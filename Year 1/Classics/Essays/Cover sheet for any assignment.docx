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5CF" w:rsidRDefault="00DA35CF"/>
    <w:p w:rsidR="00DA35CF" w:rsidRDefault="00DA35CF"/>
    <w:p w:rsidR="00DA35CF" w:rsidRDefault="00DA35CF"/>
    <w:p w:rsidR="002B70A9" w:rsidRPr="00DA35CF" w:rsidRDefault="00DA35CF">
      <w:pPr>
        <w:rPr>
          <w:b/>
        </w:rPr>
      </w:pPr>
      <w:r w:rsidRPr="00DA35CF">
        <w:rPr>
          <w:b/>
        </w:rPr>
        <w:t>Course:</w:t>
      </w:r>
    </w:p>
    <w:p w:rsidR="00DA35CF" w:rsidRPr="00DA35CF" w:rsidRDefault="00DA35CF">
      <w:pPr>
        <w:rPr>
          <w:b/>
        </w:rPr>
      </w:pPr>
      <w:r w:rsidRPr="00DA35CF">
        <w:rPr>
          <w:b/>
        </w:rPr>
        <w:t>Assignment (e.g. essay, portfolio, commentary etc.):</w:t>
      </w:r>
    </w:p>
    <w:p w:rsidR="00DA35CF" w:rsidRPr="00DA35CF" w:rsidRDefault="00DA35CF">
      <w:pPr>
        <w:rPr>
          <w:b/>
        </w:rPr>
      </w:pPr>
      <w:r w:rsidRPr="00DA35CF">
        <w:rPr>
          <w:b/>
        </w:rPr>
        <w:t>Title (if it is an essay):</w:t>
      </w:r>
    </w:p>
    <w:p w:rsidR="00DA35CF" w:rsidRPr="00DA35CF" w:rsidRDefault="00DA35CF">
      <w:pPr>
        <w:rPr>
          <w:b/>
        </w:rPr>
      </w:pPr>
      <w:r w:rsidRPr="00DA35CF">
        <w:rPr>
          <w:b/>
        </w:rPr>
        <w:t>Matriculation number:</w:t>
      </w:r>
    </w:p>
    <w:p w:rsidR="00DA35CF" w:rsidRDefault="00DA35CF"/>
    <w:p w:rsidR="00DA35CF" w:rsidRDefault="008436F4">
      <w:r>
        <w:t xml:space="preserve">Are you </w:t>
      </w:r>
      <w:r w:rsidR="00DA35CF">
        <w:t xml:space="preserve">happy for your assignment to </w:t>
      </w:r>
      <w:proofErr w:type="gramStart"/>
      <w:r w:rsidR="00DA35CF">
        <w:t>be used</w:t>
      </w:r>
      <w:proofErr w:type="gramEnd"/>
      <w:r w:rsidR="00DA35CF">
        <w:t xml:space="preserve"> in future tra</w:t>
      </w:r>
      <w:r>
        <w:t>ining of markers?     Yes/no</w:t>
      </w:r>
    </w:p>
    <w:p w:rsidR="00DA35CF" w:rsidRDefault="008436F4">
      <w:r>
        <w:t xml:space="preserve">Are you happy </w:t>
      </w:r>
      <w:r w:rsidR="00DA35CF">
        <w:t xml:space="preserve">for your assignment to </w:t>
      </w:r>
      <w:proofErr w:type="gramStart"/>
      <w:r w:rsidR="00DA35CF">
        <w:t>be used</w:t>
      </w:r>
      <w:proofErr w:type="gramEnd"/>
      <w:r w:rsidR="00DA35CF">
        <w:t xml:space="preserve"> as an example for future students</w:t>
      </w:r>
      <w:r>
        <w:t xml:space="preserve">?   </w:t>
      </w:r>
      <w:r>
        <w:t>Yes/no</w:t>
      </w:r>
      <w:bookmarkStart w:id="0" w:name="_GoBack"/>
      <w:bookmarkEnd w:id="0"/>
    </w:p>
    <w:sectPr w:rsidR="00DA35CF" w:rsidSect="00DA35CF">
      <w:pgSz w:w="11906" w:h="16838"/>
      <w:pgMar w:top="720" w:right="720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5CF"/>
    <w:rsid w:val="002B70A9"/>
    <w:rsid w:val="008436F4"/>
    <w:rsid w:val="00DA35CF"/>
    <w:rsid w:val="00FE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CC749"/>
  <w15:chartTrackingRefBased/>
  <w15:docId w15:val="{EFB0AF96-5623-410D-8458-8C055E399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6E1869F7.dotm</Template>
  <TotalTime>8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Hau</dc:creator>
  <cp:keywords/>
  <dc:description/>
  <cp:lastModifiedBy>Lisa Hau</cp:lastModifiedBy>
  <cp:revision>2</cp:revision>
  <dcterms:created xsi:type="dcterms:W3CDTF">2017-02-08T11:47:00Z</dcterms:created>
  <dcterms:modified xsi:type="dcterms:W3CDTF">2017-02-08T14:29:00Z</dcterms:modified>
</cp:coreProperties>
</file>