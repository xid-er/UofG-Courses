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AEBA69" w14:textId="15087C1C" w:rsidR="00593719" w:rsidRDefault="004E7877" w:rsidP="008B0B30">
      <w:pPr>
        <w:ind w:left="0"/>
      </w:pPr>
      <w:r>
        <w:rPr>
          <w:noProof/>
          <w:lang w:val="en-GB"/>
        </w:rPr>
        <w:drawing>
          <wp:inline distT="0" distB="0" distL="0" distR="0" wp14:anchorId="018DFBC4" wp14:editId="3F004D85">
            <wp:extent cx="2160270" cy="6635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60270" cy="663575"/>
                    </a:xfrm>
                    <a:prstGeom prst="rect">
                      <a:avLst/>
                    </a:prstGeom>
                    <a:noFill/>
                    <a:ln>
                      <a:noFill/>
                    </a:ln>
                  </pic:spPr>
                </pic:pic>
              </a:graphicData>
            </a:graphic>
          </wp:inline>
        </w:drawing>
      </w:r>
    </w:p>
    <w:p w14:paraId="12322AE9" w14:textId="77777777" w:rsidR="008B0B30" w:rsidRDefault="008B0B30" w:rsidP="008B0B30">
      <w:pPr>
        <w:pStyle w:val="Date1"/>
      </w:pPr>
    </w:p>
    <w:p w14:paraId="29A4DB2D" w14:textId="77777777" w:rsidR="008B0B30" w:rsidRDefault="008B0B30" w:rsidP="008B0B30">
      <w:pPr>
        <w:pStyle w:val="Date1"/>
      </w:pPr>
    </w:p>
    <w:p w14:paraId="34791F78" w14:textId="77777777" w:rsidR="008B0B30" w:rsidRDefault="008B0B30" w:rsidP="008B0B30">
      <w:pPr>
        <w:pStyle w:val="Date1"/>
        <w:jc w:val="both"/>
      </w:pPr>
    </w:p>
    <w:p w14:paraId="25B91B6F" w14:textId="461CB9B4" w:rsidR="008B0B30" w:rsidRPr="00604DC3" w:rsidRDefault="004F5C0C" w:rsidP="008B0B30">
      <w:pPr>
        <w:pStyle w:val="Date1"/>
      </w:pPr>
      <w:r>
        <w:t>DayOfWeek</w:t>
      </w:r>
      <w:r w:rsidR="004E7877">
        <w:t xml:space="preserve"> </w:t>
      </w:r>
      <w:r>
        <w:t>DayOfMonth</w:t>
      </w:r>
      <w:r w:rsidR="004E7877">
        <w:t xml:space="preserve"> May 201</w:t>
      </w:r>
      <w:r w:rsidR="003430E9">
        <w:t>9</w:t>
      </w:r>
    </w:p>
    <w:p w14:paraId="495E26D3" w14:textId="4E7F142B" w:rsidR="008B0B30" w:rsidRPr="00604DC3" w:rsidRDefault="00EC347C" w:rsidP="008B0B30">
      <w:pPr>
        <w:pStyle w:val="Date"/>
      </w:pPr>
      <w:r>
        <w:t>??</w:t>
      </w:r>
      <w:r w:rsidR="004E7877">
        <w:t>.</w:t>
      </w:r>
      <w:r>
        <w:t>??</w:t>
      </w:r>
      <w:r w:rsidR="004E7877">
        <w:t xml:space="preserve"> am</w:t>
      </w:r>
      <w:r w:rsidR="004F5C0C">
        <w:t>/pm</w:t>
      </w:r>
      <w:r w:rsidR="004E7877">
        <w:t xml:space="preserve"> – </w:t>
      </w:r>
      <w:r>
        <w:t>??</w:t>
      </w:r>
      <w:r w:rsidR="004E7877">
        <w:t>.</w:t>
      </w:r>
      <w:r>
        <w:t>??</w:t>
      </w:r>
      <w:r w:rsidR="004E7877">
        <w:t xml:space="preserve"> am</w:t>
      </w:r>
      <w:r w:rsidR="004F5C0C">
        <w:t>/pm</w:t>
      </w:r>
    </w:p>
    <w:p w14:paraId="3C043AA7" w14:textId="77777777" w:rsidR="008B0B30" w:rsidRPr="00604DC3" w:rsidRDefault="008B0B30" w:rsidP="008B0B30">
      <w:pPr>
        <w:pStyle w:val="Date1"/>
      </w:pPr>
      <w:r w:rsidRPr="00604DC3">
        <w:t xml:space="preserve">(Duration:  </w:t>
      </w:r>
      <w:r w:rsidR="00D54215">
        <w:t>1</w:t>
      </w:r>
      <w:r w:rsidRPr="00604DC3">
        <w:t xml:space="preserve"> hour </w:t>
      </w:r>
      <w:r w:rsidR="00D54215">
        <w:t>30</w:t>
      </w:r>
      <w:r w:rsidRPr="00604DC3">
        <w:t xml:space="preserve"> minutes)</w:t>
      </w:r>
    </w:p>
    <w:p w14:paraId="094AF5E2" w14:textId="77777777" w:rsidR="008B0B30" w:rsidRDefault="008B0B30" w:rsidP="008B0B30">
      <w:pPr>
        <w:pStyle w:val="Date1"/>
      </w:pPr>
      <w:r w:rsidRPr="00604DC3">
        <w:t xml:space="preserve"> </w:t>
      </w:r>
    </w:p>
    <w:p w14:paraId="1BC79115" w14:textId="77777777" w:rsidR="008B0B30" w:rsidRDefault="008B0B30" w:rsidP="008B0B30">
      <w:pPr>
        <w:pStyle w:val="Introduction"/>
        <w:jc w:val="left"/>
      </w:pPr>
    </w:p>
    <w:p w14:paraId="52158C06" w14:textId="77777777" w:rsidR="008B0B30" w:rsidRDefault="008B0B30" w:rsidP="008B0B30">
      <w:pPr>
        <w:pStyle w:val="Introduction"/>
      </w:pPr>
    </w:p>
    <w:p w14:paraId="1FA9A144" w14:textId="6EBDF143" w:rsidR="008B0B30" w:rsidRPr="00033209" w:rsidRDefault="008B0B30" w:rsidP="008B0B30">
      <w:pPr>
        <w:pStyle w:val="Introduction"/>
      </w:pPr>
      <w:r w:rsidRPr="001D4ED0">
        <w:rPr>
          <w:bCs/>
          <w:lang w:eastAsia="en-US"/>
        </w:rPr>
        <w:t>DEGREES OF MSci, MEng, BEng, BSc, MA and MA (Social Sciences)</w:t>
      </w:r>
    </w:p>
    <w:p w14:paraId="499C746F" w14:textId="77777777" w:rsidR="008B0B30" w:rsidRDefault="008B0B30" w:rsidP="008B0B30">
      <w:pPr>
        <w:pStyle w:val="Introduction"/>
      </w:pPr>
    </w:p>
    <w:p w14:paraId="122BB226" w14:textId="77777777" w:rsidR="008B0B30" w:rsidRDefault="008B0B30" w:rsidP="008B0B30">
      <w:pPr>
        <w:pStyle w:val="Title1"/>
        <w:jc w:val="both"/>
      </w:pPr>
    </w:p>
    <w:p w14:paraId="315E1DE5" w14:textId="77777777" w:rsidR="008B0B30" w:rsidRPr="00515CFC" w:rsidRDefault="008B0B30" w:rsidP="008B0B30">
      <w:pPr>
        <w:pStyle w:val="Title1"/>
      </w:pPr>
    </w:p>
    <w:p w14:paraId="58515D15" w14:textId="56BBB112" w:rsidR="008B0B30" w:rsidRDefault="00542526" w:rsidP="004E7877">
      <w:pPr>
        <w:pStyle w:val="Title1"/>
      </w:pPr>
      <w:r>
        <w:t>System</w:t>
      </w:r>
      <w:r w:rsidR="00D54215">
        <w:t xml:space="preserve"> Programming </w:t>
      </w:r>
      <w:r w:rsidR="00C5316F">
        <w:t>H</w:t>
      </w:r>
      <w:r w:rsidR="00D54215">
        <w:br/>
      </w:r>
    </w:p>
    <w:p w14:paraId="446CDF8C" w14:textId="77777777" w:rsidR="008B0B30" w:rsidRDefault="008B0B30" w:rsidP="00FB7F03">
      <w:pPr>
        <w:pStyle w:val="Title1"/>
        <w:jc w:val="both"/>
      </w:pPr>
    </w:p>
    <w:p w14:paraId="1FC8E470" w14:textId="77777777" w:rsidR="008B0B30" w:rsidRDefault="008B0B30" w:rsidP="008B0B30">
      <w:pPr>
        <w:pStyle w:val="Introduction"/>
      </w:pPr>
      <w:r>
        <w:t xml:space="preserve">(Answer all </w:t>
      </w:r>
      <w:r w:rsidR="00D54215" w:rsidRPr="00D54215">
        <w:t>3</w:t>
      </w:r>
      <w:r w:rsidR="00D54215">
        <w:t xml:space="preserve"> questions.)</w:t>
      </w:r>
    </w:p>
    <w:p w14:paraId="3D8C0DBE" w14:textId="77777777" w:rsidR="004E7877" w:rsidRDefault="004E7877" w:rsidP="008B0B30">
      <w:pPr>
        <w:pStyle w:val="Introduction"/>
      </w:pPr>
    </w:p>
    <w:p w14:paraId="78F069B6" w14:textId="77777777" w:rsidR="008B0B30" w:rsidRDefault="008B0B30" w:rsidP="008B0B30">
      <w:pPr>
        <w:pStyle w:val="Introduction"/>
      </w:pPr>
      <w:r>
        <w:t>This examin</w:t>
      </w:r>
      <w:r w:rsidR="00D54215">
        <w:t>ation paper is worth a total of</w:t>
      </w:r>
      <w:r>
        <w:t xml:space="preserve"> </w:t>
      </w:r>
      <w:r w:rsidR="00D54215" w:rsidRPr="00D54215">
        <w:t>60</w:t>
      </w:r>
      <w:r>
        <w:t xml:space="preserve"> marks</w:t>
      </w:r>
    </w:p>
    <w:p w14:paraId="3A1460D5" w14:textId="77777777" w:rsidR="008B0B30" w:rsidRDefault="008B0B30" w:rsidP="008B0B30">
      <w:pPr>
        <w:pStyle w:val="Introduction"/>
      </w:pPr>
    </w:p>
    <w:p w14:paraId="67102193" w14:textId="193CBA14" w:rsidR="004E7877" w:rsidRDefault="004E7877" w:rsidP="004E7877">
      <w:pPr>
        <w:pStyle w:val="rubric"/>
        <w:spacing w:before="0"/>
        <w:rPr>
          <w:lang w:val="en-GB"/>
        </w:rPr>
      </w:pPr>
    </w:p>
    <w:p w14:paraId="70E4F731" w14:textId="77777777" w:rsidR="004E7877" w:rsidRPr="00F06E74" w:rsidRDefault="004E7877" w:rsidP="004E7877">
      <w:pPr>
        <w:pStyle w:val="rubric"/>
        <w:spacing w:before="0"/>
        <w:rPr>
          <w:lang w:val="en-GB"/>
        </w:rPr>
      </w:pPr>
    </w:p>
    <w:p w14:paraId="1AEBF722" w14:textId="77777777" w:rsidR="004E7877" w:rsidRDefault="004E7877" w:rsidP="004E7877">
      <w:pPr>
        <w:pStyle w:val="rubric"/>
        <w:spacing w:before="0"/>
        <w:jc w:val="both"/>
        <w:rPr>
          <w:lang w:val="en-GB"/>
        </w:rPr>
      </w:pPr>
    </w:p>
    <w:p w14:paraId="69748F38" w14:textId="77777777" w:rsidR="004E7877" w:rsidRDefault="004E7877" w:rsidP="004E7877">
      <w:pPr>
        <w:pStyle w:val="Instructions"/>
        <w:jc w:val="center"/>
        <w:rPr>
          <w:sz w:val="32"/>
          <w:lang w:val="en-GB"/>
        </w:rPr>
      </w:pPr>
      <w:r>
        <w:rPr>
          <w:sz w:val="32"/>
          <w:lang w:val="en-GB"/>
        </w:rPr>
        <w:t>The u</w:t>
      </w:r>
      <w:r w:rsidRPr="00376C20">
        <w:rPr>
          <w:sz w:val="32"/>
          <w:lang w:val="en-GB"/>
        </w:rPr>
        <w:t>se of a calculator is not permitted in this examination</w:t>
      </w:r>
    </w:p>
    <w:p w14:paraId="37A73634" w14:textId="77777777" w:rsidR="004E7877" w:rsidRPr="00376C20" w:rsidRDefault="004E7877" w:rsidP="004E7877">
      <w:pPr>
        <w:pStyle w:val="Instructions"/>
        <w:jc w:val="center"/>
        <w:rPr>
          <w:color w:val="FF0000"/>
          <w:sz w:val="32"/>
          <w:lang w:val="en-GB"/>
        </w:rPr>
      </w:pPr>
    </w:p>
    <w:tbl>
      <w:tblPr>
        <w:tblW w:w="0" w:type="auto"/>
        <w:tblInd w:w="-12" w:type="dxa"/>
        <w:tblBorders>
          <w:top w:val="single" w:sz="48" w:space="0" w:color="auto"/>
          <w:left w:val="single" w:sz="48" w:space="0" w:color="auto"/>
          <w:bottom w:val="single" w:sz="48" w:space="0" w:color="auto"/>
          <w:right w:val="single" w:sz="48" w:space="0" w:color="auto"/>
          <w:insideH w:val="single" w:sz="48" w:space="0" w:color="auto"/>
          <w:insideV w:val="single" w:sz="48" w:space="0" w:color="auto"/>
        </w:tblBorders>
        <w:tblLook w:val="04A0" w:firstRow="1" w:lastRow="0" w:firstColumn="1" w:lastColumn="0" w:noHBand="0" w:noVBand="1"/>
      </w:tblPr>
      <w:tblGrid>
        <w:gridCol w:w="8892"/>
      </w:tblGrid>
      <w:tr w:rsidR="004E7877" w14:paraId="2593E71B" w14:textId="77777777" w:rsidTr="00603BF7">
        <w:trPr>
          <w:trHeight w:val="1500"/>
        </w:trPr>
        <w:tc>
          <w:tcPr>
            <w:tcW w:w="10665" w:type="dxa"/>
            <w:tcBorders>
              <w:top w:val="single" w:sz="48" w:space="0" w:color="auto"/>
              <w:left w:val="single" w:sz="48" w:space="0" w:color="auto"/>
              <w:bottom w:val="single" w:sz="48" w:space="0" w:color="auto"/>
              <w:right w:val="single" w:sz="48" w:space="0" w:color="auto"/>
            </w:tcBorders>
            <w:hideMark/>
          </w:tcPr>
          <w:p w14:paraId="24D74115" w14:textId="77777777" w:rsidR="004E7877" w:rsidRPr="00F61141" w:rsidRDefault="004E7877" w:rsidP="00603BF7">
            <w:pPr>
              <w:pStyle w:val="InstructionstoInvigilators"/>
            </w:pPr>
            <w:r w:rsidRPr="00F61141">
              <w:t>INSTRUCTIONS TO INVIGILATORS</w:t>
            </w:r>
          </w:p>
          <w:p w14:paraId="70E89473" w14:textId="77777777" w:rsidR="004E7877" w:rsidRDefault="004E7877" w:rsidP="00603BF7">
            <w:pPr>
              <w:spacing w:after="200" w:line="276" w:lineRule="auto"/>
              <w:ind w:left="12"/>
              <w:jc w:val="center"/>
              <w:rPr>
                <w:rFonts w:cs="Times New Roman"/>
                <w:b/>
                <w:sz w:val="32"/>
                <w:szCs w:val="22"/>
                <w:lang w:eastAsia="en-US"/>
              </w:rPr>
            </w:pPr>
            <w:r w:rsidRPr="00F61141">
              <w:rPr>
                <w:rFonts w:ascii="Arial" w:hAnsi="Arial" w:cs="Arial"/>
                <w:b/>
                <w:sz w:val="32"/>
                <w:szCs w:val="32"/>
              </w:rPr>
              <w:t>Please collect all exam question papers and exam answer scripts and retain for school to collect.  Candidates must not remove exam question papers.</w:t>
            </w:r>
          </w:p>
        </w:tc>
      </w:tr>
    </w:tbl>
    <w:p w14:paraId="30FB36AE" w14:textId="77777777" w:rsidR="004E7877" w:rsidRDefault="004E7877" w:rsidP="008B0B30">
      <w:pPr>
        <w:pStyle w:val="rubric"/>
        <w:sectPr w:rsidR="004E7877" w:rsidSect="00CE05A9">
          <w:footerReference w:type="default" r:id="rId11"/>
          <w:pgSz w:w="11880" w:h="16820"/>
          <w:pgMar w:top="1440" w:right="1440" w:bottom="1440" w:left="1440" w:header="720" w:footer="1191" w:gutter="0"/>
          <w:pgNumType w:start="1"/>
          <w:cols w:space="720"/>
        </w:sectPr>
      </w:pPr>
    </w:p>
    <w:p w14:paraId="56716CA5" w14:textId="67F8F3D3" w:rsidR="00693717" w:rsidRPr="005A058F" w:rsidRDefault="00CB7613" w:rsidP="005A058F">
      <w:pPr>
        <w:pStyle w:val="ListParagraph"/>
        <w:keepNext/>
        <w:numPr>
          <w:ilvl w:val="0"/>
          <w:numId w:val="38"/>
        </w:numPr>
        <w:tabs>
          <w:tab w:val="left" w:pos="426"/>
        </w:tabs>
        <w:spacing w:before="280"/>
        <w:rPr>
          <w:rFonts w:ascii="Fira Sans" w:hAnsi="Fira Sans"/>
          <w:b/>
          <w:bCs/>
        </w:rPr>
      </w:pPr>
      <w:r w:rsidRPr="005A058F">
        <w:rPr>
          <w:rFonts w:ascii="Fira Sans" w:hAnsi="Fira Sans"/>
          <w:b/>
          <w:bCs/>
        </w:rPr>
        <w:lastRenderedPageBreak/>
        <w:t>C Programming and Data Types</w:t>
      </w:r>
    </w:p>
    <w:p w14:paraId="791AEC12" w14:textId="2BBEC946" w:rsidR="009D0A0F" w:rsidRPr="009D0A0F" w:rsidRDefault="0083687D" w:rsidP="00FD766F">
      <w:pPr>
        <w:pStyle w:val="ListParagraph"/>
        <w:keepNext/>
        <w:numPr>
          <w:ilvl w:val="1"/>
          <w:numId w:val="38"/>
        </w:numPr>
        <w:tabs>
          <w:tab w:val="left" w:pos="426"/>
          <w:tab w:val="right" w:pos="9000"/>
        </w:tabs>
        <w:spacing w:before="600"/>
        <w:ind w:left="851" w:hanging="425"/>
        <w:contextualSpacing w:val="0"/>
        <w:rPr>
          <w:rFonts w:ascii="Fira Sans" w:hAnsi="Fira Sans"/>
          <w:bCs/>
        </w:rPr>
      </w:pPr>
      <w:r>
        <w:rPr>
          <w:rFonts w:ascii="Fira Sans" w:hAnsi="Fira Sans"/>
          <w:bCs/>
        </w:rPr>
        <w:t xml:space="preserve">In the </w:t>
      </w:r>
      <w:r w:rsidR="00767DB7">
        <w:rPr>
          <w:rFonts w:ascii="Fira Sans" w:hAnsi="Fira Sans"/>
          <w:bCs/>
        </w:rPr>
        <w:t>lectures</w:t>
      </w:r>
      <w:r>
        <w:rPr>
          <w:rFonts w:ascii="Fira Sans" w:hAnsi="Fira Sans"/>
          <w:bCs/>
        </w:rPr>
        <w:t xml:space="preserve"> we </w:t>
      </w:r>
      <w:r w:rsidR="00767DB7">
        <w:rPr>
          <w:rFonts w:ascii="Fira Sans" w:hAnsi="Fira Sans"/>
          <w:bCs/>
        </w:rPr>
        <w:t xml:space="preserve">described </w:t>
      </w:r>
      <w:r w:rsidR="0030024D">
        <w:rPr>
          <w:rFonts w:ascii="Fira Sans" w:hAnsi="Fira Sans"/>
          <w:bCs/>
        </w:rPr>
        <w:t xml:space="preserve">the purpose of </w:t>
      </w:r>
      <w:r w:rsidR="00767DB7">
        <w:rPr>
          <w:rFonts w:ascii="Fira Sans" w:hAnsi="Fira Sans"/>
          <w:bCs/>
        </w:rPr>
        <w:t>data types with</w:t>
      </w:r>
      <w:r>
        <w:rPr>
          <w:rFonts w:ascii="Fira Sans" w:hAnsi="Fira Sans"/>
          <w:bCs/>
        </w:rPr>
        <w:t xml:space="preserve"> the phrase</w:t>
      </w:r>
      <w:r w:rsidR="005C7A71">
        <w:rPr>
          <w:rFonts w:ascii="Fira Sans" w:hAnsi="Fira Sans"/>
          <w:bCs/>
        </w:rPr>
        <w:br/>
      </w:r>
      <w:r w:rsidRPr="00767DB7">
        <w:rPr>
          <w:rFonts w:ascii="Fira Sans" w:hAnsi="Fira Sans"/>
          <w:bCs/>
          <w:i/>
        </w:rPr>
        <w:t>“</w:t>
      </w:r>
      <w:r w:rsidR="00D41270">
        <w:rPr>
          <w:rFonts w:ascii="Fira Sans" w:hAnsi="Fira Sans"/>
          <w:bCs/>
          <w:i/>
        </w:rPr>
        <w:t>d</w:t>
      </w:r>
      <w:r w:rsidRPr="00767DB7">
        <w:rPr>
          <w:rFonts w:ascii="Fira Sans" w:hAnsi="Fira Sans"/>
          <w:bCs/>
          <w:i/>
        </w:rPr>
        <w:t>ata types give bits meaning”</w:t>
      </w:r>
      <w:r>
        <w:rPr>
          <w:rFonts w:ascii="Fira Sans" w:hAnsi="Fira Sans"/>
          <w:bCs/>
        </w:rPr>
        <w:t>.</w:t>
      </w:r>
      <w:r w:rsidR="0030024D">
        <w:rPr>
          <w:rFonts w:ascii="Fira Sans" w:hAnsi="Fira Sans"/>
          <w:bCs/>
        </w:rPr>
        <w:br/>
      </w:r>
      <w:r w:rsidR="00767DB7">
        <w:rPr>
          <w:rFonts w:ascii="Fira Sans" w:hAnsi="Fira Sans"/>
          <w:bCs/>
        </w:rPr>
        <w:t xml:space="preserve">Explain </w:t>
      </w:r>
      <w:r w:rsidR="00D41270">
        <w:rPr>
          <w:rFonts w:ascii="Fira Sans" w:hAnsi="Fira Sans"/>
          <w:bCs/>
        </w:rPr>
        <w:t>this phrase briefly</w:t>
      </w:r>
      <w:r w:rsidR="00FD2342">
        <w:rPr>
          <w:rFonts w:ascii="Fira Sans" w:hAnsi="Fira Sans"/>
          <w:bCs/>
        </w:rPr>
        <w:t xml:space="preserve"> </w:t>
      </w:r>
      <w:r w:rsidR="00D41270">
        <w:rPr>
          <w:rFonts w:ascii="Fira Sans" w:hAnsi="Fira Sans"/>
          <w:bCs/>
        </w:rPr>
        <w:t>by explaining</w:t>
      </w:r>
      <w:r w:rsidR="00FD2342">
        <w:rPr>
          <w:rFonts w:ascii="Fira Sans" w:hAnsi="Fira Sans"/>
          <w:bCs/>
        </w:rPr>
        <w:t xml:space="preserve"> </w:t>
      </w:r>
      <w:r w:rsidR="00C24B9B">
        <w:rPr>
          <w:rFonts w:ascii="Fira Sans" w:hAnsi="Fira Sans"/>
          <w:bCs/>
        </w:rPr>
        <w:t>how</w:t>
      </w:r>
      <w:r w:rsidR="00D41270">
        <w:rPr>
          <w:rFonts w:ascii="Fira Sans" w:hAnsi="Fira Sans"/>
          <w:bCs/>
        </w:rPr>
        <w:t xml:space="preserve"> </w:t>
      </w:r>
      <w:r w:rsidR="00FD2342">
        <w:rPr>
          <w:rFonts w:ascii="Fira Sans" w:hAnsi="Fira Sans"/>
          <w:bCs/>
        </w:rPr>
        <w:t>data types</w:t>
      </w:r>
      <w:r w:rsidR="000552A8">
        <w:rPr>
          <w:rFonts w:ascii="Fira Sans" w:hAnsi="Fira Sans"/>
          <w:bCs/>
        </w:rPr>
        <w:t xml:space="preserve"> </w:t>
      </w:r>
      <w:r w:rsidR="0030024D">
        <w:rPr>
          <w:rFonts w:ascii="Fira Sans" w:hAnsi="Fira Sans"/>
          <w:bCs/>
        </w:rPr>
        <w:t xml:space="preserve">help </w:t>
      </w:r>
      <w:r w:rsidR="000552A8">
        <w:rPr>
          <w:rFonts w:ascii="Fira Sans" w:hAnsi="Fira Sans"/>
          <w:bCs/>
        </w:rPr>
        <w:t>to write meaningful programs and prevent erro</w:t>
      </w:r>
      <w:r w:rsidR="0030024D">
        <w:rPr>
          <w:rFonts w:ascii="Fira Sans" w:hAnsi="Fira Sans"/>
          <w:bCs/>
        </w:rPr>
        <w:t>r</w:t>
      </w:r>
      <w:r w:rsidR="000552A8">
        <w:rPr>
          <w:rFonts w:ascii="Fira Sans" w:hAnsi="Fira Sans"/>
          <w:bCs/>
        </w:rPr>
        <w:t>s</w:t>
      </w:r>
      <w:r w:rsidR="0054150E">
        <w:rPr>
          <w:rFonts w:ascii="Fira Sans" w:hAnsi="Fira Sans"/>
          <w:bCs/>
        </w:rPr>
        <w:t>.</w:t>
      </w:r>
      <w:r w:rsidR="00571D66">
        <w:rPr>
          <w:rFonts w:ascii="Fira Sans" w:hAnsi="Fira Sans"/>
          <w:bCs/>
        </w:rPr>
        <w:t xml:space="preserve"> Give an example</w:t>
      </w:r>
      <w:r w:rsidR="009B0B37">
        <w:rPr>
          <w:rFonts w:ascii="Fira Sans" w:hAnsi="Fira Sans"/>
          <w:bCs/>
        </w:rPr>
        <w:t xml:space="preserve"> to support your answer</w:t>
      </w:r>
      <w:r w:rsidR="00600DFD">
        <w:rPr>
          <w:rFonts w:ascii="Fira Sans" w:hAnsi="Fira Sans"/>
          <w:bCs/>
        </w:rPr>
        <w:t>.</w:t>
      </w:r>
      <w:r w:rsidR="001963A3">
        <w:rPr>
          <w:rFonts w:ascii="Fira Sans" w:hAnsi="Fira Sans"/>
          <w:bCs/>
        </w:rPr>
        <w:tab/>
      </w:r>
      <w:r w:rsidR="001963A3" w:rsidRPr="00537F95">
        <w:rPr>
          <w:rFonts w:ascii="Fira Sans" w:hAnsi="Fira Sans"/>
          <w:b/>
          <w:bCs/>
        </w:rPr>
        <w:t>[2]</w:t>
      </w:r>
      <w:r w:rsidR="00F17AA6">
        <w:rPr>
          <w:rFonts w:ascii="Fira Sans" w:hAnsi="Fira Sans"/>
          <w:b/>
          <w:bCs/>
        </w:rPr>
        <w:br/>
      </w:r>
      <w:r w:rsidR="00F17AA6">
        <w:rPr>
          <w:rFonts w:ascii="Fira Sans" w:hAnsi="Fira Sans"/>
          <w:b/>
          <w:bCs/>
        </w:rPr>
        <w:br/>
      </w:r>
      <w:r w:rsidR="000A15CF" w:rsidRPr="00F20781">
        <w:rPr>
          <w:rFonts w:ascii="Fira Sans" w:hAnsi="Fira Sans"/>
          <w:bCs/>
          <w:color w:val="1F497D" w:themeColor="text2"/>
        </w:rPr>
        <w:t xml:space="preserve">A bit pattern in memory can have many different meanings. Data types </w:t>
      </w:r>
      <w:r w:rsidR="002B3117" w:rsidRPr="00F20781">
        <w:rPr>
          <w:rFonts w:ascii="Fira Sans" w:hAnsi="Fira Sans"/>
          <w:bCs/>
          <w:color w:val="1F497D" w:themeColor="text2"/>
        </w:rPr>
        <w:t>assign a fixed meaning to the bit pattern and the type safety of the language ensures that this meaning is not lost when we perform computations</w:t>
      </w:r>
      <w:r w:rsidR="00F20781" w:rsidRPr="00F20781">
        <w:rPr>
          <w:rFonts w:ascii="Fira Sans" w:hAnsi="Fira Sans"/>
          <w:bCs/>
          <w:color w:val="1F497D" w:themeColor="text2"/>
        </w:rPr>
        <w:t xml:space="preserve">. An example might be that the operation +1 will result in different instructions and modification of bit patterns depending if an int or a float is modified. </w:t>
      </w:r>
    </w:p>
    <w:p w14:paraId="172C934B" w14:textId="13FF0C30" w:rsidR="005A058F" w:rsidRPr="00501F93" w:rsidRDefault="00EC7222" w:rsidP="00193615">
      <w:pPr>
        <w:pStyle w:val="ListParagraph"/>
        <w:keepNext/>
        <w:numPr>
          <w:ilvl w:val="1"/>
          <w:numId w:val="38"/>
        </w:numPr>
        <w:tabs>
          <w:tab w:val="left" w:pos="426"/>
          <w:tab w:val="right" w:pos="9000"/>
        </w:tabs>
        <w:spacing w:before="400"/>
        <w:ind w:left="850" w:hanging="425"/>
        <w:contextualSpacing w:val="0"/>
        <w:rPr>
          <w:rFonts w:ascii="Fira Sans" w:hAnsi="Fira Sans"/>
          <w:b/>
          <w:bCs/>
        </w:rPr>
      </w:pPr>
      <w:r>
        <w:rPr>
          <w:rFonts w:ascii="Fira Sans" w:hAnsi="Fira Sans"/>
          <w:bCs/>
        </w:rPr>
        <w:t xml:space="preserve">Implement a </w:t>
      </w:r>
      <w:r w:rsidR="005565C5" w:rsidRPr="005565C5">
        <w:rPr>
          <w:rFonts w:ascii="Fira Sans" w:hAnsi="Fira Sans"/>
          <w:bCs/>
          <w:i/>
        </w:rPr>
        <w:t>doubly-</w:t>
      </w:r>
      <w:r w:rsidRPr="005565C5">
        <w:rPr>
          <w:rFonts w:ascii="Fira Sans" w:hAnsi="Fira Sans"/>
          <w:bCs/>
          <w:i/>
        </w:rPr>
        <w:t>linked list</w:t>
      </w:r>
      <w:r>
        <w:rPr>
          <w:rFonts w:ascii="Fira Sans" w:hAnsi="Fira Sans"/>
          <w:bCs/>
        </w:rPr>
        <w:t xml:space="preserve"> in </w:t>
      </w:r>
      <w:r w:rsidR="005565C5">
        <w:rPr>
          <w:rFonts w:ascii="Fira Sans" w:hAnsi="Fira Sans"/>
          <w:bCs/>
        </w:rPr>
        <w:t xml:space="preserve">the </w:t>
      </w:r>
      <w:r>
        <w:rPr>
          <w:rFonts w:ascii="Fira Sans" w:hAnsi="Fira Sans"/>
          <w:bCs/>
        </w:rPr>
        <w:t>C</w:t>
      </w:r>
      <w:r w:rsidR="005565C5">
        <w:rPr>
          <w:rFonts w:ascii="Fira Sans" w:hAnsi="Fira Sans"/>
          <w:bCs/>
        </w:rPr>
        <w:t xml:space="preserve"> programming language.</w:t>
      </w:r>
      <w:r w:rsidR="006F27A1">
        <w:rPr>
          <w:rFonts w:ascii="Fira Sans" w:hAnsi="Fira Sans"/>
          <w:bCs/>
        </w:rPr>
        <w:br/>
      </w:r>
      <w:r w:rsidR="006F27A1">
        <w:rPr>
          <w:rFonts w:ascii="Fira Sans" w:hAnsi="Fira Sans"/>
          <w:bCs/>
        </w:rPr>
        <w:br/>
        <w:t xml:space="preserve">Sketch the implementation </w:t>
      </w:r>
      <w:r w:rsidR="0091244D">
        <w:rPr>
          <w:rFonts w:ascii="Fira Sans" w:hAnsi="Fira Sans"/>
          <w:bCs/>
        </w:rPr>
        <w:t xml:space="preserve">based on </w:t>
      </w:r>
      <w:r w:rsidR="0057087A">
        <w:rPr>
          <w:rFonts w:ascii="Fira Sans" w:hAnsi="Fira Sans"/>
          <w:bCs/>
        </w:rPr>
        <w:t>the following interface</w:t>
      </w:r>
      <w:r w:rsidR="00B50447">
        <w:rPr>
          <w:rFonts w:ascii="Fira Sans" w:hAnsi="Fira Sans"/>
          <w:bCs/>
        </w:rPr>
        <w:t>.</w:t>
      </w:r>
      <w:r w:rsidR="0091244D">
        <w:rPr>
          <w:rFonts w:ascii="Fira Sans" w:hAnsi="Fira Sans"/>
          <w:bCs/>
        </w:rPr>
        <w:t xml:space="preserve"> Minor syntax errors will not be penalised.</w:t>
      </w:r>
      <w:r w:rsidR="00AA738D">
        <w:rPr>
          <w:rFonts w:ascii="Fira Sans" w:hAnsi="Fira Sans"/>
          <w:bCs/>
        </w:rPr>
        <w:t xml:space="preserve"> </w:t>
      </w:r>
      <w:r w:rsidR="0091244D">
        <w:rPr>
          <w:rFonts w:ascii="Fira Sans" w:hAnsi="Fira Sans"/>
          <w:bCs/>
        </w:rPr>
        <w:t xml:space="preserve">Make sure that you handle pointers </w:t>
      </w:r>
      <w:r w:rsidR="00433CE6">
        <w:rPr>
          <w:rFonts w:ascii="Fira Sans" w:hAnsi="Fira Sans"/>
          <w:bCs/>
        </w:rPr>
        <w:t>correctly</w:t>
      </w:r>
      <w:r w:rsidR="0000186E">
        <w:rPr>
          <w:rFonts w:ascii="Fira Sans" w:hAnsi="Fira Sans"/>
          <w:bCs/>
        </w:rPr>
        <w:t>.</w:t>
      </w:r>
      <w:r w:rsidR="002F6B7A">
        <w:rPr>
          <w:rFonts w:ascii="Fira Sans" w:hAnsi="Fira Sans"/>
          <w:bCs/>
        </w:rPr>
        <w:t xml:space="preserve"> Provide comments explaining your implementation.</w:t>
      </w:r>
      <w:r w:rsidR="001553BA" w:rsidRPr="0057087A">
        <w:rPr>
          <w:rFonts w:ascii="Fira Sans" w:hAnsi="Fira Sans"/>
          <w:bCs/>
        </w:rPr>
        <w:br/>
      </w:r>
      <w:r w:rsidR="002451CE">
        <w:rPr>
          <w:noProof/>
        </w:rPr>
        <mc:AlternateContent>
          <mc:Choice Requires="wps">
            <w:drawing>
              <wp:inline distT="0" distB="0" distL="0" distR="0" wp14:anchorId="44285C83" wp14:editId="7B732796">
                <wp:extent cx="4970834" cy="3375497"/>
                <wp:effectExtent l="0" t="0" r="7620" b="15875"/>
                <wp:docPr id="2" name="Text Box 2"/>
                <wp:cNvGraphicFramePr/>
                <a:graphic xmlns:a="http://schemas.openxmlformats.org/drawingml/2006/main">
                  <a:graphicData uri="http://schemas.microsoft.com/office/word/2010/wordprocessingShape">
                    <wps:wsp>
                      <wps:cNvSpPr txBox="1"/>
                      <wps:spPr>
                        <a:xfrm>
                          <a:off x="0" y="0"/>
                          <a:ext cx="4970834" cy="3375497"/>
                        </a:xfrm>
                        <a:prstGeom prst="rect">
                          <a:avLst/>
                        </a:prstGeom>
                        <a:solidFill>
                          <a:schemeClr val="bg1">
                            <a:lumMod val="95000"/>
                          </a:schemeClr>
                        </a:solidFill>
                        <a:ln w="6350">
                          <a:solidFill>
                            <a:prstClr val="black"/>
                          </a:solidFill>
                        </a:ln>
                      </wps:spPr>
                      <wps:txbx>
                        <w:txbxContent>
                          <w:p w14:paraId="643886A7" w14:textId="7C7F6773" w:rsidR="00904865" w:rsidRDefault="00904865" w:rsidP="002451CE">
                            <w:pPr>
                              <w:ind w:left="0"/>
                              <w:jc w:val="left"/>
                              <w:rPr>
                                <w:rFonts w:ascii="Fira Code" w:hAnsi="Fira Code"/>
                                <w:bCs/>
                                <w:sz w:val="18"/>
                                <w:szCs w:val="18"/>
                              </w:rPr>
                            </w:pPr>
                            <w:r w:rsidRPr="00390733">
                              <w:rPr>
                                <w:rFonts w:ascii="Fira Code" w:hAnsi="Fira Code"/>
                                <w:bCs/>
                                <w:color w:val="595959" w:themeColor="text1" w:themeTint="A6"/>
                                <w:sz w:val="18"/>
                                <w:szCs w:val="18"/>
                              </w:rPr>
                              <w:t>// a node in the list</w:t>
                            </w:r>
                            <w:r>
                              <w:rPr>
                                <w:rFonts w:ascii="Fira Code" w:hAnsi="Fira Code"/>
                                <w:bCs/>
                                <w:color w:val="595959" w:themeColor="text1" w:themeTint="A6"/>
                                <w:sz w:val="18"/>
                                <w:szCs w:val="18"/>
                              </w:rPr>
                              <w:t xml:space="preserve"> should be able to store a value of any type</w:t>
                            </w:r>
                            <w:r w:rsidRPr="00390733">
                              <w:rPr>
                                <w:rFonts w:ascii="Fira Code" w:hAnsi="Fira Code"/>
                                <w:bCs/>
                                <w:color w:val="595959" w:themeColor="text1" w:themeTint="A6"/>
                                <w:sz w:val="18"/>
                                <w:szCs w:val="18"/>
                              </w:rPr>
                              <w:br/>
                            </w:r>
                            <w:r w:rsidR="002451CE" w:rsidRPr="00390733">
                              <w:rPr>
                                <w:rFonts w:ascii="Fira Code" w:hAnsi="Fira Code"/>
                                <w:bCs/>
                                <w:sz w:val="18"/>
                                <w:szCs w:val="18"/>
                              </w:rPr>
                              <w:t>typedef struct node Node;</w:t>
                            </w:r>
                          </w:p>
                          <w:p w14:paraId="3AE40A7C" w14:textId="66EEB312" w:rsidR="00253E88" w:rsidRPr="00390733" w:rsidRDefault="00904865" w:rsidP="002451CE">
                            <w:pPr>
                              <w:ind w:left="0"/>
                              <w:jc w:val="left"/>
                              <w:rPr>
                                <w:rFonts w:ascii="Fira Code" w:hAnsi="Fira Code"/>
                                <w:bCs/>
                                <w:color w:val="595959" w:themeColor="text1" w:themeTint="A6"/>
                                <w:sz w:val="18"/>
                                <w:szCs w:val="18"/>
                              </w:rPr>
                            </w:pPr>
                            <w:r w:rsidRPr="00390733">
                              <w:rPr>
                                <w:rFonts w:ascii="Fira Code" w:hAnsi="Fira Code"/>
                                <w:bCs/>
                                <w:color w:val="595959" w:themeColor="text1" w:themeTint="A6"/>
                                <w:sz w:val="18"/>
                                <w:szCs w:val="18"/>
                              </w:rPr>
                              <w:t>// the list should store its left and right end</w:t>
                            </w:r>
                            <w:r>
                              <w:rPr>
                                <w:rFonts w:ascii="Fira Code" w:hAnsi="Fira Code"/>
                                <w:bCs/>
                                <w:color w:val="595959" w:themeColor="text1" w:themeTint="A6"/>
                                <w:sz w:val="18"/>
                                <w:szCs w:val="18"/>
                              </w:rPr>
                              <w:br/>
                            </w:r>
                            <w:r w:rsidR="002451CE" w:rsidRPr="00390733">
                              <w:rPr>
                                <w:rFonts w:ascii="Fira Code" w:hAnsi="Fira Code"/>
                                <w:bCs/>
                                <w:sz w:val="18"/>
                                <w:szCs w:val="18"/>
                              </w:rPr>
                              <w:t>typedef struct list List;</w:t>
                            </w:r>
                            <w:r w:rsidRPr="00390733">
                              <w:rPr>
                                <w:rFonts w:ascii="Fira Code" w:hAnsi="Fira Code"/>
                                <w:bCs/>
                                <w:color w:val="595959" w:themeColor="text1" w:themeTint="A6"/>
                                <w:sz w:val="18"/>
                                <w:szCs w:val="18"/>
                              </w:rPr>
                              <w:t xml:space="preserve"> </w:t>
                            </w:r>
                          </w:p>
                          <w:p w14:paraId="0765B33D" w14:textId="754D7344" w:rsidR="00390733" w:rsidRPr="00390733" w:rsidRDefault="00390733" w:rsidP="00390733">
                            <w:pPr>
                              <w:ind w:left="0"/>
                              <w:jc w:val="left"/>
                              <w:rPr>
                                <w:rFonts w:ascii="Fira Code" w:hAnsi="Fira Code"/>
                                <w:bCs/>
                                <w:sz w:val="18"/>
                                <w:szCs w:val="18"/>
                              </w:rPr>
                            </w:pPr>
                            <w:r w:rsidRPr="00390733">
                              <w:rPr>
                                <w:rFonts w:ascii="Fira Code" w:hAnsi="Fira Code"/>
                                <w:bCs/>
                                <w:color w:val="595959" w:themeColor="text1" w:themeTint="A6"/>
                                <w:sz w:val="18"/>
                                <w:szCs w:val="18"/>
                              </w:rPr>
                              <w:t xml:space="preserve">// create an empty list; returning </w:t>
                            </w:r>
                            <w:r w:rsidR="00702577">
                              <w:rPr>
                                <w:rFonts w:ascii="Fira Code" w:hAnsi="Fira Code"/>
                                <w:bCs/>
                                <w:color w:val="595959" w:themeColor="text1" w:themeTint="A6"/>
                                <w:sz w:val="18"/>
                                <w:szCs w:val="18"/>
                              </w:rPr>
                              <w:t>NULL</w:t>
                            </w:r>
                            <w:r w:rsidRPr="00390733">
                              <w:rPr>
                                <w:rFonts w:ascii="Fira Code" w:hAnsi="Fira Code"/>
                                <w:bCs/>
                                <w:color w:val="595959" w:themeColor="text1" w:themeTint="A6"/>
                                <w:sz w:val="18"/>
                                <w:szCs w:val="18"/>
                              </w:rPr>
                              <w:t xml:space="preserve"> if unsuccessful</w:t>
                            </w:r>
                            <w:r w:rsidRPr="00390733">
                              <w:rPr>
                                <w:rFonts w:ascii="Fira Code" w:hAnsi="Fira Code"/>
                                <w:bCs/>
                                <w:color w:val="595959" w:themeColor="text1" w:themeTint="A6"/>
                                <w:sz w:val="18"/>
                                <w:szCs w:val="18"/>
                              </w:rPr>
                              <w:br/>
                            </w:r>
                            <w:r w:rsidRPr="00390733">
                              <w:rPr>
                                <w:rFonts w:ascii="Fira Code" w:hAnsi="Fira Code"/>
                                <w:bCs/>
                                <w:sz w:val="18"/>
                                <w:szCs w:val="18"/>
                              </w:rPr>
                              <w:t>List* list_create();</w:t>
                            </w:r>
                          </w:p>
                          <w:p w14:paraId="6D000A23" w14:textId="0453CADB" w:rsidR="00390733" w:rsidRPr="00390733" w:rsidRDefault="00390733" w:rsidP="00390733">
                            <w:pPr>
                              <w:ind w:left="0"/>
                              <w:jc w:val="left"/>
                              <w:rPr>
                                <w:rFonts w:ascii="Fira Code" w:hAnsi="Fira Code"/>
                                <w:bCs/>
                                <w:sz w:val="18"/>
                                <w:szCs w:val="18"/>
                              </w:rPr>
                            </w:pPr>
                            <w:r w:rsidRPr="00390733">
                              <w:rPr>
                                <w:rFonts w:ascii="Fira Code" w:hAnsi="Fira Code"/>
                                <w:bCs/>
                                <w:color w:val="595959" w:themeColor="text1" w:themeTint="A6"/>
                                <w:sz w:val="18"/>
                                <w:szCs w:val="18"/>
                              </w:rPr>
                              <w:t>// destroys the list and all remaining nodes in it</w:t>
                            </w:r>
                            <w:r w:rsidRPr="00390733">
                              <w:rPr>
                                <w:rFonts w:ascii="Fira Code" w:hAnsi="Fira Code"/>
                                <w:bCs/>
                                <w:color w:val="595959" w:themeColor="text1" w:themeTint="A6"/>
                                <w:sz w:val="18"/>
                                <w:szCs w:val="18"/>
                              </w:rPr>
                              <w:br/>
                            </w:r>
                            <w:r w:rsidRPr="00390733">
                              <w:rPr>
                                <w:rFonts w:ascii="Fira Code" w:hAnsi="Fira Code"/>
                                <w:bCs/>
                                <w:sz w:val="18"/>
                                <w:szCs w:val="18"/>
                              </w:rPr>
                              <w:t>void list_destroy(List* l);</w:t>
                            </w:r>
                          </w:p>
                          <w:p w14:paraId="17E3664C" w14:textId="4458063C" w:rsidR="00390733" w:rsidRPr="00390733" w:rsidRDefault="00390733" w:rsidP="00390733">
                            <w:pPr>
                              <w:ind w:left="0"/>
                              <w:jc w:val="left"/>
                              <w:rPr>
                                <w:rFonts w:ascii="Fira Code" w:hAnsi="Fira Code"/>
                                <w:bCs/>
                                <w:sz w:val="18"/>
                                <w:szCs w:val="18"/>
                              </w:rPr>
                            </w:pPr>
                            <w:r w:rsidRPr="00390733">
                              <w:rPr>
                                <w:rFonts w:ascii="Fira Code" w:hAnsi="Fira Code"/>
                                <w:bCs/>
                                <w:color w:val="595959" w:themeColor="text1" w:themeTint="A6"/>
                                <w:sz w:val="18"/>
                                <w:szCs w:val="18"/>
                              </w:rPr>
                              <w:t>// allocate a new node and add it to the right side of the list</w:t>
                            </w:r>
                            <w:r w:rsidRPr="00390733">
                              <w:rPr>
                                <w:rFonts w:ascii="Fira Code" w:hAnsi="Fira Code"/>
                                <w:bCs/>
                                <w:sz w:val="18"/>
                                <w:szCs w:val="18"/>
                              </w:rPr>
                              <w:br/>
                              <w:t>void push_right(List* l, void* value);</w:t>
                            </w:r>
                          </w:p>
                          <w:p w14:paraId="414A5C9F" w14:textId="60ACEDF6" w:rsidR="007B7AC3" w:rsidRDefault="007B7AC3" w:rsidP="007B7AC3">
                            <w:pPr>
                              <w:ind w:left="0"/>
                              <w:jc w:val="left"/>
                              <w:rPr>
                                <w:rFonts w:ascii="Fira Code" w:hAnsi="Fira Code"/>
                                <w:bCs/>
                                <w:sz w:val="18"/>
                                <w:szCs w:val="18"/>
                              </w:rPr>
                            </w:pPr>
                            <w:r w:rsidRPr="007B7AC3">
                              <w:rPr>
                                <w:rFonts w:ascii="Fira Code" w:hAnsi="Fira Code"/>
                                <w:bCs/>
                                <w:color w:val="595959" w:themeColor="text1" w:themeTint="A6"/>
                                <w:sz w:val="18"/>
                                <w:szCs w:val="18"/>
                              </w:rPr>
                              <w:t>// remove the left most node from the list and return it</w:t>
                            </w:r>
                            <w:r>
                              <w:rPr>
                                <w:rFonts w:ascii="Fira Code" w:hAnsi="Fira Code"/>
                                <w:bCs/>
                                <w:sz w:val="18"/>
                                <w:szCs w:val="18"/>
                              </w:rPr>
                              <w:br/>
                            </w:r>
                            <w:r w:rsidRPr="007B7AC3">
                              <w:rPr>
                                <w:rFonts w:ascii="Fira Code" w:hAnsi="Fira Code"/>
                                <w:bCs/>
                                <w:sz w:val="18"/>
                                <w:szCs w:val="18"/>
                              </w:rPr>
                              <w:t>Node* pop_left(List* l);</w:t>
                            </w:r>
                          </w:p>
                          <w:p w14:paraId="170402D8" w14:textId="4E8622AB" w:rsidR="007B7AC3" w:rsidRPr="00390733" w:rsidRDefault="007B7AC3" w:rsidP="007B7AC3">
                            <w:pPr>
                              <w:ind w:left="0"/>
                              <w:jc w:val="left"/>
                              <w:rPr>
                                <w:rFonts w:ascii="Fira Code" w:hAnsi="Fira Code"/>
                                <w:bCs/>
                                <w:sz w:val="18"/>
                                <w:szCs w:val="18"/>
                              </w:rPr>
                            </w:pPr>
                            <w:r w:rsidRPr="007B7AC3">
                              <w:rPr>
                                <w:rFonts w:ascii="Fira Code" w:hAnsi="Fira Code"/>
                                <w:bCs/>
                                <w:color w:val="595959" w:themeColor="text1" w:themeTint="A6"/>
                                <w:sz w:val="18"/>
                                <w:szCs w:val="18"/>
                              </w:rPr>
                              <w:t>// visit each node (from left to right) and call the function</w:t>
                            </w:r>
                            <w:r w:rsidRPr="007B7AC3">
                              <w:rPr>
                                <w:rFonts w:ascii="Fira Code" w:hAnsi="Fira Code"/>
                                <w:bCs/>
                                <w:color w:val="595959" w:themeColor="text1" w:themeTint="A6"/>
                                <w:sz w:val="18"/>
                                <w:szCs w:val="18"/>
                              </w:rPr>
                              <w:br/>
                              <w:t>// for each visited node. The function cannot be called with a</w:t>
                            </w:r>
                            <w:r w:rsidRPr="007B7AC3">
                              <w:rPr>
                                <w:rFonts w:ascii="Fira Code" w:hAnsi="Fira Code"/>
                                <w:bCs/>
                                <w:color w:val="595959" w:themeColor="text1" w:themeTint="A6"/>
                                <w:sz w:val="18"/>
                                <w:szCs w:val="18"/>
                              </w:rPr>
                              <w:br/>
                              <w:t>// NULL pointer.</w:t>
                            </w:r>
                            <w:r w:rsidR="00222D37">
                              <w:rPr>
                                <w:rFonts w:ascii="Fira Code" w:hAnsi="Fira Code"/>
                                <w:bCs/>
                                <w:color w:val="595959" w:themeColor="text1" w:themeTint="A6"/>
                                <w:sz w:val="18"/>
                                <w:szCs w:val="18"/>
                              </w:rPr>
                              <w:br/>
                            </w:r>
                            <w:r w:rsidRPr="007B7AC3">
                              <w:rPr>
                                <w:rFonts w:ascii="Fira Code" w:hAnsi="Fira Code"/>
                                <w:bCs/>
                                <w:sz w:val="18"/>
                                <w:szCs w:val="18"/>
                              </w:rPr>
                              <w:t>void for_each_node(List* l, void(*fun)(Node*));</w:t>
                            </w:r>
                          </w:p>
                          <w:p w14:paraId="64DADAE9" w14:textId="77777777" w:rsidR="00627E9E" w:rsidRDefault="00627E9E" w:rsidP="002451CE">
                            <w:pPr>
                              <w:ind w:left="0"/>
                              <w:jc w:val="left"/>
                              <w:rPr>
                                <w:rFonts w:ascii="Fira Code" w:hAnsi="Fira Code"/>
                                <w:bCs/>
                                <w:sz w:val="20"/>
                                <w:szCs w:val="20"/>
                              </w:rPr>
                            </w:pPr>
                          </w:p>
                          <w:p w14:paraId="42370A45" w14:textId="5491CE55" w:rsidR="00217306" w:rsidRDefault="00217306" w:rsidP="002451CE">
                            <w:pPr>
                              <w:ind w:left="0"/>
                              <w:jc w:val="left"/>
                              <w:rPr>
                                <w:rFonts w:ascii="Fira Code" w:hAnsi="Fira Code"/>
                                <w:bCs/>
                                <w:sz w:val="20"/>
                                <w:szCs w:val="20"/>
                              </w:rPr>
                            </w:pPr>
                          </w:p>
                          <w:p w14:paraId="78A587D7" w14:textId="015931B4" w:rsidR="00217306" w:rsidRDefault="00217306" w:rsidP="002451CE">
                            <w:pPr>
                              <w:ind w:left="0"/>
                              <w:jc w:val="left"/>
                              <w:rPr>
                                <w:rFonts w:ascii="Fira Code" w:hAnsi="Fira Code"/>
                                <w:bCs/>
                                <w:sz w:val="20"/>
                                <w:szCs w:val="20"/>
                              </w:rPr>
                            </w:pPr>
                          </w:p>
                          <w:p w14:paraId="55D47DC3" w14:textId="77777777" w:rsidR="00217306" w:rsidRPr="002451CE" w:rsidRDefault="00217306" w:rsidP="002451CE">
                            <w:pPr>
                              <w:ind w:left="0"/>
                              <w:jc w:val="left"/>
                              <w:rPr>
                                <w:sz w:val="20"/>
                                <w:szCs w:val="20"/>
                              </w:rPr>
                            </w:pPr>
                          </w:p>
                        </w:txbxContent>
                      </wps:txbx>
                      <wps:bodyPr rot="0" spcFirstLastPara="0" vertOverflow="overflow" horzOverflow="overflow" vert="horz" wrap="square" lIns="91440" tIns="0" rIns="91440" bIns="45720" numCol="1" spcCol="0" rtlCol="0" fromWordArt="0" anchor="t" anchorCtr="0" forceAA="0" compatLnSpc="1">
                        <a:prstTxWarp prst="textNoShape">
                          <a:avLst/>
                        </a:prstTxWarp>
                        <a:noAutofit/>
                      </wps:bodyPr>
                    </wps:wsp>
                  </a:graphicData>
                </a:graphic>
              </wp:inline>
            </w:drawing>
          </mc:Choice>
          <mc:Fallback>
            <w:pict>
              <v:shapetype w14:anchorId="44285C83" id="_x0000_t202" coordsize="21600,21600" o:spt="202" path="m,l,21600r21600,l21600,xe">
                <v:stroke joinstyle="miter"/>
                <v:path gradientshapeok="t" o:connecttype="rect"/>
              </v:shapetype>
              <v:shape id="Text Box 2" o:spid="_x0000_s1026" type="#_x0000_t202" style="width:391.4pt;height:265.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" fillcolor="#f2f2f2 [3052]" strokeweight=".5pt">
                <v:textbox inset=",0">
                  <w:txbxContent>
                    <w:p w14:paraId="643886A7" w14:textId="7C7F6773" w:rsidR="00904865" w:rsidRDefault="00904865" w:rsidP="002451CE">
                      <w:pPr>
                        <w:ind w:left="0"/>
                        <w:jc w:val="left"/>
                        <w:rPr>
                          <w:rFonts w:ascii="Fira Code" w:hAnsi="Fira Code"/>
                          <w:bCs/>
                          <w:sz w:val="18"/>
                          <w:szCs w:val="18"/>
                        </w:rPr>
                      </w:pPr>
                      <w:r w:rsidRPr="00390733">
                        <w:rPr>
                          <w:rFonts w:ascii="Fira Code" w:hAnsi="Fira Code"/>
                          <w:bCs/>
                          <w:color w:val="595959" w:themeColor="text1" w:themeTint="A6"/>
                          <w:sz w:val="18"/>
                          <w:szCs w:val="18"/>
                        </w:rPr>
                        <w:t>// a node in the list</w:t>
                      </w:r>
                      <w:r>
                        <w:rPr>
                          <w:rFonts w:ascii="Fira Code" w:hAnsi="Fira Code"/>
                          <w:bCs/>
                          <w:color w:val="595959" w:themeColor="text1" w:themeTint="A6"/>
                          <w:sz w:val="18"/>
                          <w:szCs w:val="18"/>
                        </w:rPr>
                        <w:t xml:space="preserve"> should be able to store a value of any type</w:t>
                      </w:r>
                      <w:r w:rsidRPr="00390733">
                        <w:rPr>
                          <w:rFonts w:ascii="Fira Code" w:hAnsi="Fira Code"/>
                          <w:bCs/>
                          <w:color w:val="595959" w:themeColor="text1" w:themeTint="A6"/>
                          <w:sz w:val="18"/>
                          <w:szCs w:val="18"/>
                        </w:rPr>
                        <w:br/>
                      </w:r>
                      <w:r w:rsidR="002451CE" w:rsidRPr="00390733">
                        <w:rPr>
                          <w:rFonts w:ascii="Fira Code" w:hAnsi="Fira Code"/>
                          <w:bCs/>
                          <w:sz w:val="18"/>
                          <w:szCs w:val="18"/>
                        </w:rPr>
                        <w:t>typedef struct node Node;</w:t>
                      </w:r>
                    </w:p>
                    <w:p w14:paraId="3AE40A7C" w14:textId="66EEB312" w:rsidR="00253E88" w:rsidRPr="00390733" w:rsidRDefault="00904865" w:rsidP="002451CE">
                      <w:pPr>
                        <w:ind w:left="0"/>
                        <w:jc w:val="left"/>
                        <w:rPr>
                          <w:rFonts w:ascii="Fira Code" w:hAnsi="Fira Code"/>
                          <w:bCs/>
                          <w:color w:val="595959" w:themeColor="text1" w:themeTint="A6"/>
                          <w:sz w:val="18"/>
                          <w:szCs w:val="18"/>
                        </w:rPr>
                      </w:pPr>
                      <w:r w:rsidRPr="00390733">
                        <w:rPr>
                          <w:rFonts w:ascii="Fira Code" w:hAnsi="Fira Code"/>
                          <w:bCs/>
                          <w:color w:val="595959" w:themeColor="text1" w:themeTint="A6"/>
                          <w:sz w:val="18"/>
                          <w:szCs w:val="18"/>
                        </w:rPr>
                        <w:t>// the list should store its left and right end</w:t>
                      </w:r>
                      <w:r>
                        <w:rPr>
                          <w:rFonts w:ascii="Fira Code" w:hAnsi="Fira Code"/>
                          <w:bCs/>
                          <w:color w:val="595959" w:themeColor="text1" w:themeTint="A6"/>
                          <w:sz w:val="18"/>
                          <w:szCs w:val="18"/>
                        </w:rPr>
                        <w:br/>
                      </w:r>
                      <w:r w:rsidR="002451CE" w:rsidRPr="00390733">
                        <w:rPr>
                          <w:rFonts w:ascii="Fira Code" w:hAnsi="Fira Code"/>
                          <w:bCs/>
                          <w:sz w:val="18"/>
                          <w:szCs w:val="18"/>
                        </w:rPr>
                        <w:t>typedef struct list List;</w:t>
                      </w:r>
                      <w:r w:rsidRPr="00390733">
                        <w:rPr>
                          <w:rFonts w:ascii="Fira Code" w:hAnsi="Fira Code"/>
                          <w:bCs/>
                          <w:color w:val="595959" w:themeColor="text1" w:themeTint="A6"/>
                          <w:sz w:val="18"/>
                          <w:szCs w:val="18"/>
                        </w:rPr>
                        <w:t xml:space="preserve"> </w:t>
                      </w:r>
                    </w:p>
                    <w:p w14:paraId="0765B33D" w14:textId="754D7344" w:rsidR="00390733" w:rsidRPr="00390733" w:rsidRDefault="00390733" w:rsidP="00390733">
                      <w:pPr>
                        <w:ind w:left="0"/>
                        <w:jc w:val="left"/>
                        <w:rPr>
                          <w:rFonts w:ascii="Fira Code" w:hAnsi="Fira Code"/>
                          <w:bCs/>
                          <w:sz w:val="18"/>
                          <w:szCs w:val="18"/>
                        </w:rPr>
                      </w:pPr>
                      <w:r w:rsidRPr="00390733">
                        <w:rPr>
                          <w:rFonts w:ascii="Fira Code" w:hAnsi="Fira Code"/>
                          <w:bCs/>
                          <w:color w:val="595959" w:themeColor="text1" w:themeTint="A6"/>
                          <w:sz w:val="18"/>
                          <w:szCs w:val="18"/>
                        </w:rPr>
                        <w:t xml:space="preserve">// create an empty list; returning </w:t>
                      </w:r>
                      <w:r w:rsidR="00702577">
                        <w:rPr>
                          <w:rFonts w:ascii="Fira Code" w:hAnsi="Fira Code"/>
                          <w:bCs/>
                          <w:color w:val="595959" w:themeColor="text1" w:themeTint="A6"/>
                          <w:sz w:val="18"/>
                          <w:szCs w:val="18"/>
                        </w:rPr>
                        <w:t>NULL</w:t>
                      </w:r>
                      <w:r w:rsidRPr="00390733">
                        <w:rPr>
                          <w:rFonts w:ascii="Fira Code" w:hAnsi="Fira Code"/>
                          <w:bCs/>
                          <w:color w:val="595959" w:themeColor="text1" w:themeTint="A6"/>
                          <w:sz w:val="18"/>
                          <w:szCs w:val="18"/>
                        </w:rPr>
                        <w:t xml:space="preserve"> if unsuccessful</w:t>
                      </w:r>
                      <w:r w:rsidRPr="00390733">
                        <w:rPr>
                          <w:rFonts w:ascii="Fira Code" w:hAnsi="Fira Code"/>
                          <w:bCs/>
                          <w:color w:val="595959" w:themeColor="text1" w:themeTint="A6"/>
                          <w:sz w:val="18"/>
                          <w:szCs w:val="18"/>
                        </w:rPr>
                        <w:br/>
                      </w:r>
                      <w:r w:rsidRPr="00390733">
                        <w:rPr>
                          <w:rFonts w:ascii="Fira Code" w:hAnsi="Fira Code"/>
                          <w:bCs/>
                          <w:sz w:val="18"/>
                          <w:szCs w:val="18"/>
                        </w:rPr>
                        <w:t>List* list_create();</w:t>
                      </w:r>
                    </w:p>
                    <w:p w14:paraId="6D000A23" w14:textId="0453CADB" w:rsidR="00390733" w:rsidRPr="00390733" w:rsidRDefault="00390733" w:rsidP="00390733">
                      <w:pPr>
                        <w:ind w:left="0"/>
                        <w:jc w:val="left"/>
                        <w:rPr>
                          <w:rFonts w:ascii="Fira Code" w:hAnsi="Fira Code"/>
                          <w:bCs/>
                          <w:sz w:val="18"/>
                          <w:szCs w:val="18"/>
                        </w:rPr>
                      </w:pPr>
                      <w:r w:rsidRPr="00390733">
                        <w:rPr>
                          <w:rFonts w:ascii="Fira Code" w:hAnsi="Fira Code"/>
                          <w:bCs/>
                          <w:color w:val="595959" w:themeColor="text1" w:themeTint="A6"/>
                          <w:sz w:val="18"/>
                          <w:szCs w:val="18"/>
                        </w:rPr>
                        <w:t>// destroys the list and all remaining nodes in it</w:t>
                      </w:r>
                      <w:r w:rsidRPr="00390733">
                        <w:rPr>
                          <w:rFonts w:ascii="Fira Code" w:hAnsi="Fira Code"/>
                          <w:bCs/>
                          <w:color w:val="595959" w:themeColor="text1" w:themeTint="A6"/>
                          <w:sz w:val="18"/>
                          <w:szCs w:val="18"/>
                        </w:rPr>
                        <w:br/>
                      </w:r>
                      <w:r w:rsidRPr="00390733">
                        <w:rPr>
                          <w:rFonts w:ascii="Fira Code" w:hAnsi="Fira Code"/>
                          <w:bCs/>
                          <w:sz w:val="18"/>
                          <w:szCs w:val="18"/>
                        </w:rPr>
                        <w:t>void list_destroy(List* l);</w:t>
                      </w:r>
                    </w:p>
                    <w:p w14:paraId="17E3664C" w14:textId="4458063C" w:rsidR="00390733" w:rsidRPr="00390733" w:rsidRDefault="00390733" w:rsidP="00390733">
                      <w:pPr>
                        <w:ind w:left="0"/>
                        <w:jc w:val="left"/>
                        <w:rPr>
                          <w:rFonts w:ascii="Fira Code" w:hAnsi="Fira Code"/>
                          <w:bCs/>
                          <w:sz w:val="18"/>
                          <w:szCs w:val="18"/>
                        </w:rPr>
                      </w:pPr>
                      <w:r w:rsidRPr="00390733">
                        <w:rPr>
                          <w:rFonts w:ascii="Fira Code" w:hAnsi="Fira Code"/>
                          <w:bCs/>
                          <w:color w:val="595959" w:themeColor="text1" w:themeTint="A6"/>
                          <w:sz w:val="18"/>
                          <w:szCs w:val="18"/>
                        </w:rPr>
                        <w:t>// allocate a new node and add it to the right side of the list</w:t>
                      </w:r>
                      <w:r w:rsidRPr="00390733">
                        <w:rPr>
                          <w:rFonts w:ascii="Fira Code" w:hAnsi="Fira Code"/>
                          <w:bCs/>
                          <w:sz w:val="18"/>
                          <w:szCs w:val="18"/>
                        </w:rPr>
                        <w:br/>
                        <w:t>void push_right(List* l, void* value);</w:t>
                      </w:r>
                    </w:p>
                    <w:p w14:paraId="414A5C9F" w14:textId="60ACEDF6" w:rsidR="007B7AC3" w:rsidRDefault="007B7AC3" w:rsidP="007B7AC3">
                      <w:pPr>
                        <w:ind w:left="0"/>
                        <w:jc w:val="left"/>
                        <w:rPr>
                          <w:rFonts w:ascii="Fira Code" w:hAnsi="Fira Code"/>
                          <w:bCs/>
                          <w:sz w:val="18"/>
                          <w:szCs w:val="18"/>
                        </w:rPr>
                      </w:pPr>
                      <w:r w:rsidRPr="007B7AC3">
                        <w:rPr>
                          <w:rFonts w:ascii="Fira Code" w:hAnsi="Fira Code"/>
                          <w:bCs/>
                          <w:color w:val="595959" w:themeColor="text1" w:themeTint="A6"/>
                          <w:sz w:val="18"/>
                          <w:szCs w:val="18"/>
                        </w:rPr>
                        <w:t>// remove the left most node from the list and return it</w:t>
                      </w:r>
                      <w:r>
                        <w:rPr>
                          <w:rFonts w:ascii="Fira Code" w:hAnsi="Fira Code"/>
                          <w:bCs/>
                          <w:sz w:val="18"/>
                          <w:szCs w:val="18"/>
                        </w:rPr>
                        <w:br/>
                      </w:r>
                      <w:r w:rsidRPr="007B7AC3">
                        <w:rPr>
                          <w:rFonts w:ascii="Fira Code" w:hAnsi="Fira Code"/>
                          <w:bCs/>
                          <w:sz w:val="18"/>
                          <w:szCs w:val="18"/>
                        </w:rPr>
                        <w:t>Node* pop_left(List* l);</w:t>
                      </w:r>
                    </w:p>
                    <w:p w14:paraId="170402D8" w14:textId="4E8622AB" w:rsidR="007B7AC3" w:rsidRPr="00390733" w:rsidRDefault="007B7AC3" w:rsidP="007B7AC3">
                      <w:pPr>
                        <w:ind w:left="0"/>
                        <w:jc w:val="left"/>
                        <w:rPr>
                          <w:rFonts w:ascii="Fira Code" w:hAnsi="Fira Code"/>
                          <w:bCs/>
                          <w:sz w:val="18"/>
                          <w:szCs w:val="18"/>
                        </w:rPr>
                      </w:pPr>
                      <w:r w:rsidRPr="007B7AC3">
                        <w:rPr>
                          <w:rFonts w:ascii="Fira Code" w:hAnsi="Fira Code"/>
                          <w:bCs/>
                          <w:color w:val="595959" w:themeColor="text1" w:themeTint="A6"/>
                          <w:sz w:val="18"/>
                          <w:szCs w:val="18"/>
                        </w:rPr>
                        <w:t>// visit each node (from left to right) and call the function</w:t>
                      </w:r>
                      <w:r w:rsidRPr="007B7AC3">
                        <w:rPr>
                          <w:rFonts w:ascii="Fira Code" w:hAnsi="Fira Code"/>
                          <w:bCs/>
                          <w:color w:val="595959" w:themeColor="text1" w:themeTint="A6"/>
                          <w:sz w:val="18"/>
                          <w:szCs w:val="18"/>
                        </w:rPr>
                        <w:br/>
                        <w:t>// for each visited node. The function cannot be called with a</w:t>
                      </w:r>
                      <w:r w:rsidRPr="007B7AC3">
                        <w:rPr>
                          <w:rFonts w:ascii="Fira Code" w:hAnsi="Fira Code"/>
                          <w:bCs/>
                          <w:color w:val="595959" w:themeColor="text1" w:themeTint="A6"/>
                          <w:sz w:val="18"/>
                          <w:szCs w:val="18"/>
                        </w:rPr>
                        <w:br/>
                        <w:t>// NULL pointer.</w:t>
                      </w:r>
                      <w:r w:rsidR="00222D37">
                        <w:rPr>
                          <w:rFonts w:ascii="Fira Code" w:hAnsi="Fira Code"/>
                          <w:bCs/>
                          <w:color w:val="595959" w:themeColor="text1" w:themeTint="A6"/>
                          <w:sz w:val="18"/>
                          <w:szCs w:val="18"/>
                        </w:rPr>
                        <w:br/>
                      </w:r>
                      <w:r w:rsidRPr="007B7AC3">
                        <w:rPr>
                          <w:rFonts w:ascii="Fira Code" w:hAnsi="Fira Code"/>
                          <w:bCs/>
                          <w:sz w:val="18"/>
                          <w:szCs w:val="18"/>
                        </w:rPr>
                        <w:t>void for_each_node(List* l, void(*fun)(Node*));</w:t>
                      </w:r>
                    </w:p>
                    <w:p w14:paraId="64DADAE9" w14:textId="77777777" w:rsidR="00627E9E" w:rsidRDefault="00627E9E" w:rsidP="002451CE">
                      <w:pPr>
                        <w:ind w:left="0"/>
                        <w:jc w:val="left"/>
                        <w:rPr>
                          <w:rFonts w:ascii="Fira Code" w:hAnsi="Fira Code"/>
                          <w:bCs/>
                          <w:sz w:val="20"/>
                          <w:szCs w:val="20"/>
                        </w:rPr>
                      </w:pPr>
                    </w:p>
                    <w:p w14:paraId="42370A45" w14:textId="5491CE55" w:rsidR="00217306" w:rsidRDefault="00217306" w:rsidP="002451CE">
                      <w:pPr>
                        <w:ind w:left="0"/>
                        <w:jc w:val="left"/>
                        <w:rPr>
                          <w:rFonts w:ascii="Fira Code" w:hAnsi="Fira Code"/>
                          <w:bCs/>
                          <w:sz w:val="20"/>
                          <w:szCs w:val="20"/>
                        </w:rPr>
                      </w:pPr>
                    </w:p>
                    <w:p w14:paraId="78A587D7" w14:textId="015931B4" w:rsidR="00217306" w:rsidRDefault="00217306" w:rsidP="002451CE">
                      <w:pPr>
                        <w:ind w:left="0"/>
                        <w:jc w:val="left"/>
                        <w:rPr>
                          <w:rFonts w:ascii="Fira Code" w:hAnsi="Fira Code"/>
                          <w:bCs/>
                          <w:sz w:val="20"/>
                          <w:szCs w:val="20"/>
                        </w:rPr>
                      </w:pPr>
                    </w:p>
                    <w:p w14:paraId="55D47DC3" w14:textId="77777777" w:rsidR="00217306" w:rsidRPr="002451CE" w:rsidRDefault="00217306" w:rsidP="002451CE">
                      <w:pPr>
                        <w:ind w:left="0"/>
                        <w:jc w:val="left"/>
                        <w:rPr>
                          <w:sz w:val="20"/>
                          <w:szCs w:val="20"/>
                        </w:rPr>
                      </w:pPr>
                    </w:p>
                  </w:txbxContent>
                </v:textbox>
                <w10:anchorlock/>
              </v:shape>
            </w:pict>
          </mc:Fallback>
        </mc:AlternateContent>
      </w:r>
      <w:r w:rsidR="00817A97">
        <w:rPr>
          <w:rFonts w:ascii="Fira Sans" w:hAnsi="Fira Sans"/>
          <w:bCs/>
        </w:rPr>
        <w:br/>
      </w:r>
      <w:r w:rsidR="006B6AF6">
        <w:rPr>
          <w:rFonts w:ascii="Fira Sans" w:hAnsi="Fira Sans"/>
          <w:bCs/>
        </w:rPr>
        <w:br/>
      </w:r>
      <w:r w:rsidR="004A1931">
        <w:rPr>
          <w:rFonts w:ascii="Fira Sans" w:hAnsi="Fira Sans"/>
          <w:bCs/>
        </w:rPr>
        <w:t>i)</w:t>
      </w:r>
      <w:r w:rsidR="006C109F">
        <w:rPr>
          <w:rFonts w:ascii="Fira Sans" w:hAnsi="Fira Sans"/>
          <w:bCs/>
        </w:rPr>
        <w:t xml:space="preserve"> </w:t>
      </w:r>
      <w:r w:rsidR="00717ED4">
        <w:rPr>
          <w:rFonts w:ascii="Fira Sans" w:hAnsi="Fira Sans"/>
          <w:bCs/>
        </w:rPr>
        <w:t xml:space="preserve">Define the </w:t>
      </w:r>
      <w:r w:rsidR="003C1D0D" w:rsidRPr="002F6B7A">
        <w:rPr>
          <w:rFonts w:ascii="Fira Code" w:hAnsi="Fira Code"/>
          <w:bCs/>
        </w:rPr>
        <w:t>struct</w:t>
      </w:r>
      <w:r w:rsidR="002F6B7A" w:rsidRPr="002F6B7A">
        <w:rPr>
          <w:rFonts w:ascii="Fira Code" w:hAnsi="Fira Code"/>
          <w:bCs/>
        </w:rPr>
        <w:t>s</w:t>
      </w:r>
      <w:r w:rsidR="003C1D0D">
        <w:rPr>
          <w:rFonts w:ascii="Fira Sans" w:hAnsi="Fira Sans"/>
          <w:bCs/>
        </w:rPr>
        <w:t xml:space="preserve">. </w:t>
      </w:r>
      <w:r w:rsidR="003C1D0D" w:rsidRPr="00D37CE3">
        <w:rPr>
          <w:rFonts w:ascii="Fira Code" w:hAnsi="Fira Code"/>
          <w:bCs/>
        </w:rPr>
        <w:t>Node</w:t>
      </w:r>
      <w:r w:rsidR="003C1D0D">
        <w:rPr>
          <w:rFonts w:ascii="Fira Sans" w:hAnsi="Fira Sans"/>
          <w:bCs/>
        </w:rPr>
        <w:t xml:space="preserve"> should be able to store a value of an arbitrary type. </w:t>
      </w:r>
      <w:r w:rsidR="00AB6EB8" w:rsidRPr="00D37CE3">
        <w:rPr>
          <w:rFonts w:ascii="Fira Code" w:hAnsi="Fira Code"/>
          <w:bCs/>
        </w:rPr>
        <w:t>List</w:t>
      </w:r>
      <w:r w:rsidR="00AB6EB8">
        <w:rPr>
          <w:rFonts w:ascii="Fira Sans" w:hAnsi="Fira Sans"/>
          <w:bCs/>
        </w:rPr>
        <w:t xml:space="preserve"> should store</w:t>
      </w:r>
      <w:r w:rsidR="00D37CE3">
        <w:rPr>
          <w:rFonts w:ascii="Fira Sans" w:hAnsi="Fira Sans"/>
          <w:bCs/>
        </w:rPr>
        <w:t xml:space="preserve"> both ends</w:t>
      </w:r>
      <w:r w:rsidR="00AB6EB8">
        <w:rPr>
          <w:rFonts w:ascii="Fira Sans" w:hAnsi="Fira Sans"/>
          <w:bCs/>
        </w:rPr>
        <w:t xml:space="preserve"> </w:t>
      </w:r>
      <w:r w:rsidR="00D37CE3">
        <w:rPr>
          <w:rFonts w:ascii="Fira Sans" w:hAnsi="Fira Sans"/>
          <w:bCs/>
        </w:rPr>
        <w:t xml:space="preserve">of the list (its </w:t>
      </w:r>
      <w:r w:rsidR="00AB6EB8" w:rsidRPr="00D37CE3">
        <w:rPr>
          <w:rFonts w:ascii="Fira Sans" w:hAnsi="Fira Sans"/>
          <w:bCs/>
          <w:i/>
        </w:rPr>
        <w:t>left</w:t>
      </w:r>
      <w:r w:rsidR="00AB6EB8">
        <w:rPr>
          <w:rFonts w:ascii="Fira Sans" w:hAnsi="Fira Sans"/>
          <w:bCs/>
        </w:rPr>
        <w:t xml:space="preserve"> and </w:t>
      </w:r>
      <w:r w:rsidR="00AB6EB8" w:rsidRPr="00D37CE3">
        <w:rPr>
          <w:rFonts w:ascii="Fira Sans" w:hAnsi="Fira Sans"/>
          <w:bCs/>
          <w:i/>
        </w:rPr>
        <w:t>right</w:t>
      </w:r>
      <w:r w:rsidR="00AB6EB8">
        <w:rPr>
          <w:rFonts w:ascii="Fira Sans" w:hAnsi="Fira Sans"/>
          <w:bCs/>
        </w:rPr>
        <w:t xml:space="preserve"> end</w:t>
      </w:r>
      <w:r w:rsidR="00D37CE3">
        <w:rPr>
          <w:rFonts w:ascii="Fira Sans" w:hAnsi="Fira Sans"/>
          <w:bCs/>
        </w:rPr>
        <w:t>)</w:t>
      </w:r>
      <w:r w:rsidR="00AB6EB8">
        <w:rPr>
          <w:rFonts w:ascii="Fira Sans" w:hAnsi="Fira Sans"/>
          <w:bCs/>
        </w:rPr>
        <w:t>.</w:t>
      </w:r>
      <w:r w:rsidR="00D37CE3">
        <w:rPr>
          <w:rFonts w:ascii="Fira Sans" w:hAnsi="Fira Sans"/>
          <w:bCs/>
        </w:rPr>
        <w:t xml:space="preserve"> </w:t>
      </w:r>
      <w:r w:rsidR="00CF014B">
        <w:rPr>
          <w:rFonts w:ascii="Fira Sans" w:hAnsi="Fira Sans"/>
          <w:bCs/>
        </w:rPr>
        <w:tab/>
      </w:r>
      <w:r w:rsidR="00D37CE3" w:rsidRPr="00D37CE3">
        <w:rPr>
          <w:rFonts w:ascii="Fira Sans" w:hAnsi="Fira Sans"/>
          <w:b/>
          <w:bCs/>
        </w:rPr>
        <w:t>[4]</w:t>
      </w:r>
      <w:r w:rsidR="00501F93">
        <w:rPr>
          <w:rFonts w:ascii="Fira Sans" w:hAnsi="Fira Sans"/>
          <w:b/>
          <w:bCs/>
        </w:rPr>
        <w:br/>
      </w:r>
      <w:r w:rsidR="004A1931">
        <w:rPr>
          <w:rFonts w:ascii="Fira Sans" w:hAnsi="Fira Sans"/>
          <w:bCs/>
        </w:rPr>
        <w:t>ii)</w:t>
      </w:r>
      <w:r w:rsidR="00D37CE3" w:rsidRPr="00D109AC">
        <w:rPr>
          <w:rFonts w:ascii="Fira Sans" w:hAnsi="Fira Sans"/>
          <w:bCs/>
        </w:rPr>
        <w:t xml:space="preserve"> </w:t>
      </w:r>
      <w:r w:rsidR="000A5C14">
        <w:rPr>
          <w:rFonts w:ascii="Fira Sans" w:hAnsi="Fira Sans"/>
          <w:bCs/>
        </w:rPr>
        <w:t xml:space="preserve">Implement </w:t>
      </w:r>
      <w:r w:rsidR="000A5C14" w:rsidRPr="000A5C14">
        <w:rPr>
          <w:rFonts w:ascii="Fira Code" w:hAnsi="Fira Code"/>
          <w:bCs/>
          <w:sz w:val="20"/>
          <w:szCs w:val="20"/>
        </w:rPr>
        <w:t>list_create</w:t>
      </w:r>
      <w:r w:rsidR="000A5C14">
        <w:rPr>
          <w:rFonts w:ascii="Fira Sans" w:hAnsi="Fira Sans"/>
          <w:bCs/>
        </w:rPr>
        <w:t xml:space="preserve"> </w:t>
      </w:r>
      <w:r w:rsidR="00B644F5">
        <w:rPr>
          <w:rFonts w:ascii="Fira Sans" w:hAnsi="Fira Sans"/>
          <w:bCs/>
        </w:rPr>
        <w:t xml:space="preserve">and </w:t>
      </w:r>
      <w:r w:rsidR="00B644F5" w:rsidRPr="00B644F5">
        <w:rPr>
          <w:rFonts w:ascii="Fira Code" w:hAnsi="Fira Code"/>
          <w:bCs/>
          <w:sz w:val="20"/>
          <w:szCs w:val="20"/>
        </w:rPr>
        <w:t>list_destroy</w:t>
      </w:r>
      <w:r w:rsidR="00B644F5">
        <w:rPr>
          <w:rFonts w:ascii="Fira Sans" w:hAnsi="Fira Sans"/>
          <w:bCs/>
        </w:rPr>
        <w:t>.</w:t>
      </w:r>
      <w:r w:rsidR="00B644F5">
        <w:rPr>
          <w:rFonts w:ascii="Fira Sans" w:hAnsi="Fira Sans"/>
          <w:bCs/>
        </w:rPr>
        <w:tab/>
      </w:r>
      <w:r w:rsidR="00B644F5" w:rsidRPr="00B644F5">
        <w:rPr>
          <w:rFonts w:ascii="Fira Sans" w:hAnsi="Fira Sans"/>
          <w:b/>
          <w:bCs/>
        </w:rPr>
        <w:t>[</w:t>
      </w:r>
      <w:r w:rsidR="00702621">
        <w:rPr>
          <w:rFonts w:ascii="Fira Sans" w:hAnsi="Fira Sans"/>
          <w:b/>
          <w:bCs/>
        </w:rPr>
        <w:t>4</w:t>
      </w:r>
      <w:r w:rsidR="00B644F5" w:rsidRPr="00B644F5">
        <w:rPr>
          <w:rFonts w:ascii="Fira Sans" w:hAnsi="Fira Sans"/>
          <w:b/>
          <w:bCs/>
        </w:rPr>
        <w:t>]</w:t>
      </w:r>
      <w:r w:rsidR="00501F93">
        <w:rPr>
          <w:rFonts w:ascii="Fira Sans" w:hAnsi="Fira Sans"/>
          <w:b/>
          <w:bCs/>
        </w:rPr>
        <w:br/>
      </w:r>
      <w:r w:rsidR="004A1931">
        <w:rPr>
          <w:rFonts w:ascii="Fira Sans" w:hAnsi="Fira Sans"/>
          <w:bCs/>
        </w:rPr>
        <w:t>iii)</w:t>
      </w:r>
      <w:r w:rsidR="00B644F5" w:rsidRPr="00BD05C9">
        <w:rPr>
          <w:rFonts w:ascii="Fira Sans" w:hAnsi="Fira Sans"/>
          <w:bCs/>
        </w:rPr>
        <w:t xml:space="preserve"> </w:t>
      </w:r>
      <w:r w:rsidR="00834BA1">
        <w:rPr>
          <w:rFonts w:ascii="Fira Sans" w:hAnsi="Fira Sans"/>
          <w:bCs/>
        </w:rPr>
        <w:t xml:space="preserve">Implement </w:t>
      </w:r>
      <w:r w:rsidR="00834BA1" w:rsidRPr="000A72A9">
        <w:rPr>
          <w:rFonts w:ascii="Fira Code" w:hAnsi="Fira Code"/>
          <w:bCs/>
          <w:sz w:val="20"/>
          <w:szCs w:val="20"/>
        </w:rPr>
        <w:t>push_right</w:t>
      </w:r>
      <w:r w:rsidR="00834BA1">
        <w:rPr>
          <w:rFonts w:ascii="Fira Sans" w:hAnsi="Fira Sans"/>
          <w:bCs/>
        </w:rPr>
        <w:t xml:space="preserve"> and </w:t>
      </w:r>
      <w:r w:rsidR="00834BA1" w:rsidRPr="000A72A9">
        <w:rPr>
          <w:rFonts w:ascii="Fira Code" w:hAnsi="Fira Code"/>
          <w:bCs/>
          <w:sz w:val="20"/>
          <w:szCs w:val="20"/>
        </w:rPr>
        <w:t>pop_</w:t>
      </w:r>
      <w:r w:rsidR="00501F93">
        <w:rPr>
          <w:rFonts w:ascii="Fira Code" w:hAnsi="Fira Code"/>
          <w:bCs/>
          <w:sz w:val="20"/>
          <w:szCs w:val="20"/>
        </w:rPr>
        <w:t>left</w:t>
      </w:r>
      <w:r w:rsidR="00A57598">
        <w:rPr>
          <w:rFonts w:ascii="Fira Sans" w:hAnsi="Fira Sans"/>
          <w:bCs/>
        </w:rPr>
        <w:t>.</w:t>
      </w:r>
      <w:r w:rsidR="00A57598">
        <w:rPr>
          <w:rFonts w:ascii="Fira Sans" w:hAnsi="Fira Sans"/>
          <w:bCs/>
        </w:rPr>
        <w:tab/>
      </w:r>
      <w:r w:rsidR="00A57598" w:rsidRPr="00501F93">
        <w:rPr>
          <w:rFonts w:ascii="Fira Sans" w:hAnsi="Fira Sans"/>
          <w:b/>
          <w:bCs/>
        </w:rPr>
        <w:t>[</w:t>
      </w:r>
      <w:r w:rsidR="00702621">
        <w:rPr>
          <w:rFonts w:ascii="Fira Sans" w:hAnsi="Fira Sans"/>
          <w:b/>
          <w:bCs/>
        </w:rPr>
        <w:t>5</w:t>
      </w:r>
      <w:r w:rsidR="00A57598" w:rsidRPr="00501F93">
        <w:rPr>
          <w:rFonts w:ascii="Fira Sans" w:hAnsi="Fira Sans"/>
          <w:b/>
          <w:bCs/>
        </w:rPr>
        <w:t>]</w:t>
      </w:r>
      <w:r w:rsidR="00501F93">
        <w:rPr>
          <w:rFonts w:ascii="Fira Sans" w:hAnsi="Fira Sans"/>
          <w:b/>
          <w:bCs/>
        </w:rPr>
        <w:br/>
      </w:r>
      <w:r w:rsidR="004A1931">
        <w:rPr>
          <w:rFonts w:ascii="Fira Sans" w:hAnsi="Fira Sans"/>
          <w:bCs/>
        </w:rPr>
        <w:t>iv)</w:t>
      </w:r>
      <w:r w:rsidR="00501F93" w:rsidRPr="00501F93">
        <w:rPr>
          <w:rFonts w:ascii="Fira Sans" w:hAnsi="Fira Sans"/>
          <w:bCs/>
        </w:rPr>
        <w:t xml:space="preserve"> Implement </w:t>
      </w:r>
      <w:r w:rsidR="00782DD1" w:rsidRPr="00782DD1">
        <w:rPr>
          <w:rFonts w:ascii="Fira Code" w:hAnsi="Fira Code"/>
          <w:bCs/>
          <w:sz w:val="20"/>
          <w:szCs w:val="20"/>
        </w:rPr>
        <w:t>for_each_node</w:t>
      </w:r>
      <w:r w:rsidR="00782DD1">
        <w:rPr>
          <w:rFonts w:ascii="Fira Sans" w:hAnsi="Fira Sans"/>
          <w:bCs/>
        </w:rPr>
        <w:t>.</w:t>
      </w:r>
      <w:r w:rsidR="00782DD1">
        <w:rPr>
          <w:rFonts w:ascii="Fira Sans" w:hAnsi="Fira Sans"/>
          <w:bCs/>
        </w:rPr>
        <w:tab/>
      </w:r>
      <w:r w:rsidR="00782DD1" w:rsidRPr="00D47A6C">
        <w:rPr>
          <w:rFonts w:ascii="Fira Sans" w:hAnsi="Fira Sans"/>
          <w:b/>
          <w:bCs/>
        </w:rPr>
        <w:t>[</w:t>
      </w:r>
      <w:r w:rsidR="00BC5BE0">
        <w:rPr>
          <w:rFonts w:ascii="Fira Sans" w:hAnsi="Fira Sans"/>
          <w:b/>
          <w:bCs/>
        </w:rPr>
        <w:t>2</w:t>
      </w:r>
      <w:r w:rsidR="00782DD1" w:rsidRPr="00D47A6C">
        <w:rPr>
          <w:rFonts w:ascii="Fira Sans" w:hAnsi="Fira Sans"/>
          <w:b/>
          <w:bCs/>
        </w:rPr>
        <w:t>]</w:t>
      </w:r>
      <w:r w:rsidR="00D47A6C">
        <w:rPr>
          <w:rFonts w:ascii="Fira Sans" w:hAnsi="Fira Sans"/>
          <w:b/>
          <w:bCs/>
        </w:rPr>
        <w:br/>
      </w:r>
      <w:r w:rsidR="004A1931">
        <w:rPr>
          <w:rFonts w:ascii="Fira Sans" w:hAnsi="Fira Sans"/>
          <w:bCs/>
        </w:rPr>
        <w:t>v)</w:t>
      </w:r>
      <w:r w:rsidR="00D47A6C" w:rsidRPr="00D47A6C">
        <w:rPr>
          <w:rFonts w:ascii="Fira Sans" w:hAnsi="Fira Sans"/>
          <w:bCs/>
        </w:rPr>
        <w:t xml:space="preserve"> Implement a </w:t>
      </w:r>
      <w:r w:rsidR="00D47A6C" w:rsidRPr="0019604D">
        <w:rPr>
          <w:rFonts w:ascii="Fira Code" w:hAnsi="Fira Code"/>
          <w:bCs/>
          <w:sz w:val="20"/>
          <w:szCs w:val="20"/>
        </w:rPr>
        <w:t>main</w:t>
      </w:r>
      <w:r w:rsidR="00D47A6C" w:rsidRPr="00D47A6C">
        <w:rPr>
          <w:rFonts w:ascii="Fira Sans" w:hAnsi="Fira Sans"/>
          <w:bCs/>
        </w:rPr>
        <w:t xml:space="preserve"> function</w:t>
      </w:r>
      <w:r w:rsidR="00D47A6C">
        <w:rPr>
          <w:rFonts w:ascii="Fira Sans" w:hAnsi="Fira Sans"/>
          <w:bCs/>
        </w:rPr>
        <w:t xml:space="preserve"> that uses the </w:t>
      </w:r>
      <w:r w:rsidR="000B46A4">
        <w:rPr>
          <w:rFonts w:ascii="Fira Sans" w:hAnsi="Fira Sans"/>
          <w:bCs/>
        </w:rPr>
        <w:t xml:space="preserve">provided interface to </w:t>
      </w:r>
      <w:r w:rsidR="00831B7D">
        <w:rPr>
          <w:rFonts w:ascii="Fira Sans" w:hAnsi="Fira Sans"/>
          <w:bCs/>
        </w:rPr>
        <w:t xml:space="preserve">create a list </w:t>
      </w:r>
      <w:r w:rsidR="00831B7D">
        <w:rPr>
          <w:rFonts w:ascii="Fira Sans" w:hAnsi="Fira Sans"/>
          <w:bCs/>
        </w:rPr>
        <w:lastRenderedPageBreak/>
        <w:t>and</w:t>
      </w:r>
      <w:r w:rsidR="00E561FD">
        <w:rPr>
          <w:rFonts w:ascii="Fira Sans" w:hAnsi="Fira Sans"/>
          <w:bCs/>
        </w:rPr>
        <w:t xml:space="preserve"> </w:t>
      </w:r>
      <w:r w:rsidR="00831B7D">
        <w:rPr>
          <w:rFonts w:ascii="Fira Sans" w:hAnsi="Fira Sans"/>
          <w:bCs/>
        </w:rPr>
        <w:t xml:space="preserve">push three nodes with string values on the list. The </w:t>
      </w:r>
      <w:r w:rsidR="00831B7D" w:rsidRPr="00473FE5">
        <w:rPr>
          <w:rFonts w:ascii="Fira Code" w:hAnsi="Fira Code"/>
          <w:bCs/>
          <w:sz w:val="20"/>
          <w:szCs w:val="20"/>
        </w:rPr>
        <w:t>for_each_node</w:t>
      </w:r>
      <w:r w:rsidR="00831B7D">
        <w:rPr>
          <w:rFonts w:ascii="Fira Sans" w:hAnsi="Fira Sans"/>
          <w:bCs/>
        </w:rPr>
        <w:t xml:space="preserve"> function should be used to print </w:t>
      </w:r>
      <w:r w:rsidR="00AE4E62">
        <w:rPr>
          <w:rFonts w:ascii="Fira Sans" w:hAnsi="Fira Sans"/>
          <w:bCs/>
        </w:rPr>
        <w:t xml:space="preserve">all values before the list is </w:t>
      </w:r>
      <w:r w:rsidR="00D763BF">
        <w:rPr>
          <w:rFonts w:ascii="Fira Sans" w:hAnsi="Fira Sans"/>
          <w:bCs/>
        </w:rPr>
        <w:t>destroyed</w:t>
      </w:r>
      <w:r w:rsidR="00AE4E62">
        <w:rPr>
          <w:rFonts w:ascii="Fira Sans" w:hAnsi="Fira Sans"/>
          <w:bCs/>
        </w:rPr>
        <w:t>.</w:t>
      </w:r>
      <w:r w:rsidR="00385AB7">
        <w:rPr>
          <w:rFonts w:ascii="Fira Sans" w:hAnsi="Fira Sans"/>
          <w:bCs/>
        </w:rPr>
        <w:t xml:space="preserve"> </w:t>
      </w:r>
      <w:r w:rsidR="00AE4E62">
        <w:rPr>
          <w:rFonts w:ascii="Fira Sans" w:hAnsi="Fira Sans"/>
          <w:bCs/>
        </w:rPr>
        <w:t>There should be no memory leaks.</w:t>
      </w:r>
      <w:r w:rsidR="00D44198">
        <w:rPr>
          <w:rFonts w:ascii="Fira Sans" w:hAnsi="Fira Sans"/>
          <w:bCs/>
        </w:rPr>
        <w:tab/>
      </w:r>
      <w:r w:rsidR="00D44198" w:rsidRPr="0091411E">
        <w:rPr>
          <w:rFonts w:ascii="Fira Sans" w:hAnsi="Fira Sans"/>
          <w:b/>
          <w:bCs/>
        </w:rPr>
        <w:t>[3]</w:t>
      </w:r>
      <w:r w:rsidR="007B4D83">
        <w:rPr>
          <w:rFonts w:ascii="Fira Sans" w:hAnsi="Fira Sans"/>
          <w:b/>
          <w:bCs/>
        </w:rPr>
        <w:br/>
      </w:r>
      <w:r w:rsidR="007B4D83">
        <w:rPr>
          <w:rFonts w:ascii="Fira Sans" w:hAnsi="Fira Sans"/>
          <w:b/>
          <w:bCs/>
        </w:rPr>
        <w:br/>
      </w:r>
      <w:r w:rsidR="007B4D83">
        <w:rPr>
          <w:rFonts w:ascii="Fira Sans" w:hAnsi="Fira Sans"/>
          <w:b/>
          <w:bCs/>
          <w:noProof/>
        </w:rPr>
        <mc:AlternateContent>
          <mc:Choice Requires="wps">
            <w:drawing>
              <wp:inline distT="0" distB="0" distL="0" distR="0" wp14:anchorId="29538731" wp14:editId="00BE8AC7">
                <wp:extent cx="2480553" cy="6682902"/>
                <wp:effectExtent l="0" t="0" r="8890" b="10160"/>
                <wp:docPr id="7" name="Text Box 7"/>
                <wp:cNvGraphicFramePr/>
                <a:graphic xmlns:a="http://schemas.openxmlformats.org/drawingml/2006/main">
                  <a:graphicData uri="http://schemas.microsoft.com/office/word/2010/wordprocessingShape">
                    <wps:wsp>
                      <wps:cNvSpPr txBox="1"/>
                      <wps:spPr>
                        <a:xfrm>
                          <a:off x="0" y="0"/>
                          <a:ext cx="2480553" cy="6682902"/>
                        </a:xfrm>
                        <a:prstGeom prst="rect">
                          <a:avLst/>
                        </a:prstGeom>
                        <a:solidFill>
                          <a:schemeClr val="lt1"/>
                        </a:solidFill>
                        <a:ln w="6350">
                          <a:solidFill>
                            <a:prstClr val="black"/>
                          </a:solidFill>
                        </a:ln>
                      </wps:spPr>
                      <wps:txbx>
                        <w:txbxContent>
                          <w:p w14:paraId="5FB8D153" w14:textId="099F04B8" w:rsidR="007B4D83" w:rsidRPr="00A2115C" w:rsidRDefault="007B4D83" w:rsidP="00EF202B">
                            <w:pPr>
                              <w:ind w:left="0"/>
                              <w:contextualSpacing/>
                              <w:jc w:val="left"/>
                              <w:rPr>
                                <w:rFonts w:ascii="Fira Code" w:hAnsi="Fira Code"/>
                                <w:color w:val="1F497D" w:themeColor="text2"/>
                                <w:sz w:val="16"/>
                                <w:szCs w:val="16"/>
                              </w:rPr>
                            </w:pPr>
                            <w:r w:rsidRPr="00A2115C">
                              <w:rPr>
                                <w:rFonts w:ascii="Fira Code" w:hAnsi="Fira Code"/>
                                <w:color w:val="1F497D" w:themeColor="text2"/>
                                <w:sz w:val="16"/>
                                <w:szCs w:val="16"/>
                              </w:rPr>
                              <w:t>#include &lt;stdlib.h&gt;</w:t>
                            </w:r>
                            <w:r w:rsidR="00EF202B" w:rsidRPr="00A2115C">
                              <w:rPr>
                                <w:rFonts w:ascii="Fira Code" w:hAnsi="Fira Code"/>
                                <w:color w:val="1F497D" w:themeColor="text2"/>
                                <w:sz w:val="16"/>
                                <w:szCs w:val="16"/>
                              </w:rPr>
                              <w:br/>
                            </w:r>
                            <w:r w:rsidRPr="00A2115C">
                              <w:rPr>
                                <w:rFonts w:ascii="Fira Code" w:hAnsi="Fira Code"/>
                                <w:color w:val="1F497D" w:themeColor="text2"/>
                                <w:sz w:val="16"/>
                                <w:szCs w:val="16"/>
                              </w:rPr>
                              <w:t>#include &lt;stdio.h&gt;</w:t>
                            </w:r>
                          </w:p>
                          <w:p w14:paraId="73D7D8EF" w14:textId="4040BB93" w:rsidR="007B4D83" w:rsidRPr="00A2115C" w:rsidRDefault="007B4D83" w:rsidP="00EF202B">
                            <w:pPr>
                              <w:ind w:left="0"/>
                              <w:contextualSpacing/>
                              <w:jc w:val="left"/>
                              <w:rPr>
                                <w:rFonts w:ascii="Fira Code" w:hAnsi="Fira Code"/>
                                <w:color w:val="1F497D" w:themeColor="text2"/>
                                <w:sz w:val="16"/>
                                <w:szCs w:val="16"/>
                              </w:rPr>
                            </w:pPr>
                            <w:r w:rsidRPr="00A2115C">
                              <w:rPr>
                                <w:rFonts w:ascii="Fira Code" w:hAnsi="Fira Code"/>
                                <w:color w:val="1F497D" w:themeColor="text2"/>
                                <w:sz w:val="16"/>
                                <w:szCs w:val="16"/>
                              </w:rPr>
                              <w:t>struct node {</w:t>
                            </w:r>
                            <w:r w:rsidR="00EF202B" w:rsidRPr="00A2115C">
                              <w:rPr>
                                <w:rFonts w:ascii="Fira Code" w:hAnsi="Fira Code"/>
                                <w:color w:val="1F497D" w:themeColor="text2"/>
                                <w:sz w:val="16"/>
                                <w:szCs w:val="16"/>
                              </w:rPr>
                              <w:br/>
                            </w:r>
                            <w:r w:rsidRPr="00A2115C">
                              <w:rPr>
                                <w:rFonts w:ascii="Fira Code" w:hAnsi="Fira Code"/>
                                <w:color w:val="1F497D" w:themeColor="text2"/>
                                <w:sz w:val="16"/>
                                <w:szCs w:val="16"/>
                              </w:rPr>
                              <w:t xml:space="preserve">  struct node* prev;</w:t>
                            </w:r>
                            <w:r w:rsidR="00EF202B" w:rsidRPr="00A2115C">
                              <w:rPr>
                                <w:rFonts w:ascii="Fira Code" w:hAnsi="Fira Code"/>
                                <w:color w:val="1F497D" w:themeColor="text2"/>
                                <w:sz w:val="16"/>
                                <w:szCs w:val="16"/>
                              </w:rPr>
                              <w:br/>
                            </w:r>
                            <w:r w:rsidRPr="00A2115C">
                              <w:rPr>
                                <w:rFonts w:ascii="Fira Code" w:hAnsi="Fira Code"/>
                                <w:color w:val="1F497D" w:themeColor="text2"/>
                                <w:sz w:val="16"/>
                                <w:szCs w:val="16"/>
                              </w:rPr>
                              <w:t xml:space="preserve">  struct node* next;</w:t>
                            </w:r>
                            <w:r w:rsidR="00EF202B" w:rsidRPr="00A2115C">
                              <w:rPr>
                                <w:rFonts w:ascii="Fira Code" w:hAnsi="Fira Code"/>
                                <w:color w:val="1F497D" w:themeColor="text2"/>
                                <w:sz w:val="16"/>
                                <w:szCs w:val="16"/>
                              </w:rPr>
                              <w:br/>
                            </w:r>
                            <w:r w:rsidRPr="00A2115C">
                              <w:rPr>
                                <w:rFonts w:ascii="Fira Code" w:hAnsi="Fira Code"/>
                                <w:color w:val="1F497D" w:themeColor="text2"/>
                                <w:sz w:val="16"/>
                                <w:szCs w:val="16"/>
                              </w:rPr>
                              <w:t xml:space="preserve">  void* value; </w:t>
                            </w:r>
                            <w:r w:rsidR="00EF202B" w:rsidRPr="00A2115C">
                              <w:rPr>
                                <w:rFonts w:ascii="Fira Code" w:hAnsi="Fira Code"/>
                                <w:color w:val="1F497D" w:themeColor="text2"/>
                                <w:sz w:val="16"/>
                                <w:szCs w:val="16"/>
                              </w:rPr>
                              <w:br/>
                            </w:r>
                            <w:r w:rsidRPr="00A2115C">
                              <w:rPr>
                                <w:rFonts w:ascii="Fira Code" w:hAnsi="Fira Code"/>
                                <w:color w:val="1F497D" w:themeColor="text2"/>
                                <w:sz w:val="16"/>
                                <w:szCs w:val="16"/>
                              </w:rPr>
                              <w:t>};</w:t>
                            </w:r>
                            <w:r w:rsidR="00EF202B" w:rsidRPr="00A2115C">
                              <w:rPr>
                                <w:rFonts w:ascii="Fira Code" w:hAnsi="Fira Code"/>
                                <w:color w:val="1F497D" w:themeColor="text2"/>
                                <w:sz w:val="16"/>
                                <w:szCs w:val="16"/>
                              </w:rPr>
                              <w:br/>
                            </w:r>
                            <w:r w:rsidRPr="00A2115C">
                              <w:rPr>
                                <w:rFonts w:ascii="Fira Code" w:hAnsi="Fira Code"/>
                                <w:color w:val="1F497D" w:themeColor="text2"/>
                                <w:sz w:val="16"/>
                                <w:szCs w:val="16"/>
                              </w:rPr>
                              <w:t>struct list {</w:t>
                            </w:r>
                            <w:r w:rsidR="00EF202B" w:rsidRPr="00A2115C">
                              <w:rPr>
                                <w:rFonts w:ascii="Fira Code" w:hAnsi="Fira Code"/>
                                <w:color w:val="1F497D" w:themeColor="text2"/>
                                <w:sz w:val="16"/>
                                <w:szCs w:val="16"/>
                              </w:rPr>
                              <w:br/>
                            </w:r>
                            <w:r w:rsidRPr="00A2115C">
                              <w:rPr>
                                <w:rFonts w:ascii="Fira Code" w:hAnsi="Fira Code"/>
                                <w:color w:val="1F497D" w:themeColor="text2"/>
                                <w:sz w:val="16"/>
                                <w:szCs w:val="16"/>
                              </w:rPr>
                              <w:t xml:space="preserve">  struct node* left;</w:t>
                            </w:r>
                            <w:r w:rsidR="00EF202B" w:rsidRPr="00A2115C">
                              <w:rPr>
                                <w:rFonts w:ascii="Fira Code" w:hAnsi="Fira Code"/>
                                <w:color w:val="1F497D" w:themeColor="text2"/>
                                <w:sz w:val="16"/>
                                <w:szCs w:val="16"/>
                              </w:rPr>
                              <w:br/>
                            </w:r>
                            <w:r w:rsidRPr="00A2115C">
                              <w:rPr>
                                <w:rFonts w:ascii="Fira Code" w:hAnsi="Fira Code"/>
                                <w:color w:val="1F497D" w:themeColor="text2"/>
                                <w:sz w:val="16"/>
                                <w:szCs w:val="16"/>
                              </w:rPr>
                              <w:t xml:space="preserve">  struct node* right;</w:t>
                            </w:r>
                            <w:r w:rsidR="00EF202B" w:rsidRPr="00A2115C">
                              <w:rPr>
                                <w:rFonts w:ascii="Fira Code" w:hAnsi="Fira Code"/>
                                <w:color w:val="1F497D" w:themeColor="text2"/>
                                <w:sz w:val="16"/>
                                <w:szCs w:val="16"/>
                              </w:rPr>
                              <w:br/>
                            </w:r>
                            <w:r w:rsidRPr="00A2115C">
                              <w:rPr>
                                <w:rFonts w:ascii="Fira Code" w:hAnsi="Fira Code"/>
                                <w:color w:val="1F497D" w:themeColor="text2"/>
                                <w:sz w:val="16"/>
                                <w:szCs w:val="16"/>
                              </w:rPr>
                              <w:t>};</w:t>
                            </w:r>
                          </w:p>
                          <w:p w14:paraId="3AAA2BE1" w14:textId="77777777" w:rsidR="007B4D83" w:rsidRPr="00A2115C" w:rsidRDefault="007B4D83" w:rsidP="00EF202B">
                            <w:pPr>
                              <w:ind w:left="0"/>
                              <w:contextualSpacing/>
                              <w:jc w:val="left"/>
                              <w:rPr>
                                <w:rFonts w:ascii="Fira Code" w:hAnsi="Fira Code"/>
                                <w:color w:val="1F497D" w:themeColor="text2"/>
                                <w:sz w:val="16"/>
                                <w:szCs w:val="16"/>
                              </w:rPr>
                            </w:pPr>
                          </w:p>
                          <w:p w14:paraId="2D6235AD" w14:textId="77777777" w:rsidR="007B4D83" w:rsidRPr="00A2115C" w:rsidRDefault="007B4D83" w:rsidP="00EF202B">
                            <w:pPr>
                              <w:ind w:left="0"/>
                              <w:contextualSpacing/>
                              <w:jc w:val="left"/>
                              <w:rPr>
                                <w:rFonts w:ascii="Fira Code" w:hAnsi="Fira Code"/>
                                <w:color w:val="1F497D" w:themeColor="text2"/>
                                <w:sz w:val="16"/>
                                <w:szCs w:val="16"/>
                              </w:rPr>
                            </w:pPr>
                            <w:r w:rsidRPr="00A2115C">
                              <w:rPr>
                                <w:rFonts w:ascii="Fira Code" w:hAnsi="Fira Code"/>
                                <w:color w:val="1F497D" w:themeColor="text2"/>
                                <w:sz w:val="16"/>
                                <w:szCs w:val="16"/>
                              </w:rPr>
                              <w:t>List* list_create() {</w:t>
                            </w:r>
                          </w:p>
                          <w:p w14:paraId="2BB1E6A5" w14:textId="77777777" w:rsidR="007B4D83" w:rsidRPr="00A2115C" w:rsidRDefault="007B4D83" w:rsidP="00EF202B">
                            <w:pPr>
                              <w:ind w:left="0"/>
                              <w:contextualSpacing/>
                              <w:jc w:val="left"/>
                              <w:rPr>
                                <w:rFonts w:ascii="Fira Code" w:hAnsi="Fira Code"/>
                                <w:color w:val="1F497D" w:themeColor="text2"/>
                                <w:sz w:val="16"/>
                                <w:szCs w:val="16"/>
                              </w:rPr>
                            </w:pPr>
                            <w:r w:rsidRPr="00A2115C">
                              <w:rPr>
                                <w:rFonts w:ascii="Fira Code" w:hAnsi="Fira Code"/>
                                <w:color w:val="1F497D" w:themeColor="text2"/>
                                <w:sz w:val="16"/>
                                <w:szCs w:val="16"/>
                              </w:rPr>
                              <w:t xml:space="preserve">  List* l = malloc(sizeof(List));</w:t>
                            </w:r>
                          </w:p>
                          <w:p w14:paraId="62EA15A4" w14:textId="77777777" w:rsidR="007B4D83" w:rsidRPr="00A2115C" w:rsidRDefault="007B4D83" w:rsidP="00EF202B">
                            <w:pPr>
                              <w:ind w:left="0"/>
                              <w:contextualSpacing/>
                              <w:jc w:val="left"/>
                              <w:rPr>
                                <w:rFonts w:ascii="Fira Code" w:hAnsi="Fira Code"/>
                                <w:color w:val="1F497D" w:themeColor="text2"/>
                                <w:sz w:val="16"/>
                                <w:szCs w:val="16"/>
                              </w:rPr>
                            </w:pPr>
                            <w:r w:rsidRPr="00A2115C">
                              <w:rPr>
                                <w:rFonts w:ascii="Fira Code" w:hAnsi="Fira Code"/>
                                <w:color w:val="1F497D" w:themeColor="text2"/>
                                <w:sz w:val="16"/>
                                <w:szCs w:val="16"/>
                              </w:rPr>
                              <w:t xml:space="preserve">  if (l) {</w:t>
                            </w:r>
                          </w:p>
                          <w:p w14:paraId="494D1C47" w14:textId="77777777" w:rsidR="007B4D83" w:rsidRPr="00A2115C" w:rsidRDefault="007B4D83" w:rsidP="00EF202B">
                            <w:pPr>
                              <w:ind w:left="0"/>
                              <w:contextualSpacing/>
                              <w:jc w:val="left"/>
                              <w:rPr>
                                <w:rFonts w:ascii="Fira Code" w:hAnsi="Fira Code"/>
                                <w:color w:val="1F497D" w:themeColor="text2"/>
                                <w:sz w:val="16"/>
                                <w:szCs w:val="16"/>
                              </w:rPr>
                            </w:pPr>
                            <w:r w:rsidRPr="00A2115C">
                              <w:rPr>
                                <w:rFonts w:ascii="Fira Code" w:hAnsi="Fira Code"/>
                                <w:color w:val="1F497D" w:themeColor="text2"/>
                                <w:sz w:val="16"/>
                                <w:szCs w:val="16"/>
                              </w:rPr>
                              <w:t xml:space="preserve">    l-&gt;left = NULL; l-&gt;right= NULL;</w:t>
                            </w:r>
                          </w:p>
                          <w:p w14:paraId="2E42B89E" w14:textId="77777777" w:rsidR="007B4D83" w:rsidRPr="00A2115C" w:rsidRDefault="007B4D83" w:rsidP="00EF202B">
                            <w:pPr>
                              <w:ind w:left="0"/>
                              <w:contextualSpacing/>
                              <w:jc w:val="left"/>
                              <w:rPr>
                                <w:rFonts w:ascii="Fira Code" w:hAnsi="Fira Code"/>
                                <w:color w:val="1F497D" w:themeColor="text2"/>
                                <w:sz w:val="16"/>
                                <w:szCs w:val="16"/>
                              </w:rPr>
                            </w:pPr>
                            <w:r w:rsidRPr="00A2115C">
                              <w:rPr>
                                <w:rFonts w:ascii="Fira Code" w:hAnsi="Fira Code"/>
                                <w:color w:val="1F497D" w:themeColor="text2"/>
                                <w:sz w:val="16"/>
                                <w:szCs w:val="16"/>
                              </w:rPr>
                              <w:t xml:space="preserve">  }</w:t>
                            </w:r>
                          </w:p>
                          <w:p w14:paraId="50B163A8" w14:textId="77777777" w:rsidR="007B4D83" w:rsidRPr="00A2115C" w:rsidRDefault="007B4D83" w:rsidP="00EF202B">
                            <w:pPr>
                              <w:ind w:left="0"/>
                              <w:contextualSpacing/>
                              <w:jc w:val="left"/>
                              <w:rPr>
                                <w:rFonts w:ascii="Fira Code" w:hAnsi="Fira Code"/>
                                <w:color w:val="1F497D" w:themeColor="text2"/>
                                <w:sz w:val="16"/>
                                <w:szCs w:val="16"/>
                              </w:rPr>
                            </w:pPr>
                            <w:r w:rsidRPr="00A2115C">
                              <w:rPr>
                                <w:rFonts w:ascii="Fira Code" w:hAnsi="Fira Code"/>
                                <w:color w:val="1F497D" w:themeColor="text2"/>
                                <w:sz w:val="16"/>
                                <w:szCs w:val="16"/>
                              </w:rPr>
                              <w:t xml:space="preserve">  return l;</w:t>
                            </w:r>
                          </w:p>
                          <w:p w14:paraId="40491134" w14:textId="77777777" w:rsidR="007B4D83" w:rsidRPr="00A2115C" w:rsidRDefault="007B4D83" w:rsidP="00EF202B">
                            <w:pPr>
                              <w:ind w:left="0"/>
                              <w:contextualSpacing/>
                              <w:jc w:val="left"/>
                              <w:rPr>
                                <w:rFonts w:ascii="Fira Code" w:hAnsi="Fira Code"/>
                                <w:color w:val="1F497D" w:themeColor="text2"/>
                                <w:sz w:val="16"/>
                                <w:szCs w:val="16"/>
                              </w:rPr>
                            </w:pPr>
                            <w:r w:rsidRPr="00A2115C">
                              <w:rPr>
                                <w:rFonts w:ascii="Fira Code" w:hAnsi="Fira Code"/>
                                <w:color w:val="1F497D" w:themeColor="text2"/>
                                <w:sz w:val="16"/>
                                <w:szCs w:val="16"/>
                              </w:rPr>
                              <w:t>}</w:t>
                            </w:r>
                          </w:p>
                          <w:p w14:paraId="4E25C451" w14:textId="77777777" w:rsidR="007B4D83" w:rsidRPr="00A2115C" w:rsidRDefault="007B4D83" w:rsidP="00EF202B">
                            <w:pPr>
                              <w:ind w:left="0"/>
                              <w:contextualSpacing/>
                              <w:jc w:val="left"/>
                              <w:rPr>
                                <w:rFonts w:ascii="Fira Code" w:hAnsi="Fira Code"/>
                                <w:color w:val="1F497D" w:themeColor="text2"/>
                                <w:sz w:val="16"/>
                                <w:szCs w:val="16"/>
                              </w:rPr>
                            </w:pPr>
                          </w:p>
                          <w:p w14:paraId="19E93BC2" w14:textId="77777777" w:rsidR="007B4D83" w:rsidRPr="00A2115C" w:rsidRDefault="007B4D83" w:rsidP="00EF202B">
                            <w:pPr>
                              <w:ind w:left="0"/>
                              <w:contextualSpacing/>
                              <w:jc w:val="left"/>
                              <w:rPr>
                                <w:rFonts w:ascii="Fira Code" w:hAnsi="Fira Code"/>
                                <w:color w:val="1F497D" w:themeColor="text2"/>
                                <w:sz w:val="16"/>
                                <w:szCs w:val="16"/>
                              </w:rPr>
                            </w:pPr>
                            <w:r w:rsidRPr="00A2115C">
                              <w:rPr>
                                <w:rFonts w:ascii="Fira Code" w:hAnsi="Fira Code"/>
                                <w:color w:val="1F497D" w:themeColor="text2"/>
                                <w:sz w:val="16"/>
                                <w:szCs w:val="16"/>
                              </w:rPr>
                              <w:t>Node* node_create(void* value) {</w:t>
                            </w:r>
                          </w:p>
                          <w:p w14:paraId="23A63D45" w14:textId="77777777" w:rsidR="007B4D83" w:rsidRPr="00A2115C" w:rsidRDefault="007B4D83" w:rsidP="00EF202B">
                            <w:pPr>
                              <w:ind w:left="0"/>
                              <w:contextualSpacing/>
                              <w:jc w:val="left"/>
                              <w:rPr>
                                <w:rFonts w:ascii="Fira Code" w:hAnsi="Fira Code"/>
                                <w:color w:val="1F497D" w:themeColor="text2"/>
                                <w:sz w:val="16"/>
                                <w:szCs w:val="16"/>
                              </w:rPr>
                            </w:pPr>
                            <w:r w:rsidRPr="00A2115C">
                              <w:rPr>
                                <w:rFonts w:ascii="Fira Code" w:hAnsi="Fira Code"/>
                                <w:color w:val="1F497D" w:themeColor="text2"/>
                                <w:sz w:val="16"/>
                                <w:szCs w:val="16"/>
                              </w:rPr>
                              <w:t xml:space="preserve">  Node* n = malloc(sizeof(Node));</w:t>
                            </w:r>
                          </w:p>
                          <w:p w14:paraId="3B8957F5" w14:textId="77777777" w:rsidR="007B4D83" w:rsidRPr="00A2115C" w:rsidRDefault="007B4D83" w:rsidP="00EF202B">
                            <w:pPr>
                              <w:ind w:left="0"/>
                              <w:contextualSpacing/>
                              <w:jc w:val="left"/>
                              <w:rPr>
                                <w:rFonts w:ascii="Fira Code" w:hAnsi="Fira Code"/>
                                <w:color w:val="1F497D" w:themeColor="text2"/>
                                <w:sz w:val="16"/>
                                <w:szCs w:val="16"/>
                              </w:rPr>
                            </w:pPr>
                            <w:r w:rsidRPr="00A2115C">
                              <w:rPr>
                                <w:rFonts w:ascii="Fira Code" w:hAnsi="Fira Code"/>
                                <w:color w:val="1F497D" w:themeColor="text2"/>
                                <w:sz w:val="16"/>
                                <w:szCs w:val="16"/>
                              </w:rPr>
                              <w:t xml:space="preserve">  if (n) {</w:t>
                            </w:r>
                          </w:p>
                          <w:p w14:paraId="1F002E51" w14:textId="77777777" w:rsidR="007B4D83" w:rsidRPr="00A2115C" w:rsidRDefault="007B4D83" w:rsidP="00EF202B">
                            <w:pPr>
                              <w:ind w:left="0"/>
                              <w:contextualSpacing/>
                              <w:jc w:val="left"/>
                              <w:rPr>
                                <w:rFonts w:ascii="Fira Code" w:hAnsi="Fira Code"/>
                                <w:color w:val="1F497D" w:themeColor="text2"/>
                                <w:sz w:val="16"/>
                                <w:szCs w:val="16"/>
                              </w:rPr>
                            </w:pPr>
                            <w:r w:rsidRPr="00A2115C">
                              <w:rPr>
                                <w:rFonts w:ascii="Fira Code" w:hAnsi="Fira Code"/>
                                <w:color w:val="1F497D" w:themeColor="text2"/>
                                <w:sz w:val="16"/>
                                <w:szCs w:val="16"/>
                              </w:rPr>
                              <w:t xml:space="preserve">    n-&gt;value = value; </w:t>
                            </w:r>
                          </w:p>
                          <w:p w14:paraId="64FDAADF" w14:textId="77777777" w:rsidR="007B4D83" w:rsidRPr="00A2115C" w:rsidRDefault="007B4D83" w:rsidP="00EF202B">
                            <w:pPr>
                              <w:ind w:left="0"/>
                              <w:contextualSpacing/>
                              <w:jc w:val="left"/>
                              <w:rPr>
                                <w:rFonts w:ascii="Fira Code" w:hAnsi="Fira Code"/>
                                <w:color w:val="1F497D" w:themeColor="text2"/>
                                <w:sz w:val="16"/>
                                <w:szCs w:val="16"/>
                              </w:rPr>
                            </w:pPr>
                            <w:r w:rsidRPr="00A2115C">
                              <w:rPr>
                                <w:rFonts w:ascii="Fira Code" w:hAnsi="Fira Code"/>
                                <w:color w:val="1F497D" w:themeColor="text2"/>
                                <w:sz w:val="16"/>
                                <w:szCs w:val="16"/>
                              </w:rPr>
                              <w:t xml:space="preserve">    n-&gt;next = NULL;</w:t>
                            </w:r>
                          </w:p>
                          <w:p w14:paraId="729117DB" w14:textId="77777777" w:rsidR="007B4D83" w:rsidRPr="00A2115C" w:rsidRDefault="007B4D83" w:rsidP="00EF202B">
                            <w:pPr>
                              <w:ind w:left="0"/>
                              <w:contextualSpacing/>
                              <w:jc w:val="left"/>
                              <w:rPr>
                                <w:rFonts w:ascii="Fira Code" w:hAnsi="Fira Code"/>
                                <w:color w:val="1F497D" w:themeColor="text2"/>
                                <w:sz w:val="16"/>
                                <w:szCs w:val="16"/>
                              </w:rPr>
                            </w:pPr>
                            <w:r w:rsidRPr="00A2115C">
                              <w:rPr>
                                <w:rFonts w:ascii="Fira Code" w:hAnsi="Fira Code"/>
                                <w:color w:val="1F497D" w:themeColor="text2"/>
                                <w:sz w:val="16"/>
                                <w:szCs w:val="16"/>
                              </w:rPr>
                              <w:t xml:space="preserve">    n-&gt;prev = NULL;</w:t>
                            </w:r>
                          </w:p>
                          <w:p w14:paraId="434D2D83" w14:textId="77777777" w:rsidR="007B4D83" w:rsidRPr="00A2115C" w:rsidRDefault="007B4D83" w:rsidP="00EF202B">
                            <w:pPr>
                              <w:ind w:left="0"/>
                              <w:contextualSpacing/>
                              <w:jc w:val="left"/>
                              <w:rPr>
                                <w:rFonts w:ascii="Fira Code" w:hAnsi="Fira Code"/>
                                <w:color w:val="1F497D" w:themeColor="text2"/>
                                <w:sz w:val="16"/>
                                <w:szCs w:val="16"/>
                              </w:rPr>
                            </w:pPr>
                            <w:r w:rsidRPr="00A2115C">
                              <w:rPr>
                                <w:rFonts w:ascii="Fira Code" w:hAnsi="Fira Code"/>
                                <w:color w:val="1F497D" w:themeColor="text2"/>
                                <w:sz w:val="16"/>
                                <w:szCs w:val="16"/>
                              </w:rPr>
                              <w:t xml:space="preserve">  }</w:t>
                            </w:r>
                          </w:p>
                          <w:p w14:paraId="02D7C54C" w14:textId="77777777" w:rsidR="007B4D83" w:rsidRPr="00A2115C" w:rsidRDefault="007B4D83" w:rsidP="00EF202B">
                            <w:pPr>
                              <w:ind w:left="0"/>
                              <w:contextualSpacing/>
                              <w:jc w:val="left"/>
                              <w:rPr>
                                <w:rFonts w:ascii="Fira Code" w:hAnsi="Fira Code"/>
                                <w:color w:val="1F497D" w:themeColor="text2"/>
                                <w:sz w:val="16"/>
                                <w:szCs w:val="16"/>
                              </w:rPr>
                            </w:pPr>
                            <w:r w:rsidRPr="00A2115C">
                              <w:rPr>
                                <w:rFonts w:ascii="Fira Code" w:hAnsi="Fira Code"/>
                                <w:color w:val="1F497D" w:themeColor="text2"/>
                                <w:sz w:val="16"/>
                                <w:szCs w:val="16"/>
                              </w:rPr>
                              <w:t xml:space="preserve">  return n;</w:t>
                            </w:r>
                          </w:p>
                          <w:p w14:paraId="2AB8ABC2" w14:textId="77777777" w:rsidR="007B4D83" w:rsidRPr="00A2115C" w:rsidRDefault="007B4D83" w:rsidP="00EF202B">
                            <w:pPr>
                              <w:ind w:left="0"/>
                              <w:contextualSpacing/>
                              <w:jc w:val="left"/>
                              <w:rPr>
                                <w:rFonts w:ascii="Fira Code" w:hAnsi="Fira Code"/>
                                <w:color w:val="1F497D" w:themeColor="text2"/>
                                <w:sz w:val="16"/>
                                <w:szCs w:val="16"/>
                              </w:rPr>
                            </w:pPr>
                            <w:r w:rsidRPr="00A2115C">
                              <w:rPr>
                                <w:rFonts w:ascii="Fira Code" w:hAnsi="Fira Code"/>
                                <w:color w:val="1F497D" w:themeColor="text2"/>
                                <w:sz w:val="16"/>
                                <w:szCs w:val="16"/>
                              </w:rPr>
                              <w:t>}</w:t>
                            </w:r>
                          </w:p>
                          <w:p w14:paraId="09A1FF55" w14:textId="77777777" w:rsidR="007B4D83" w:rsidRPr="00A2115C" w:rsidRDefault="007B4D83" w:rsidP="00EF202B">
                            <w:pPr>
                              <w:ind w:left="0"/>
                              <w:contextualSpacing/>
                              <w:jc w:val="left"/>
                              <w:rPr>
                                <w:rFonts w:ascii="Fira Code" w:hAnsi="Fira Code"/>
                                <w:color w:val="1F497D" w:themeColor="text2"/>
                                <w:sz w:val="16"/>
                                <w:szCs w:val="16"/>
                              </w:rPr>
                            </w:pPr>
                          </w:p>
                          <w:p w14:paraId="26CD1FCB" w14:textId="77777777" w:rsidR="007B4D83" w:rsidRPr="00A2115C" w:rsidRDefault="007B4D83" w:rsidP="00EF202B">
                            <w:pPr>
                              <w:ind w:left="0"/>
                              <w:contextualSpacing/>
                              <w:jc w:val="left"/>
                              <w:rPr>
                                <w:rFonts w:ascii="Fira Code" w:hAnsi="Fira Code"/>
                                <w:color w:val="1F497D" w:themeColor="text2"/>
                                <w:sz w:val="16"/>
                                <w:szCs w:val="16"/>
                              </w:rPr>
                            </w:pPr>
                            <w:r w:rsidRPr="00A2115C">
                              <w:rPr>
                                <w:rFonts w:ascii="Fira Code" w:hAnsi="Fira Code"/>
                                <w:color w:val="1F497D" w:themeColor="text2"/>
                                <w:sz w:val="16"/>
                                <w:szCs w:val="16"/>
                              </w:rPr>
                              <w:t>void push_right(List* l, void* value) {</w:t>
                            </w:r>
                          </w:p>
                          <w:p w14:paraId="26498644" w14:textId="77777777" w:rsidR="007B4D83" w:rsidRPr="00A2115C" w:rsidRDefault="007B4D83" w:rsidP="00EF202B">
                            <w:pPr>
                              <w:ind w:left="0"/>
                              <w:contextualSpacing/>
                              <w:jc w:val="left"/>
                              <w:rPr>
                                <w:rFonts w:ascii="Fira Code" w:hAnsi="Fira Code"/>
                                <w:color w:val="1F497D" w:themeColor="text2"/>
                                <w:sz w:val="16"/>
                                <w:szCs w:val="16"/>
                              </w:rPr>
                            </w:pPr>
                            <w:r w:rsidRPr="00A2115C">
                              <w:rPr>
                                <w:rFonts w:ascii="Fira Code" w:hAnsi="Fira Code"/>
                                <w:color w:val="1F497D" w:themeColor="text2"/>
                                <w:sz w:val="16"/>
                                <w:szCs w:val="16"/>
                              </w:rPr>
                              <w:t xml:space="preserve">  if (l == NULL) return;</w:t>
                            </w:r>
                          </w:p>
                          <w:p w14:paraId="6DB0982C" w14:textId="77777777" w:rsidR="007B4D83" w:rsidRPr="00A2115C" w:rsidRDefault="007B4D83" w:rsidP="00EF202B">
                            <w:pPr>
                              <w:ind w:left="0"/>
                              <w:contextualSpacing/>
                              <w:jc w:val="left"/>
                              <w:rPr>
                                <w:rFonts w:ascii="Fira Code" w:hAnsi="Fira Code"/>
                                <w:color w:val="1F497D" w:themeColor="text2"/>
                                <w:sz w:val="16"/>
                                <w:szCs w:val="16"/>
                              </w:rPr>
                            </w:pPr>
                            <w:r w:rsidRPr="00A2115C">
                              <w:rPr>
                                <w:rFonts w:ascii="Fira Code" w:hAnsi="Fira Code"/>
                                <w:color w:val="1F497D" w:themeColor="text2"/>
                                <w:sz w:val="16"/>
                                <w:szCs w:val="16"/>
                              </w:rPr>
                              <w:t xml:space="preserve">  Node* n = node_create(value);</w:t>
                            </w:r>
                          </w:p>
                          <w:p w14:paraId="2ACAB60A" w14:textId="77777777" w:rsidR="007B4D83" w:rsidRPr="00A2115C" w:rsidRDefault="007B4D83" w:rsidP="00EF202B">
                            <w:pPr>
                              <w:ind w:left="0"/>
                              <w:contextualSpacing/>
                              <w:jc w:val="left"/>
                              <w:rPr>
                                <w:rFonts w:ascii="Fira Code" w:hAnsi="Fira Code"/>
                                <w:color w:val="1F497D" w:themeColor="text2"/>
                                <w:sz w:val="16"/>
                                <w:szCs w:val="16"/>
                              </w:rPr>
                            </w:pPr>
                            <w:r w:rsidRPr="00A2115C">
                              <w:rPr>
                                <w:rFonts w:ascii="Fira Code" w:hAnsi="Fira Code"/>
                                <w:color w:val="1F497D" w:themeColor="text2"/>
                                <w:sz w:val="16"/>
                                <w:szCs w:val="16"/>
                              </w:rPr>
                              <w:t xml:space="preserve">  if (l-&gt;right) {</w:t>
                            </w:r>
                          </w:p>
                          <w:p w14:paraId="3DB66065" w14:textId="77777777" w:rsidR="007B4D83" w:rsidRPr="00A2115C" w:rsidRDefault="007B4D83" w:rsidP="00EF202B">
                            <w:pPr>
                              <w:ind w:left="0"/>
                              <w:contextualSpacing/>
                              <w:jc w:val="left"/>
                              <w:rPr>
                                <w:rFonts w:ascii="Fira Code" w:hAnsi="Fira Code"/>
                                <w:color w:val="1F497D" w:themeColor="text2"/>
                                <w:sz w:val="16"/>
                                <w:szCs w:val="16"/>
                              </w:rPr>
                            </w:pPr>
                            <w:r w:rsidRPr="00A2115C">
                              <w:rPr>
                                <w:rFonts w:ascii="Fira Code" w:hAnsi="Fira Code"/>
                                <w:color w:val="1F497D" w:themeColor="text2"/>
                                <w:sz w:val="16"/>
                                <w:szCs w:val="16"/>
                              </w:rPr>
                              <w:t xml:space="preserve">    n-&gt;prev = l-&gt;right;</w:t>
                            </w:r>
                          </w:p>
                          <w:p w14:paraId="189CD677" w14:textId="77777777" w:rsidR="007B4D83" w:rsidRPr="00A2115C" w:rsidRDefault="007B4D83" w:rsidP="00EF202B">
                            <w:pPr>
                              <w:ind w:left="0"/>
                              <w:contextualSpacing/>
                              <w:jc w:val="left"/>
                              <w:rPr>
                                <w:rFonts w:ascii="Fira Code" w:hAnsi="Fira Code"/>
                                <w:color w:val="1F497D" w:themeColor="text2"/>
                                <w:sz w:val="16"/>
                                <w:szCs w:val="16"/>
                              </w:rPr>
                            </w:pPr>
                            <w:r w:rsidRPr="00A2115C">
                              <w:rPr>
                                <w:rFonts w:ascii="Fira Code" w:hAnsi="Fira Code"/>
                                <w:color w:val="1F497D" w:themeColor="text2"/>
                                <w:sz w:val="16"/>
                                <w:szCs w:val="16"/>
                              </w:rPr>
                              <w:t xml:space="preserve">    l-&gt;right-&gt;next = n;</w:t>
                            </w:r>
                          </w:p>
                          <w:p w14:paraId="53DC498D" w14:textId="77777777" w:rsidR="007B4D83" w:rsidRPr="00A2115C" w:rsidRDefault="007B4D83" w:rsidP="00EF202B">
                            <w:pPr>
                              <w:ind w:left="0"/>
                              <w:contextualSpacing/>
                              <w:jc w:val="left"/>
                              <w:rPr>
                                <w:rFonts w:ascii="Fira Code" w:hAnsi="Fira Code"/>
                                <w:color w:val="1F497D" w:themeColor="text2"/>
                                <w:sz w:val="16"/>
                                <w:szCs w:val="16"/>
                              </w:rPr>
                            </w:pPr>
                            <w:r w:rsidRPr="00A2115C">
                              <w:rPr>
                                <w:rFonts w:ascii="Fira Code" w:hAnsi="Fira Code"/>
                                <w:color w:val="1F497D" w:themeColor="text2"/>
                                <w:sz w:val="16"/>
                                <w:szCs w:val="16"/>
                              </w:rPr>
                              <w:t xml:space="preserve">  }</w:t>
                            </w:r>
                          </w:p>
                          <w:p w14:paraId="44FE9A83" w14:textId="77777777" w:rsidR="007B4D83" w:rsidRPr="00A2115C" w:rsidRDefault="007B4D83" w:rsidP="00EF202B">
                            <w:pPr>
                              <w:ind w:left="0"/>
                              <w:contextualSpacing/>
                              <w:jc w:val="left"/>
                              <w:rPr>
                                <w:rFonts w:ascii="Fira Code" w:hAnsi="Fira Code"/>
                                <w:color w:val="1F497D" w:themeColor="text2"/>
                                <w:sz w:val="16"/>
                                <w:szCs w:val="16"/>
                              </w:rPr>
                            </w:pPr>
                            <w:r w:rsidRPr="00A2115C">
                              <w:rPr>
                                <w:rFonts w:ascii="Fira Code" w:hAnsi="Fira Code"/>
                                <w:color w:val="1F497D" w:themeColor="text2"/>
                                <w:sz w:val="16"/>
                                <w:szCs w:val="16"/>
                              </w:rPr>
                              <w:t xml:space="preserve">  l-&gt;right = n;</w:t>
                            </w:r>
                          </w:p>
                          <w:p w14:paraId="767A69D4" w14:textId="77777777" w:rsidR="007B4D83" w:rsidRPr="00A2115C" w:rsidRDefault="007B4D83" w:rsidP="00EF202B">
                            <w:pPr>
                              <w:ind w:left="0"/>
                              <w:contextualSpacing/>
                              <w:jc w:val="left"/>
                              <w:rPr>
                                <w:rFonts w:ascii="Fira Code" w:hAnsi="Fira Code"/>
                                <w:color w:val="1F497D" w:themeColor="text2"/>
                                <w:sz w:val="16"/>
                                <w:szCs w:val="16"/>
                              </w:rPr>
                            </w:pPr>
                            <w:r w:rsidRPr="00A2115C">
                              <w:rPr>
                                <w:rFonts w:ascii="Fira Code" w:hAnsi="Fira Code"/>
                                <w:color w:val="1F497D" w:themeColor="text2"/>
                                <w:sz w:val="16"/>
                                <w:szCs w:val="16"/>
                              </w:rPr>
                              <w:t xml:space="preserve">  if (l-&gt;left == NULL) l-&gt;left = n;</w:t>
                            </w:r>
                          </w:p>
                          <w:p w14:paraId="513AECD7" w14:textId="77777777" w:rsidR="007B4D83" w:rsidRPr="00A2115C" w:rsidRDefault="007B4D83" w:rsidP="00EF202B">
                            <w:pPr>
                              <w:ind w:left="0"/>
                              <w:contextualSpacing/>
                              <w:jc w:val="left"/>
                              <w:rPr>
                                <w:rFonts w:ascii="Fira Code" w:hAnsi="Fira Code"/>
                                <w:color w:val="1F497D" w:themeColor="text2"/>
                                <w:sz w:val="16"/>
                                <w:szCs w:val="16"/>
                              </w:rPr>
                            </w:pPr>
                            <w:r w:rsidRPr="00A2115C">
                              <w:rPr>
                                <w:rFonts w:ascii="Fira Code" w:hAnsi="Fira Code"/>
                                <w:color w:val="1F497D" w:themeColor="text2"/>
                                <w:sz w:val="16"/>
                                <w:szCs w:val="16"/>
                              </w:rPr>
                              <w:t>}</w:t>
                            </w:r>
                          </w:p>
                          <w:p w14:paraId="5C9CD3A3" w14:textId="77777777" w:rsidR="007B4D83" w:rsidRPr="00A2115C" w:rsidRDefault="007B4D83" w:rsidP="00EF202B">
                            <w:pPr>
                              <w:ind w:left="0"/>
                              <w:contextualSpacing/>
                              <w:jc w:val="left"/>
                              <w:rPr>
                                <w:rFonts w:ascii="Fira Code" w:hAnsi="Fira Code"/>
                                <w:color w:val="1F497D" w:themeColor="text2"/>
                                <w:sz w:val="16"/>
                                <w:szCs w:val="16"/>
                              </w:rPr>
                            </w:pPr>
                          </w:p>
                          <w:p w14:paraId="077004C3" w14:textId="77777777" w:rsidR="007B4D83" w:rsidRPr="00A2115C" w:rsidRDefault="007B4D83" w:rsidP="00EF202B">
                            <w:pPr>
                              <w:ind w:left="0"/>
                              <w:contextualSpacing/>
                              <w:jc w:val="left"/>
                              <w:rPr>
                                <w:rFonts w:ascii="Fira Code" w:hAnsi="Fira Code"/>
                                <w:color w:val="1F497D" w:themeColor="text2"/>
                                <w:sz w:val="16"/>
                                <w:szCs w:val="16"/>
                              </w:rPr>
                            </w:pPr>
                            <w:r w:rsidRPr="00A2115C">
                              <w:rPr>
                                <w:rFonts w:ascii="Fira Code" w:hAnsi="Fira Code"/>
                                <w:color w:val="1F497D" w:themeColor="text2"/>
                                <w:sz w:val="16"/>
                                <w:szCs w:val="16"/>
                              </w:rPr>
                              <w:t>Node * pop_right(List* l) {</w:t>
                            </w:r>
                          </w:p>
                          <w:p w14:paraId="6F735992" w14:textId="77777777" w:rsidR="007B4D83" w:rsidRPr="00A2115C" w:rsidRDefault="007B4D83" w:rsidP="00EF202B">
                            <w:pPr>
                              <w:ind w:left="0"/>
                              <w:contextualSpacing/>
                              <w:jc w:val="left"/>
                              <w:rPr>
                                <w:rFonts w:ascii="Fira Code" w:hAnsi="Fira Code"/>
                                <w:color w:val="1F497D" w:themeColor="text2"/>
                                <w:sz w:val="16"/>
                                <w:szCs w:val="16"/>
                              </w:rPr>
                            </w:pPr>
                            <w:r w:rsidRPr="00A2115C">
                              <w:rPr>
                                <w:rFonts w:ascii="Fira Code" w:hAnsi="Fira Code"/>
                                <w:color w:val="1F497D" w:themeColor="text2"/>
                                <w:sz w:val="16"/>
                                <w:szCs w:val="16"/>
                              </w:rPr>
                              <w:t xml:space="preserve">  if (l == NULL || l-&gt;right == NULL) return NULL;</w:t>
                            </w:r>
                          </w:p>
                          <w:p w14:paraId="374020BD" w14:textId="77777777" w:rsidR="007B4D83" w:rsidRPr="00A2115C" w:rsidRDefault="007B4D83" w:rsidP="00EF202B">
                            <w:pPr>
                              <w:ind w:left="0"/>
                              <w:contextualSpacing/>
                              <w:jc w:val="left"/>
                              <w:rPr>
                                <w:rFonts w:ascii="Fira Code" w:hAnsi="Fira Code"/>
                                <w:color w:val="1F497D" w:themeColor="text2"/>
                                <w:sz w:val="16"/>
                                <w:szCs w:val="16"/>
                              </w:rPr>
                            </w:pPr>
                            <w:r w:rsidRPr="00A2115C">
                              <w:rPr>
                                <w:rFonts w:ascii="Fira Code" w:hAnsi="Fira Code"/>
                                <w:color w:val="1F497D" w:themeColor="text2"/>
                                <w:sz w:val="16"/>
                                <w:szCs w:val="16"/>
                              </w:rPr>
                              <w:t xml:space="preserve">  Node* n = l-&gt;right;</w:t>
                            </w:r>
                          </w:p>
                          <w:p w14:paraId="3234BF50" w14:textId="77777777" w:rsidR="007B4D83" w:rsidRPr="00A2115C" w:rsidRDefault="007B4D83" w:rsidP="00EF202B">
                            <w:pPr>
                              <w:ind w:left="0"/>
                              <w:contextualSpacing/>
                              <w:jc w:val="left"/>
                              <w:rPr>
                                <w:rFonts w:ascii="Fira Code" w:hAnsi="Fira Code"/>
                                <w:color w:val="1F497D" w:themeColor="text2"/>
                                <w:sz w:val="16"/>
                                <w:szCs w:val="16"/>
                              </w:rPr>
                            </w:pPr>
                            <w:r w:rsidRPr="00A2115C">
                              <w:rPr>
                                <w:rFonts w:ascii="Fira Code" w:hAnsi="Fira Code"/>
                                <w:color w:val="1F497D" w:themeColor="text2"/>
                                <w:sz w:val="16"/>
                                <w:szCs w:val="16"/>
                              </w:rPr>
                              <w:t xml:space="preserve">  l-&gt;right = l-&gt;right-&gt;prev;</w:t>
                            </w:r>
                          </w:p>
                          <w:p w14:paraId="2C9C32EF" w14:textId="77777777" w:rsidR="007B4D83" w:rsidRPr="00A2115C" w:rsidRDefault="007B4D83" w:rsidP="00EF202B">
                            <w:pPr>
                              <w:ind w:left="0"/>
                              <w:contextualSpacing/>
                              <w:jc w:val="left"/>
                              <w:rPr>
                                <w:rFonts w:ascii="Fira Code" w:hAnsi="Fira Code"/>
                                <w:color w:val="1F497D" w:themeColor="text2"/>
                                <w:sz w:val="16"/>
                                <w:szCs w:val="16"/>
                              </w:rPr>
                            </w:pPr>
                            <w:r w:rsidRPr="00A2115C">
                              <w:rPr>
                                <w:rFonts w:ascii="Fira Code" w:hAnsi="Fira Code"/>
                                <w:color w:val="1F497D" w:themeColor="text2"/>
                                <w:sz w:val="16"/>
                                <w:szCs w:val="16"/>
                              </w:rPr>
                              <w:t xml:space="preserve">  if (l-&gt;left == n) l-&gt;left = NULL;</w:t>
                            </w:r>
                          </w:p>
                          <w:p w14:paraId="7F5AD09D" w14:textId="77777777" w:rsidR="007B4D83" w:rsidRPr="00A2115C" w:rsidRDefault="007B4D83" w:rsidP="00EF202B">
                            <w:pPr>
                              <w:ind w:left="0"/>
                              <w:contextualSpacing/>
                              <w:jc w:val="left"/>
                              <w:rPr>
                                <w:rFonts w:ascii="Fira Code" w:hAnsi="Fira Code"/>
                                <w:color w:val="1F497D" w:themeColor="text2"/>
                                <w:sz w:val="16"/>
                                <w:szCs w:val="16"/>
                              </w:rPr>
                            </w:pPr>
                            <w:r w:rsidRPr="00A2115C">
                              <w:rPr>
                                <w:rFonts w:ascii="Fira Code" w:hAnsi="Fira Code"/>
                                <w:color w:val="1F497D" w:themeColor="text2"/>
                                <w:sz w:val="16"/>
                                <w:szCs w:val="16"/>
                              </w:rPr>
                              <w:t xml:space="preserve">  return n;</w:t>
                            </w:r>
                          </w:p>
                          <w:p w14:paraId="5A021669" w14:textId="77777777" w:rsidR="007B4D83" w:rsidRPr="00A2115C" w:rsidRDefault="007B4D83" w:rsidP="00EF202B">
                            <w:pPr>
                              <w:ind w:left="0"/>
                              <w:contextualSpacing/>
                              <w:jc w:val="left"/>
                              <w:rPr>
                                <w:rFonts w:ascii="Fira Code" w:hAnsi="Fira Code"/>
                                <w:color w:val="1F497D" w:themeColor="text2"/>
                                <w:sz w:val="16"/>
                                <w:szCs w:val="16"/>
                              </w:rPr>
                            </w:pPr>
                            <w:r w:rsidRPr="00A2115C">
                              <w:rPr>
                                <w:rFonts w:ascii="Fira Code" w:hAnsi="Fira Code"/>
                                <w:color w:val="1F497D" w:themeColor="text2"/>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9538731" id="Text Box 7" o:spid="_x0000_s1027" type="#_x0000_t202" style="width:195.3pt;height:526.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" fillcolor="white [3201]" strokeweight=".5pt">
                <v:textbox>
                  <w:txbxContent>
                    <w:p w14:paraId="5FB8D153" w14:textId="099F04B8" w:rsidR="007B4D83" w:rsidRPr="00A2115C" w:rsidRDefault="007B4D83" w:rsidP="00EF202B">
                      <w:pPr>
                        <w:ind w:left="0"/>
                        <w:contextualSpacing/>
                        <w:jc w:val="left"/>
                        <w:rPr>
                          <w:rFonts w:ascii="Fira Code" w:hAnsi="Fira Code"/>
                          <w:color w:val="1F497D" w:themeColor="text2"/>
                          <w:sz w:val="16"/>
                          <w:szCs w:val="16"/>
                        </w:rPr>
                      </w:pPr>
                      <w:r w:rsidRPr="00A2115C">
                        <w:rPr>
                          <w:rFonts w:ascii="Fira Code" w:hAnsi="Fira Code"/>
                          <w:color w:val="1F497D" w:themeColor="text2"/>
                          <w:sz w:val="16"/>
                          <w:szCs w:val="16"/>
                        </w:rPr>
                        <w:t>#include &lt;stdlib.h&gt;</w:t>
                      </w:r>
                      <w:r w:rsidR="00EF202B" w:rsidRPr="00A2115C">
                        <w:rPr>
                          <w:rFonts w:ascii="Fira Code" w:hAnsi="Fira Code"/>
                          <w:color w:val="1F497D" w:themeColor="text2"/>
                          <w:sz w:val="16"/>
                          <w:szCs w:val="16"/>
                        </w:rPr>
                        <w:br/>
                      </w:r>
                      <w:r w:rsidRPr="00A2115C">
                        <w:rPr>
                          <w:rFonts w:ascii="Fira Code" w:hAnsi="Fira Code"/>
                          <w:color w:val="1F497D" w:themeColor="text2"/>
                          <w:sz w:val="16"/>
                          <w:szCs w:val="16"/>
                        </w:rPr>
                        <w:t>#include &lt;stdio.h&gt;</w:t>
                      </w:r>
                    </w:p>
                    <w:p w14:paraId="73D7D8EF" w14:textId="4040BB93" w:rsidR="007B4D83" w:rsidRPr="00A2115C" w:rsidRDefault="007B4D83" w:rsidP="00EF202B">
                      <w:pPr>
                        <w:ind w:left="0"/>
                        <w:contextualSpacing/>
                        <w:jc w:val="left"/>
                        <w:rPr>
                          <w:rFonts w:ascii="Fira Code" w:hAnsi="Fira Code"/>
                          <w:color w:val="1F497D" w:themeColor="text2"/>
                          <w:sz w:val="16"/>
                          <w:szCs w:val="16"/>
                        </w:rPr>
                      </w:pPr>
                      <w:r w:rsidRPr="00A2115C">
                        <w:rPr>
                          <w:rFonts w:ascii="Fira Code" w:hAnsi="Fira Code"/>
                          <w:color w:val="1F497D" w:themeColor="text2"/>
                          <w:sz w:val="16"/>
                          <w:szCs w:val="16"/>
                        </w:rPr>
                        <w:t>struct node {</w:t>
                      </w:r>
                      <w:r w:rsidR="00EF202B" w:rsidRPr="00A2115C">
                        <w:rPr>
                          <w:rFonts w:ascii="Fira Code" w:hAnsi="Fira Code"/>
                          <w:color w:val="1F497D" w:themeColor="text2"/>
                          <w:sz w:val="16"/>
                          <w:szCs w:val="16"/>
                        </w:rPr>
                        <w:br/>
                      </w:r>
                      <w:r w:rsidRPr="00A2115C">
                        <w:rPr>
                          <w:rFonts w:ascii="Fira Code" w:hAnsi="Fira Code"/>
                          <w:color w:val="1F497D" w:themeColor="text2"/>
                          <w:sz w:val="16"/>
                          <w:szCs w:val="16"/>
                        </w:rPr>
                        <w:t xml:space="preserve">  struct node* prev;</w:t>
                      </w:r>
                      <w:r w:rsidR="00EF202B" w:rsidRPr="00A2115C">
                        <w:rPr>
                          <w:rFonts w:ascii="Fira Code" w:hAnsi="Fira Code"/>
                          <w:color w:val="1F497D" w:themeColor="text2"/>
                          <w:sz w:val="16"/>
                          <w:szCs w:val="16"/>
                        </w:rPr>
                        <w:br/>
                      </w:r>
                      <w:r w:rsidRPr="00A2115C">
                        <w:rPr>
                          <w:rFonts w:ascii="Fira Code" w:hAnsi="Fira Code"/>
                          <w:color w:val="1F497D" w:themeColor="text2"/>
                          <w:sz w:val="16"/>
                          <w:szCs w:val="16"/>
                        </w:rPr>
                        <w:t xml:space="preserve">  struct node* next;</w:t>
                      </w:r>
                      <w:r w:rsidR="00EF202B" w:rsidRPr="00A2115C">
                        <w:rPr>
                          <w:rFonts w:ascii="Fira Code" w:hAnsi="Fira Code"/>
                          <w:color w:val="1F497D" w:themeColor="text2"/>
                          <w:sz w:val="16"/>
                          <w:szCs w:val="16"/>
                        </w:rPr>
                        <w:br/>
                      </w:r>
                      <w:r w:rsidRPr="00A2115C">
                        <w:rPr>
                          <w:rFonts w:ascii="Fira Code" w:hAnsi="Fira Code"/>
                          <w:color w:val="1F497D" w:themeColor="text2"/>
                          <w:sz w:val="16"/>
                          <w:szCs w:val="16"/>
                        </w:rPr>
                        <w:t xml:space="preserve">  void* value; </w:t>
                      </w:r>
                      <w:r w:rsidR="00EF202B" w:rsidRPr="00A2115C">
                        <w:rPr>
                          <w:rFonts w:ascii="Fira Code" w:hAnsi="Fira Code"/>
                          <w:color w:val="1F497D" w:themeColor="text2"/>
                          <w:sz w:val="16"/>
                          <w:szCs w:val="16"/>
                        </w:rPr>
                        <w:br/>
                      </w:r>
                      <w:r w:rsidRPr="00A2115C">
                        <w:rPr>
                          <w:rFonts w:ascii="Fira Code" w:hAnsi="Fira Code"/>
                          <w:color w:val="1F497D" w:themeColor="text2"/>
                          <w:sz w:val="16"/>
                          <w:szCs w:val="16"/>
                        </w:rPr>
                        <w:t>};</w:t>
                      </w:r>
                      <w:r w:rsidR="00EF202B" w:rsidRPr="00A2115C">
                        <w:rPr>
                          <w:rFonts w:ascii="Fira Code" w:hAnsi="Fira Code"/>
                          <w:color w:val="1F497D" w:themeColor="text2"/>
                          <w:sz w:val="16"/>
                          <w:szCs w:val="16"/>
                        </w:rPr>
                        <w:br/>
                      </w:r>
                      <w:r w:rsidRPr="00A2115C">
                        <w:rPr>
                          <w:rFonts w:ascii="Fira Code" w:hAnsi="Fira Code"/>
                          <w:color w:val="1F497D" w:themeColor="text2"/>
                          <w:sz w:val="16"/>
                          <w:szCs w:val="16"/>
                        </w:rPr>
                        <w:t>struct list {</w:t>
                      </w:r>
                      <w:r w:rsidR="00EF202B" w:rsidRPr="00A2115C">
                        <w:rPr>
                          <w:rFonts w:ascii="Fira Code" w:hAnsi="Fira Code"/>
                          <w:color w:val="1F497D" w:themeColor="text2"/>
                          <w:sz w:val="16"/>
                          <w:szCs w:val="16"/>
                        </w:rPr>
                        <w:br/>
                      </w:r>
                      <w:r w:rsidRPr="00A2115C">
                        <w:rPr>
                          <w:rFonts w:ascii="Fira Code" w:hAnsi="Fira Code"/>
                          <w:color w:val="1F497D" w:themeColor="text2"/>
                          <w:sz w:val="16"/>
                          <w:szCs w:val="16"/>
                        </w:rPr>
                        <w:t xml:space="preserve">  struct node* left;</w:t>
                      </w:r>
                      <w:r w:rsidR="00EF202B" w:rsidRPr="00A2115C">
                        <w:rPr>
                          <w:rFonts w:ascii="Fira Code" w:hAnsi="Fira Code"/>
                          <w:color w:val="1F497D" w:themeColor="text2"/>
                          <w:sz w:val="16"/>
                          <w:szCs w:val="16"/>
                        </w:rPr>
                        <w:br/>
                      </w:r>
                      <w:r w:rsidRPr="00A2115C">
                        <w:rPr>
                          <w:rFonts w:ascii="Fira Code" w:hAnsi="Fira Code"/>
                          <w:color w:val="1F497D" w:themeColor="text2"/>
                          <w:sz w:val="16"/>
                          <w:szCs w:val="16"/>
                        </w:rPr>
                        <w:t xml:space="preserve">  struct node* right;</w:t>
                      </w:r>
                      <w:r w:rsidR="00EF202B" w:rsidRPr="00A2115C">
                        <w:rPr>
                          <w:rFonts w:ascii="Fira Code" w:hAnsi="Fira Code"/>
                          <w:color w:val="1F497D" w:themeColor="text2"/>
                          <w:sz w:val="16"/>
                          <w:szCs w:val="16"/>
                        </w:rPr>
                        <w:br/>
                      </w:r>
                      <w:r w:rsidRPr="00A2115C">
                        <w:rPr>
                          <w:rFonts w:ascii="Fira Code" w:hAnsi="Fira Code"/>
                          <w:color w:val="1F497D" w:themeColor="text2"/>
                          <w:sz w:val="16"/>
                          <w:szCs w:val="16"/>
                        </w:rPr>
                        <w:t>};</w:t>
                      </w:r>
                    </w:p>
                    <w:p w14:paraId="3AAA2BE1" w14:textId="77777777" w:rsidR="007B4D83" w:rsidRPr="00A2115C" w:rsidRDefault="007B4D83" w:rsidP="00EF202B">
                      <w:pPr>
                        <w:ind w:left="0"/>
                        <w:contextualSpacing/>
                        <w:jc w:val="left"/>
                        <w:rPr>
                          <w:rFonts w:ascii="Fira Code" w:hAnsi="Fira Code"/>
                          <w:color w:val="1F497D" w:themeColor="text2"/>
                          <w:sz w:val="16"/>
                          <w:szCs w:val="16"/>
                        </w:rPr>
                      </w:pPr>
                    </w:p>
                    <w:p w14:paraId="2D6235AD" w14:textId="77777777" w:rsidR="007B4D83" w:rsidRPr="00A2115C" w:rsidRDefault="007B4D83" w:rsidP="00EF202B">
                      <w:pPr>
                        <w:ind w:left="0"/>
                        <w:contextualSpacing/>
                        <w:jc w:val="left"/>
                        <w:rPr>
                          <w:rFonts w:ascii="Fira Code" w:hAnsi="Fira Code"/>
                          <w:color w:val="1F497D" w:themeColor="text2"/>
                          <w:sz w:val="16"/>
                          <w:szCs w:val="16"/>
                        </w:rPr>
                      </w:pPr>
                      <w:r w:rsidRPr="00A2115C">
                        <w:rPr>
                          <w:rFonts w:ascii="Fira Code" w:hAnsi="Fira Code"/>
                          <w:color w:val="1F497D" w:themeColor="text2"/>
                          <w:sz w:val="16"/>
                          <w:szCs w:val="16"/>
                        </w:rPr>
                        <w:t>List* list_create() {</w:t>
                      </w:r>
                    </w:p>
                    <w:p w14:paraId="2BB1E6A5" w14:textId="77777777" w:rsidR="007B4D83" w:rsidRPr="00A2115C" w:rsidRDefault="007B4D83" w:rsidP="00EF202B">
                      <w:pPr>
                        <w:ind w:left="0"/>
                        <w:contextualSpacing/>
                        <w:jc w:val="left"/>
                        <w:rPr>
                          <w:rFonts w:ascii="Fira Code" w:hAnsi="Fira Code"/>
                          <w:color w:val="1F497D" w:themeColor="text2"/>
                          <w:sz w:val="16"/>
                          <w:szCs w:val="16"/>
                        </w:rPr>
                      </w:pPr>
                      <w:r w:rsidRPr="00A2115C">
                        <w:rPr>
                          <w:rFonts w:ascii="Fira Code" w:hAnsi="Fira Code"/>
                          <w:color w:val="1F497D" w:themeColor="text2"/>
                          <w:sz w:val="16"/>
                          <w:szCs w:val="16"/>
                        </w:rPr>
                        <w:t xml:space="preserve">  List* l = malloc(sizeof(List));</w:t>
                      </w:r>
                    </w:p>
                    <w:p w14:paraId="62EA15A4" w14:textId="77777777" w:rsidR="007B4D83" w:rsidRPr="00A2115C" w:rsidRDefault="007B4D83" w:rsidP="00EF202B">
                      <w:pPr>
                        <w:ind w:left="0"/>
                        <w:contextualSpacing/>
                        <w:jc w:val="left"/>
                        <w:rPr>
                          <w:rFonts w:ascii="Fira Code" w:hAnsi="Fira Code"/>
                          <w:color w:val="1F497D" w:themeColor="text2"/>
                          <w:sz w:val="16"/>
                          <w:szCs w:val="16"/>
                        </w:rPr>
                      </w:pPr>
                      <w:r w:rsidRPr="00A2115C">
                        <w:rPr>
                          <w:rFonts w:ascii="Fira Code" w:hAnsi="Fira Code"/>
                          <w:color w:val="1F497D" w:themeColor="text2"/>
                          <w:sz w:val="16"/>
                          <w:szCs w:val="16"/>
                        </w:rPr>
                        <w:t xml:space="preserve">  if (l) {</w:t>
                      </w:r>
                    </w:p>
                    <w:p w14:paraId="494D1C47" w14:textId="77777777" w:rsidR="007B4D83" w:rsidRPr="00A2115C" w:rsidRDefault="007B4D83" w:rsidP="00EF202B">
                      <w:pPr>
                        <w:ind w:left="0"/>
                        <w:contextualSpacing/>
                        <w:jc w:val="left"/>
                        <w:rPr>
                          <w:rFonts w:ascii="Fira Code" w:hAnsi="Fira Code"/>
                          <w:color w:val="1F497D" w:themeColor="text2"/>
                          <w:sz w:val="16"/>
                          <w:szCs w:val="16"/>
                        </w:rPr>
                      </w:pPr>
                      <w:r w:rsidRPr="00A2115C">
                        <w:rPr>
                          <w:rFonts w:ascii="Fira Code" w:hAnsi="Fira Code"/>
                          <w:color w:val="1F497D" w:themeColor="text2"/>
                          <w:sz w:val="16"/>
                          <w:szCs w:val="16"/>
                        </w:rPr>
                        <w:t xml:space="preserve">    l-&gt;left = NULL; l-&gt;right= NULL;</w:t>
                      </w:r>
                    </w:p>
                    <w:p w14:paraId="2E42B89E" w14:textId="77777777" w:rsidR="007B4D83" w:rsidRPr="00A2115C" w:rsidRDefault="007B4D83" w:rsidP="00EF202B">
                      <w:pPr>
                        <w:ind w:left="0"/>
                        <w:contextualSpacing/>
                        <w:jc w:val="left"/>
                        <w:rPr>
                          <w:rFonts w:ascii="Fira Code" w:hAnsi="Fira Code"/>
                          <w:color w:val="1F497D" w:themeColor="text2"/>
                          <w:sz w:val="16"/>
                          <w:szCs w:val="16"/>
                        </w:rPr>
                      </w:pPr>
                      <w:r w:rsidRPr="00A2115C">
                        <w:rPr>
                          <w:rFonts w:ascii="Fira Code" w:hAnsi="Fira Code"/>
                          <w:color w:val="1F497D" w:themeColor="text2"/>
                          <w:sz w:val="16"/>
                          <w:szCs w:val="16"/>
                        </w:rPr>
                        <w:t xml:space="preserve">  }</w:t>
                      </w:r>
                    </w:p>
                    <w:p w14:paraId="50B163A8" w14:textId="77777777" w:rsidR="007B4D83" w:rsidRPr="00A2115C" w:rsidRDefault="007B4D83" w:rsidP="00EF202B">
                      <w:pPr>
                        <w:ind w:left="0"/>
                        <w:contextualSpacing/>
                        <w:jc w:val="left"/>
                        <w:rPr>
                          <w:rFonts w:ascii="Fira Code" w:hAnsi="Fira Code"/>
                          <w:color w:val="1F497D" w:themeColor="text2"/>
                          <w:sz w:val="16"/>
                          <w:szCs w:val="16"/>
                        </w:rPr>
                      </w:pPr>
                      <w:r w:rsidRPr="00A2115C">
                        <w:rPr>
                          <w:rFonts w:ascii="Fira Code" w:hAnsi="Fira Code"/>
                          <w:color w:val="1F497D" w:themeColor="text2"/>
                          <w:sz w:val="16"/>
                          <w:szCs w:val="16"/>
                        </w:rPr>
                        <w:t xml:space="preserve">  return l;</w:t>
                      </w:r>
                    </w:p>
                    <w:p w14:paraId="40491134" w14:textId="77777777" w:rsidR="007B4D83" w:rsidRPr="00A2115C" w:rsidRDefault="007B4D83" w:rsidP="00EF202B">
                      <w:pPr>
                        <w:ind w:left="0"/>
                        <w:contextualSpacing/>
                        <w:jc w:val="left"/>
                        <w:rPr>
                          <w:rFonts w:ascii="Fira Code" w:hAnsi="Fira Code"/>
                          <w:color w:val="1F497D" w:themeColor="text2"/>
                          <w:sz w:val="16"/>
                          <w:szCs w:val="16"/>
                        </w:rPr>
                      </w:pPr>
                      <w:r w:rsidRPr="00A2115C">
                        <w:rPr>
                          <w:rFonts w:ascii="Fira Code" w:hAnsi="Fira Code"/>
                          <w:color w:val="1F497D" w:themeColor="text2"/>
                          <w:sz w:val="16"/>
                          <w:szCs w:val="16"/>
                        </w:rPr>
                        <w:t>}</w:t>
                      </w:r>
                    </w:p>
                    <w:p w14:paraId="4E25C451" w14:textId="77777777" w:rsidR="007B4D83" w:rsidRPr="00A2115C" w:rsidRDefault="007B4D83" w:rsidP="00EF202B">
                      <w:pPr>
                        <w:ind w:left="0"/>
                        <w:contextualSpacing/>
                        <w:jc w:val="left"/>
                        <w:rPr>
                          <w:rFonts w:ascii="Fira Code" w:hAnsi="Fira Code"/>
                          <w:color w:val="1F497D" w:themeColor="text2"/>
                          <w:sz w:val="16"/>
                          <w:szCs w:val="16"/>
                        </w:rPr>
                      </w:pPr>
                    </w:p>
                    <w:p w14:paraId="19E93BC2" w14:textId="77777777" w:rsidR="007B4D83" w:rsidRPr="00A2115C" w:rsidRDefault="007B4D83" w:rsidP="00EF202B">
                      <w:pPr>
                        <w:ind w:left="0"/>
                        <w:contextualSpacing/>
                        <w:jc w:val="left"/>
                        <w:rPr>
                          <w:rFonts w:ascii="Fira Code" w:hAnsi="Fira Code"/>
                          <w:color w:val="1F497D" w:themeColor="text2"/>
                          <w:sz w:val="16"/>
                          <w:szCs w:val="16"/>
                        </w:rPr>
                      </w:pPr>
                      <w:r w:rsidRPr="00A2115C">
                        <w:rPr>
                          <w:rFonts w:ascii="Fira Code" w:hAnsi="Fira Code"/>
                          <w:color w:val="1F497D" w:themeColor="text2"/>
                          <w:sz w:val="16"/>
                          <w:szCs w:val="16"/>
                        </w:rPr>
                        <w:t>Node* node_create(void* value) {</w:t>
                      </w:r>
                    </w:p>
                    <w:p w14:paraId="23A63D45" w14:textId="77777777" w:rsidR="007B4D83" w:rsidRPr="00A2115C" w:rsidRDefault="007B4D83" w:rsidP="00EF202B">
                      <w:pPr>
                        <w:ind w:left="0"/>
                        <w:contextualSpacing/>
                        <w:jc w:val="left"/>
                        <w:rPr>
                          <w:rFonts w:ascii="Fira Code" w:hAnsi="Fira Code"/>
                          <w:color w:val="1F497D" w:themeColor="text2"/>
                          <w:sz w:val="16"/>
                          <w:szCs w:val="16"/>
                        </w:rPr>
                      </w:pPr>
                      <w:r w:rsidRPr="00A2115C">
                        <w:rPr>
                          <w:rFonts w:ascii="Fira Code" w:hAnsi="Fira Code"/>
                          <w:color w:val="1F497D" w:themeColor="text2"/>
                          <w:sz w:val="16"/>
                          <w:szCs w:val="16"/>
                        </w:rPr>
                        <w:t xml:space="preserve">  Node* n = malloc(sizeof(Node));</w:t>
                      </w:r>
                    </w:p>
                    <w:p w14:paraId="3B8957F5" w14:textId="77777777" w:rsidR="007B4D83" w:rsidRPr="00A2115C" w:rsidRDefault="007B4D83" w:rsidP="00EF202B">
                      <w:pPr>
                        <w:ind w:left="0"/>
                        <w:contextualSpacing/>
                        <w:jc w:val="left"/>
                        <w:rPr>
                          <w:rFonts w:ascii="Fira Code" w:hAnsi="Fira Code"/>
                          <w:color w:val="1F497D" w:themeColor="text2"/>
                          <w:sz w:val="16"/>
                          <w:szCs w:val="16"/>
                        </w:rPr>
                      </w:pPr>
                      <w:r w:rsidRPr="00A2115C">
                        <w:rPr>
                          <w:rFonts w:ascii="Fira Code" w:hAnsi="Fira Code"/>
                          <w:color w:val="1F497D" w:themeColor="text2"/>
                          <w:sz w:val="16"/>
                          <w:szCs w:val="16"/>
                        </w:rPr>
                        <w:t xml:space="preserve">  if (n) {</w:t>
                      </w:r>
                    </w:p>
                    <w:p w14:paraId="1F002E51" w14:textId="77777777" w:rsidR="007B4D83" w:rsidRPr="00A2115C" w:rsidRDefault="007B4D83" w:rsidP="00EF202B">
                      <w:pPr>
                        <w:ind w:left="0"/>
                        <w:contextualSpacing/>
                        <w:jc w:val="left"/>
                        <w:rPr>
                          <w:rFonts w:ascii="Fira Code" w:hAnsi="Fira Code"/>
                          <w:color w:val="1F497D" w:themeColor="text2"/>
                          <w:sz w:val="16"/>
                          <w:szCs w:val="16"/>
                        </w:rPr>
                      </w:pPr>
                      <w:r w:rsidRPr="00A2115C">
                        <w:rPr>
                          <w:rFonts w:ascii="Fira Code" w:hAnsi="Fira Code"/>
                          <w:color w:val="1F497D" w:themeColor="text2"/>
                          <w:sz w:val="16"/>
                          <w:szCs w:val="16"/>
                        </w:rPr>
                        <w:t xml:space="preserve">    n-&gt;value = value; </w:t>
                      </w:r>
                    </w:p>
                    <w:p w14:paraId="64FDAADF" w14:textId="77777777" w:rsidR="007B4D83" w:rsidRPr="00A2115C" w:rsidRDefault="007B4D83" w:rsidP="00EF202B">
                      <w:pPr>
                        <w:ind w:left="0"/>
                        <w:contextualSpacing/>
                        <w:jc w:val="left"/>
                        <w:rPr>
                          <w:rFonts w:ascii="Fira Code" w:hAnsi="Fira Code"/>
                          <w:color w:val="1F497D" w:themeColor="text2"/>
                          <w:sz w:val="16"/>
                          <w:szCs w:val="16"/>
                        </w:rPr>
                      </w:pPr>
                      <w:r w:rsidRPr="00A2115C">
                        <w:rPr>
                          <w:rFonts w:ascii="Fira Code" w:hAnsi="Fira Code"/>
                          <w:color w:val="1F497D" w:themeColor="text2"/>
                          <w:sz w:val="16"/>
                          <w:szCs w:val="16"/>
                        </w:rPr>
                        <w:t xml:space="preserve">    n-&gt;next = NULL;</w:t>
                      </w:r>
                    </w:p>
                    <w:p w14:paraId="729117DB" w14:textId="77777777" w:rsidR="007B4D83" w:rsidRPr="00A2115C" w:rsidRDefault="007B4D83" w:rsidP="00EF202B">
                      <w:pPr>
                        <w:ind w:left="0"/>
                        <w:contextualSpacing/>
                        <w:jc w:val="left"/>
                        <w:rPr>
                          <w:rFonts w:ascii="Fira Code" w:hAnsi="Fira Code"/>
                          <w:color w:val="1F497D" w:themeColor="text2"/>
                          <w:sz w:val="16"/>
                          <w:szCs w:val="16"/>
                        </w:rPr>
                      </w:pPr>
                      <w:r w:rsidRPr="00A2115C">
                        <w:rPr>
                          <w:rFonts w:ascii="Fira Code" w:hAnsi="Fira Code"/>
                          <w:color w:val="1F497D" w:themeColor="text2"/>
                          <w:sz w:val="16"/>
                          <w:szCs w:val="16"/>
                        </w:rPr>
                        <w:t xml:space="preserve">    n-&gt;prev = NULL;</w:t>
                      </w:r>
                    </w:p>
                    <w:p w14:paraId="434D2D83" w14:textId="77777777" w:rsidR="007B4D83" w:rsidRPr="00A2115C" w:rsidRDefault="007B4D83" w:rsidP="00EF202B">
                      <w:pPr>
                        <w:ind w:left="0"/>
                        <w:contextualSpacing/>
                        <w:jc w:val="left"/>
                        <w:rPr>
                          <w:rFonts w:ascii="Fira Code" w:hAnsi="Fira Code"/>
                          <w:color w:val="1F497D" w:themeColor="text2"/>
                          <w:sz w:val="16"/>
                          <w:szCs w:val="16"/>
                        </w:rPr>
                      </w:pPr>
                      <w:r w:rsidRPr="00A2115C">
                        <w:rPr>
                          <w:rFonts w:ascii="Fira Code" w:hAnsi="Fira Code"/>
                          <w:color w:val="1F497D" w:themeColor="text2"/>
                          <w:sz w:val="16"/>
                          <w:szCs w:val="16"/>
                        </w:rPr>
                        <w:t xml:space="preserve">  }</w:t>
                      </w:r>
                    </w:p>
                    <w:p w14:paraId="02D7C54C" w14:textId="77777777" w:rsidR="007B4D83" w:rsidRPr="00A2115C" w:rsidRDefault="007B4D83" w:rsidP="00EF202B">
                      <w:pPr>
                        <w:ind w:left="0"/>
                        <w:contextualSpacing/>
                        <w:jc w:val="left"/>
                        <w:rPr>
                          <w:rFonts w:ascii="Fira Code" w:hAnsi="Fira Code"/>
                          <w:color w:val="1F497D" w:themeColor="text2"/>
                          <w:sz w:val="16"/>
                          <w:szCs w:val="16"/>
                        </w:rPr>
                      </w:pPr>
                      <w:r w:rsidRPr="00A2115C">
                        <w:rPr>
                          <w:rFonts w:ascii="Fira Code" w:hAnsi="Fira Code"/>
                          <w:color w:val="1F497D" w:themeColor="text2"/>
                          <w:sz w:val="16"/>
                          <w:szCs w:val="16"/>
                        </w:rPr>
                        <w:t xml:space="preserve">  return n;</w:t>
                      </w:r>
                    </w:p>
                    <w:p w14:paraId="2AB8ABC2" w14:textId="77777777" w:rsidR="007B4D83" w:rsidRPr="00A2115C" w:rsidRDefault="007B4D83" w:rsidP="00EF202B">
                      <w:pPr>
                        <w:ind w:left="0"/>
                        <w:contextualSpacing/>
                        <w:jc w:val="left"/>
                        <w:rPr>
                          <w:rFonts w:ascii="Fira Code" w:hAnsi="Fira Code"/>
                          <w:color w:val="1F497D" w:themeColor="text2"/>
                          <w:sz w:val="16"/>
                          <w:szCs w:val="16"/>
                        </w:rPr>
                      </w:pPr>
                      <w:r w:rsidRPr="00A2115C">
                        <w:rPr>
                          <w:rFonts w:ascii="Fira Code" w:hAnsi="Fira Code"/>
                          <w:color w:val="1F497D" w:themeColor="text2"/>
                          <w:sz w:val="16"/>
                          <w:szCs w:val="16"/>
                        </w:rPr>
                        <w:t>}</w:t>
                      </w:r>
                    </w:p>
                    <w:p w14:paraId="09A1FF55" w14:textId="77777777" w:rsidR="007B4D83" w:rsidRPr="00A2115C" w:rsidRDefault="007B4D83" w:rsidP="00EF202B">
                      <w:pPr>
                        <w:ind w:left="0"/>
                        <w:contextualSpacing/>
                        <w:jc w:val="left"/>
                        <w:rPr>
                          <w:rFonts w:ascii="Fira Code" w:hAnsi="Fira Code"/>
                          <w:color w:val="1F497D" w:themeColor="text2"/>
                          <w:sz w:val="16"/>
                          <w:szCs w:val="16"/>
                        </w:rPr>
                      </w:pPr>
                    </w:p>
                    <w:p w14:paraId="26CD1FCB" w14:textId="77777777" w:rsidR="007B4D83" w:rsidRPr="00A2115C" w:rsidRDefault="007B4D83" w:rsidP="00EF202B">
                      <w:pPr>
                        <w:ind w:left="0"/>
                        <w:contextualSpacing/>
                        <w:jc w:val="left"/>
                        <w:rPr>
                          <w:rFonts w:ascii="Fira Code" w:hAnsi="Fira Code"/>
                          <w:color w:val="1F497D" w:themeColor="text2"/>
                          <w:sz w:val="16"/>
                          <w:szCs w:val="16"/>
                        </w:rPr>
                      </w:pPr>
                      <w:r w:rsidRPr="00A2115C">
                        <w:rPr>
                          <w:rFonts w:ascii="Fira Code" w:hAnsi="Fira Code"/>
                          <w:color w:val="1F497D" w:themeColor="text2"/>
                          <w:sz w:val="16"/>
                          <w:szCs w:val="16"/>
                        </w:rPr>
                        <w:t>void push_right(List* l, void* value) {</w:t>
                      </w:r>
                    </w:p>
                    <w:p w14:paraId="26498644" w14:textId="77777777" w:rsidR="007B4D83" w:rsidRPr="00A2115C" w:rsidRDefault="007B4D83" w:rsidP="00EF202B">
                      <w:pPr>
                        <w:ind w:left="0"/>
                        <w:contextualSpacing/>
                        <w:jc w:val="left"/>
                        <w:rPr>
                          <w:rFonts w:ascii="Fira Code" w:hAnsi="Fira Code"/>
                          <w:color w:val="1F497D" w:themeColor="text2"/>
                          <w:sz w:val="16"/>
                          <w:szCs w:val="16"/>
                        </w:rPr>
                      </w:pPr>
                      <w:r w:rsidRPr="00A2115C">
                        <w:rPr>
                          <w:rFonts w:ascii="Fira Code" w:hAnsi="Fira Code"/>
                          <w:color w:val="1F497D" w:themeColor="text2"/>
                          <w:sz w:val="16"/>
                          <w:szCs w:val="16"/>
                        </w:rPr>
                        <w:t xml:space="preserve">  if (l == NULL) return;</w:t>
                      </w:r>
                    </w:p>
                    <w:p w14:paraId="6DB0982C" w14:textId="77777777" w:rsidR="007B4D83" w:rsidRPr="00A2115C" w:rsidRDefault="007B4D83" w:rsidP="00EF202B">
                      <w:pPr>
                        <w:ind w:left="0"/>
                        <w:contextualSpacing/>
                        <w:jc w:val="left"/>
                        <w:rPr>
                          <w:rFonts w:ascii="Fira Code" w:hAnsi="Fira Code"/>
                          <w:color w:val="1F497D" w:themeColor="text2"/>
                          <w:sz w:val="16"/>
                          <w:szCs w:val="16"/>
                        </w:rPr>
                      </w:pPr>
                      <w:r w:rsidRPr="00A2115C">
                        <w:rPr>
                          <w:rFonts w:ascii="Fira Code" w:hAnsi="Fira Code"/>
                          <w:color w:val="1F497D" w:themeColor="text2"/>
                          <w:sz w:val="16"/>
                          <w:szCs w:val="16"/>
                        </w:rPr>
                        <w:t xml:space="preserve">  Node* n = node_create(value);</w:t>
                      </w:r>
                    </w:p>
                    <w:p w14:paraId="2ACAB60A" w14:textId="77777777" w:rsidR="007B4D83" w:rsidRPr="00A2115C" w:rsidRDefault="007B4D83" w:rsidP="00EF202B">
                      <w:pPr>
                        <w:ind w:left="0"/>
                        <w:contextualSpacing/>
                        <w:jc w:val="left"/>
                        <w:rPr>
                          <w:rFonts w:ascii="Fira Code" w:hAnsi="Fira Code"/>
                          <w:color w:val="1F497D" w:themeColor="text2"/>
                          <w:sz w:val="16"/>
                          <w:szCs w:val="16"/>
                        </w:rPr>
                      </w:pPr>
                      <w:r w:rsidRPr="00A2115C">
                        <w:rPr>
                          <w:rFonts w:ascii="Fira Code" w:hAnsi="Fira Code"/>
                          <w:color w:val="1F497D" w:themeColor="text2"/>
                          <w:sz w:val="16"/>
                          <w:szCs w:val="16"/>
                        </w:rPr>
                        <w:t xml:space="preserve">  if (l-&gt;right) {</w:t>
                      </w:r>
                    </w:p>
                    <w:p w14:paraId="3DB66065" w14:textId="77777777" w:rsidR="007B4D83" w:rsidRPr="00A2115C" w:rsidRDefault="007B4D83" w:rsidP="00EF202B">
                      <w:pPr>
                        <w:ind w:left="0"/>
                        <w:contextualSpacing/>
                        <w:jc w:val="left"/>
                        <w:rPr>
                          <w:rFonts w:ascii="Fira Code" w:hAnsi="Fira Code"/>
                          <w:color w:val="1F497D" w:themeColor="text2"/>
                          <w:sz w:val="16"/>
                          <w:szCs w:val="16"/>
                        </w:rPr>
                      </w:pPr>
                      <w:r w:rsidRPr="00A2115C">
                        <w:rPr>
                          <w:rFonts w:ascii="Fira Code" w:hAnsi="Fira Code"/>
                          <w:color w:val="1F497D" w:themeColor="text2"/>
                          <w:sz w:val="16"/>
                          <w:szCs w:val="16"/>
                        </w:rPr>
                        <w:t xml:space="preserve">    n-&gt;prev = l-&gt;right;</w:t>
                      </w:r>
                    </w:p>
                    <w:p w14:paraId="189CD677" w14:textId="77777777" w:rsidR="007B4D83" w:rsidRPr="00A2115C" w:rsidRDefault="007B4D83" w:rsidP="00EF202B">
                      <w:pPr>
                        <w:ind w:left="0"/>
                        <w:contextualSpacing/>
                        <w:jc w:val="left"/>
                        <w:rPr>
                          <w:rFonts w:ascii="Fira Code" w:hAnsi="Fira Code"/>
                          <w:color w:val="1F497D" w:themeColor="text2"/>
                          <w:sz w:val="16"/>
                          <w:szCs w:val="16"/>
                        </w:rPr>
                      </w:pPr>
                      <w:r w:rsidRPr="00A2115C">
                        <w:rPr>
                          <w:rFonts w:ascii="Fira Code" w:hAnsi="Fira Code"/>
                          <w:color w:val="1F497D" w:themeColor="text2"/>
                          <w:sz w:val="16"/>
                          <w:szCs w:val="16"/>
                        </w:rPr>
                        <w:t xml:space="preserve">    l-&gt;right-&gt;next = n;</w:t>
                      </w:r>
                    </w:p>
                    <w:p w14:paraId="53DC498D" w14:textId="77777777" w:rsidR="007B4D83" w:rsidRPr="00A2115C" w:rsidRDefault="007B4D83" w:rsidP="00EF202B">
                      <w:pPr>
                        <w:ind w:left="0"/>
                        <w:contextualSpacing/>
                        <w:jc w:val="left"/>
                        <w:rPr>
                          <w:rFonts w:ascii="Fira Code" w:hAnsi="Fira Code"/>
                          <w:color w:val="1F497D" w:themeColor="text2"/>
                          <w:sz w:val="16"/>
                          <w:szCs w:val="16"/>
                        </w:rPr>
                      </w:pPr>
                      <w:r w:rsidRPr="00A2115C">
                        <w:rPr>
                          <w:rFonts w:ascii="Fira Code" w:hAnsi="Fira Code"/>
                          <w:color w:val="1F497D" w:themeColor="text2"/>
                          <w:sz w:val="16"/>
                          <w:szCs w:val="16"/>
                        </w:rPr>
                        <w:t xml:space="preserve">  }</w:t>
                      </w:r>
                    </w:p>
                    <w:p w14:paraId="44FE9A83" w14:textId="77777777" w:rsidR="007B4D83" w:rsidRPr="00A2115C" w:rsidRDefault="007B4D83" w:rsidP="00EF202B">
                      <w:pPr>
                        <w:ind w:left="0"/>
                        <w:contextualSpacing/>
                        <w:jc w:val="left"/>
                        <w:rPr>
                          <w:rFonts w:ascii="Fira Code" w:hAnsi="Fira Code"/>
                          <w:color w:val="1F497D" w:themeColor="text2"/>
                          <w:sz w:val="16"/>
                          <w:szCs w:val="16"/>
                        </w:rPr>
                      </w:pPr>
                      <w:r w:rsidRPr="00A2115C">
                        <w:rPr>
                          <w:rFonts w:ascii="Fira Code" w:hAnsi="Fira Code"/>
                          <w:color w:val="1F497D" w:themeColor="text2"/>
                          <w:sz w:val="16"/>
                          <w:szCs w:val="16"/>
                        </w:rPr>
                        <w:t xml:space="preserve">  l-&gt;right = n;</w:t>
                      </w:r>
                    </w:p>
                    <w:p w14:paraId="767A69D4" w14:textId="77777777" w:rsidR="007B4D83" w:rsidRPr="00A2115C" w:rsidRDefault="007B4D83" w:rsidP="00EF202B">
                      <w:pPr>
                        <w:ind w:left="0"/>
                        <w:contextualSpacing/>
                        <w:jc w:val="left"/>
                        <w:rPr>
                          <w:rFonts w:ascii="Fira Code" w:hAnsi="Fira Code"/>
                          <w:color w:val="1F497D" w:themeColor="text2"/>
                          <w:sz w:val="16"/>
                          <w:szCs w:val="16"/>
                        </w:rPr>
                      </w:pPr>
                      <w:r w:rsidRPr="00A2115C">
                        <w:rPr>
                          <w:rFonts w:ascii="Fira Code" w:hAnsi="Fira Code"/>
                          <w:color w:val="1F497D" w:themeColor="text2"/>
                          <w:sz w:val="16"/>
                          <w:szCs w:val="16"/>
                        </w:rPr>
                        <w:t xml:space="preserve">  if (l-&gt;left == NULL) l-&gt;left = n;</w:t>
                      </w:r>
                    </w:p>
                    <w:p w14:paraId="513AECD7" w14:textId="77777777" w:rsidR="007B4D83" w:rsidRPr="00A2115C" w:rsidRDefault="007B4D83" w:rsidP="00EF202B">
                      <w:pPr>
                        <w:ind w:left="0"/>
                        <w:contextualSpacing/>
                        <w:jc w:val="left"/>
                        <w:rPr>
                          <w:rFonts w:ascii="Fira Code" w:hAnsi="Fira Code"/>
                          <w:color w:val="1F497D" w:themeColor="text2"/>
                          <w:sz w:val="16"/>
                          <w:szCs w:val="16"/>
                        </w:rPr>
                      </w:pPr>
                      <w:r w:rsidRPr="00A2115C">
                        <w:rPr>
                          <w:rFonts w:ascii="Fira Code" w:hAnsi="Fira Code"/>
                          <w:color w:val="1F497D" w:themeColor="text2"/>
                          <w:sz w:val="16"/>
                          <w:szCs w:val="16"/>
                        </w:rPr>
                        <w:t>}</w:t>
                      </w:r>
                    </w:p>
                    <w:p w14:paraId="5C9CD3A3" w14:textId="77777777" w:rsidR="007B4D83" w:rsidRPr="00A2115C" w:rsidRDefault="007B4D83" w:rsidP="00EF202B">
                      <w:pPr>
                        <w:ind w:left="0"/>
                        <w:contextualSpacing/>
                        <w:jc w:val="left"/>
                        <w:rPr>
                          <w:rFonts w:ascii="Fira Code" w:hAnsi="Fira Code"/>
                          <w:color w:val="1F497D" w:themeColor="text2"/>
                          <w:sz w:val="16"/>
                          <w:szCs w:val="16"/>
                        </w:rPr>
                      </w:pPr>
                    </w:p>
                    <w:p w14:paraId="077004C3" w14:textId="77777777" w:rsidR="007B4D83" w:rsidRPr="00A2115C" w:rsidRDefault="007B4D83" w:rsidP="00EF202B">
                      <w:pPr>
                        <w:ind w:left="0"/>
                        <w:contextualSpacing/>
                        <w:jc w:val="left"/>
                        <w:rPr>
                          <w:rFonts w:ascii="Fira Code" w:hAnsi="Fira Code"/>
                          <w:color w:val="1F497D" w:themeColor="text2"/>
                          <w:sz w:val="16"/>
                          <w:szCs w:val="16"/>
                        </w:rPr>
                      </w:pPr>
                      <w:r w:rsidRPr="00A2115C">
                        <w:rPr>
                          <w:rFonts w:ascii="Fira Code" w:hAnsi="Fira Code"/>
                          <w:color w:val="1F497D" w:themeColor="text2"/>
                          <w:sz w:val="16"/>
                          <w:szCs w:val="16"/>
                        </w:rPr>
                        <w:t>Node * pop_right(List* l) {</w:t>
                      </w:r>
                    </w:p>
                    <w:p w14:paraId="6F735992" w14:textId="77777777" w:rsidR="007B4D83" w:rsidRPr="00A2115C" w:rsidRDefault="007B4D83" w:rsidP="00EF202B">
                      <w:pPr>
                        <w:ind w:left="0"/>
                        <w:contextualSpacing/>
                        <w:jc w:val="left"/>
                        <w:rPr>
                          <w:rFonts w:ascii="Fira Code" w:hAnsi="Fira Code"/>
                          <w:color w:val="1F497D" w:themeColor="text2"/>
                          <w:sz w:val="16"/>
                          <w:szCs w:val="16"/>
                        </w:rPr>
                      </w:pPr>
                      <w:r w:rsidRPr="00A2115C">
                        <w:rPr>
                          <w:rFonts w:ascii="Fira Code" w:hAnsi="Fira Code"/>
                          <w:color w:val="1F497D" w:themeColor="text2"/>
                          <w:sz w:val="16"/>
                          <w:szCs w:val="16"/>
                        </w:rPr>
                        <w:t xml:space="preserve">  if (l == NULL || l-&gt;right == NULL) return NULL;</w:t>
                      </w:r>
                    </w:p>
                    <w:p w14:paraId="374020BD" w14:textId="77777777" w:rsidR="007B4D83" w:rsidRPr="00A2115C" w:rsidRDefault="007B4D83" w:rsidP="00EF202B">
                      <w:pPr>
                        <w:ind w:left="0"/>
                        <w:contextualSpacing/>
                        <w:jc w:val="left"/>
                        <w:rPr>
                          <w:rFonts w:ascii="Fira Code" w:hAnsi="Fira Code"/>
                          <w:color w:val="1F497D" w:themeColor="text2"/>
                          <w:sz w:val="16"/>
                          <w:szCs w:val="16"/>
                        </w:rPr>
                      </w:pPr>
                      <w:r w:rsidRPr="00A2115C">
                        <w:rPr>
                          <w:rFonts w:ascii="Fira Code" w:hAnsi="Fira Code"/>
                          <w:color w:val="1F497D" w:themeColor="text2"/>
                          <w:sz w:val="16"/>
                          <w:szCs w:val="16"/>
                        </w:rPr>
                        <w:t xml:space="preserve">  Node* n = l-&gt;right;</w:t>
                      </w:r>
                    </w:p>
                    <w:p w14:paraId="3234BF50" w14:textId="77777777" w:rsidR="007B4D83" w:rsidRPr="00A2115C" w:rsidRDefault="007B4D83" w:rsidP="00EF202B">
                      <w:pPr>
                        <w:ind w:left="0"/>
                        <w:contextualSpacing/>
                        <w:jc w:val="left"/>
                        <w:rPr>
                          <w:rFonts w:ascii="Fira Code" w:hAnsi="Fira Code"/>
                          <w:color w:val="1F497D" w:themeColor="text2"/>
                          <w:sz w:val="16"/>
                          <w:szCs w:val="16"/>
                        </w:rPr>
                      </w:pPr>
                      <w:r w:rsidRPr="00A2115C">
                        <w:rPr>
                          <w:rFonts w:ascii="Fira Code" w:hAnsi="Fira Code"/>
                          <w:color w:val="1F497D" w:themeColor="text2"/>
                          <w:sz w:val="16"/>
                          <w:szCs w:val="16"/>
                        </w:rPr>
                        <w:t xml:space="preserve">  l-&gt;right = l-&gt;right-&gt;prev;</w:t>
                      </w:r>
                    </w:p>
                    <w:p w14:paraId="2C9C32EF" w14:textId="77777777" w:rsidR="007B4D83" w:rsidRPr="00A2115C" w:rsidRDefault="007B4D83" w:rsidP="00EF202B">
                      <w:pPr>
                        <w:ind w:left="0"/>
                        <w:contextualSpacing/>
                        <w:jc w:val="left"/>
                        <w:rPr>
                          <w:rFonts w:ascii="Fira Code" w:hAnsi="Fira Code"/>
                          <w:color w:val="1F497D" w:themeColor="text2"/>
                          <w:sz w:val="16"/>
                          <w:szCs w:val="16"/>
                        </w:rPr>
                      </w:pPr>
                      <w:r w:rsidRPr="00A2115C">
                        <w:rPr>
                          <w:rFonts w:ascii="Fira Code" w:hAnsi="Fira Code"/>
                          <w:color w:val="1F497D" w:themeColor="text2"/>
                          <w:sz w:val="16"/>
                          <w:szCs w:val="16"/>
                        </w:rPr>
                        <w:t xml:space="preserve">  if (l-&gt;left == n) l-&gt;left = NULL;</w:t>
                      </w:r>
                    </w:p>
                    <w:p w14:paraId="7F5AD09D" w14:textId="77777777" w:rsidR="007B4D83" w:rsidRPr="00A2115C" w:rsidRDefault="007B4D83" w:rsidP="00EF202B">
                      <w:pPr>
                        <w:ind w:left="0"/>
                        <w:contextualSpacing/>
                        <w:jc w:val="left"/>
                        <w:rPr>
                          <w:rFonts w:ascii="Fira Code" w:hAnsi="Fira Code"/>
                          <w:color w:val="1F497D" w:themeColor="text2"/>
                          <w:sz w:val="16"/>
                          <w:szCs w:val="16"/>
                        </w:rPr>
                      </w:pPr>
                      <w:r w:rsidRPr="00A2115C">
                        <w:rPr>
                          <w:rFonts w:ascii="Fira Code" w:hAnsi="Fira Code"/>
                          <w:color w:val="1F497D" w:themeColor="text2"/>
                          <w:sz w:val="16"/>
                          <w:szCs w:val="16"/>
                        </w:rPr>
                        <w:t xml:space="preserve">  return n;</w:t>
                      </w:r>
                    </w:p>
                    <w:p w14:paraId="5A021669" w14:textId="77777777" w:rsidR="007B4D83" w:rsidRPr="00A2115C" w:rsidRDefault="007B4D83" w:rsidP="00EF202B">
                      <w:pPr>
                        <w:ind w:left="0"/>
                        <w:contextualSpacing/>
                        <w:jc w:val="left"/>
                        <w:rPr>
                          <w:rFonts w:ascii="Fira Code" w:hAnsi="Fira Code"/>
                          <w:color w:val="1F497D" w:themeColor="text2"/>
                          <w:sz w:val="16"/>
                          <w:szCs w:val="16"/>
                        </w:rPr>
                      </w:pPr>
                      <w:r w:rsidRPr="00A2115C">
                        <w:rPr>
                          <w:rFonts w:ascii="Fira Code" w:hAnsi="Fira Code"/>
                          <w:color w:val="1F497D" w:themeColor="text2"/>
                          <w:sz w:val="16"/>
                          <w:szCs w:val="16"/>
                        </w:rPr>
                        <w:t>}</w:t>
                      </w:r>
                    </w:p>
                  </w:txbxContent>
                </v:textbox>
                <w10:anchorlock/>
              </v:shape>
            </w:pict>
          </mc:Fallback>
        </mc:AlternateContent>
      </w:r>
      <w:r w:rsidR="006474AB" w:rsidRPr="006474AB">
        <w:rPr>
          <w:rFonts w:ascii="Fira Sans" w:hAnsi="Fira Sans"/>
          <w:b/>
          <w:bCs/>
          <w:noProof/>
        </w:rPr>
        <mc:AlternateContent>
          <mc:Choice Requires="wps">
            <w:drawing>
              <wp:inline distT="0" distB="0" distL="0" distR="0" wp14:anchorId="57847361" wp14:editId="25486B22">
                <wp:extent cx="2607013" cy="6682821"/>
                <wp:effectExtent l="0" t="0" r="9525" b="10160"/>
                <wp:docPr id="8" name="Text Box 8"/>
                <wp:cNvGraphicFramePr/>
                <a:graphic xmlns:a="http://schemas.openxmlformats.org/drawingml/2006/main">
                  <a:graphicData uri="http://schemas.microsoft.com/office/word/2010/wordprocessingShape">
                    <wps:wsp>
                      <wps:cNvSpPr txBox="1"/>
                      <wps:spPr>
                        <a:xfrm>
                          <a:off x="0" y="0"/>
                          <a:ext cx="2607013" cy="6682821"/>
                        </a:xfrm>
                        <a:prstGeom prst="rect">
                          <a:avLst/>
                        </a:prstGeom>
                        <a:solidFill>
                          <a:schemeClr val="lt1"/>
                        </a:solidFill>
                        <a:ln w="6350">
                          <a:solidFill>
                            <a:prstClr val="black"/>
                          </a:solidFill>
                        </a:ln>
                      </wps:spPr>
                      <wps:txbx>
                        <w:txbxContent>
                          <w:p w14:paraId="1C0CEDEC" w14:textId="77777777" w:rsidR="00DD7EFA" w:rsidRPr="00DD7EFA" w:rsidRDefault="00DD7EFA" w:rsidP="00DD7EFA">
                            <w:pPr>
                              <w:ind w:left="0"/>
                              <w:contextualSpacing/>
                              <w:jc w:val="left"/>
                              <w:rPr>
                                <w:rFonts w:ascii="Fira Code" w:hAnsi="Fira Code"/>
                                <w:color w:val="1F497D" w:themeColor="text2"/>
                                <w:sz w:val="16"/>
                                <w:szCs w:val="16"/>
                              </w:rPr>
                            </w:pPr>
                          </w:p>
                          <w:p w14:paraId="371038BF" w14:textId="77777777" w:rsidR="00DD7EFA" w:rsidRPr="00DD7EFA" w:rsidRDefault="00DD7EFA" w:rsidP="00DD7EFA">
                            <w:pPr>
                              <w:ind w:left="0"/>
                              <w:contextualSpacing/>
                              <w:jc w:val="left"/>
                              <w:rPr>
                                <w:rFonts w:ascii="Fira Code" w:hAnsi="Fira Code"/>
                                <w:color w:val="1F497D" w:themeColor="text2"/>
                                <w:sz w:val="16"/>
                                <w:szCs w:val="16"/>
                              </w:rPr>
                            </w:pPr>
                            <w:r w:rsidRPr="00DD7EFA">
                              <w:rPr>
                                <w:rFonts w:ascii="Fira Code" w:hAnsi="Fira Code"/>
                                <w:color w:val="1F497D" w:themeColor="text2"/>
                                <w:sz w:val="16"/>
                                <w:szCs w:val="16"/>
                              </w:rPr>
                              <w:t>void push_left(List* l, void* value) {</w:t>
                            </w:r>
                          </w:p>
                          <w:p w14:paraId="045DD234" w14:textId="77777777" w:rsidR="00DD7EFA" w:rsidRPr="00DD7EFA" w:rsidRDefault="00DD7EFA" w:rsidP="00DD7EFA">
                            <w:pPr>
                              <w:ind w:left="0"/>
                              <w:contextualSpacing/>
                              <w:jc w:val="left"/>
                              <w:rPr>
                                <w:rFonts w:ascii="Fira Code" w:hAnsi="Fira Code"/>
                                <w:color w:val="1F497D" w:themeColor="text2"/>
                                <w:sz w:val="16"/>
                                <w:szCs w:val="16"/>
                              </w:rPr>
                            </w:pPr>
                            <w:r w:rsidRPr="00DD7EFA">
                              <w:rPr>
                                <w:rFonts w:ascii="Fira Code" w:hAnsi="Fira Code"/>
                                <w:color w:val="1F497D" w:themeColor="text2"/>
                                <w:sz w:val="16"/>
                                <w:szCs w:val="16"/>
                              </w:rPr>
                              <w:t xml:space="preserve">  if (!l) return;</w:t>
                            </w:r>
                          </w:p>
                          <w:p w14:paraId="1E55CE10" w14:textId="77777777" w:rsidR="00DD7EFA" w:rsidRPr="00DD7EFA" w:rsidRDefault="00DD7EFA" w:rsidP="00DD7EFA">
                            <w:pPr>
                              <w:ind w:left="0"/>
                              <w:contextualSpacing/>
                              <w:jc w:val="left"/>
                              <w:rPr>
                                <w:rFonts w:ascii="Fira Code" w:hAnsi="Fira Code"/>
                                <w:color w:val="1F497D" w:themeColor="text2"/>
                                <w:sz w:val="16"/>
                                <w:szCs w:val="16"/>
                              </w:rPr>
                            </w:pPr>
                            <w:r w:rsidRPr="00DD7EFA">
                              <w:rPr>
                                <w:rFonts w:ascii="Fira Code" w:hAnsi="Fira Code"/>
                                <w:color w:val="1F497D" w:themeColor="text2"/>
                                <w:sz w:val="16"/>
                                <w:szCs w:val="16"/>
                              </w:rPr>
                              <w:t xml:space="preserve">  Node* n = node_create(value);</w:t>
                            </w:r>
                          </w:p>
                          <w:p w14:paraId="5CCF05FD" w14:textId="77777777" w:rsidR="00DD7EFA" w:rsidRPr="00DD7EFA" w:rsidRDefault="00DD7EFA" w:rsidP="00DD7EFA">
                            <w:pPr>
                              <w:ind w:left="0"/>
                              <w:contextualSpacing/>
                              <w:jc w:val="left"/>
                              <w:rPr>
                                <w:rFonts w:ascii="Fira Code" w:hAnsi="Fira Code"/>
                                <w:color w:val="1F497D" w:themeColor="text2"/>
                                <w:sz w:val="16"/>
                                <w:szCs w:val="16"/>
                              </w:rPr>
                            </w:pPr>
                            <w:r w:rsidRPr="00DD7EFA">
                              <w:rPr>
                                <w:rFonts w:ascii="Fira Code" w:hAnsi="Fira Code"/>
                                <w:color w:val="1F497D" w:themeColor="text2"/>
                                <w:sz w:val="16"/>
                                <w:szCs w:val="16"/>
                              </w:rPr>
                              <w:t xml:space="preserve">  if (l-&gt;left) {</w:t>
                            </w:r>
                          </w:p>
                          <w:p w14:paraId="0D25B45F" w14:textId="77777777" w:rsidR="00DD7EFA" w:rsidRPr="00DD7EFA" w:rsidRDefault="00DD7EFA" w:rsidP="00DD7EFA">
                            <w:pPr>
                              <w:ind w:left="0"/>
                              <w:contextualSpacing/>
                              <w:jc w:val="left"/>
                              <w:rPr>
                                <w:rFonts w:ascii="Fira Code" w:hAnsi="Fira Code"/>
                                <w:color w:val="1F497D" w:themeColor="text2"/>
                                <w:sz w:val="16"/>
                                <w:szCs w:val="16"/>
                              </w:rPr>
                            </w:pPr>
                            <w:r w:rsidRPr="00DD7EFA">
                              <w:rPr>
                                <w:rFonts w:ascii="Fira Code" w:hAnsi="Fira Code"/>
                                <w:color w:val="1F497D" w:themeColor="text2"/>
                                <w:sz w:val="16"/>
                                <w:szCs w:val="16"/>
                              </w:rPr>
                              <w:t xml:space="preserve">    n-&gt;next = l-&gt;left;</w:t>
                            </w:r>
                          </w:p>
                          <w:p w14:paraId="7A8564D8" w14:textId="77777777" w:rsidR="00DD7EFA" w:rsidRPr="00DD7EFA" w:rsidRDefault="00DD7EFA" w:rsidP="00DD7EFA">
                            <w:pPr>
                              <w:ind w:left="0"/>
                              <w:contextualSpacing/>
                              <w:jc w:val="left"/>
                              <w:rPr>
                                <w:rFonts w:ascii="Fira Code" w:hAnsi="Fira Code"/>
                                <w:color w:val="1F497D" w:themeColor="text2"/>
                                <w:sz w:val="16"/>
                                <w:szCs w:val="16"/>
                              </w:rPr>
                            </w:pPr>
                            <w:r w:rsidRPr="00DD7EFA">
                              <w:rPr>
                                <w:rFonts w:ascii="Fira Code" w:hAnsi="Fira Code"/>
                                <w:color w:val="1F497D" w:themeColor="text2"/>
                                <w:sz w:val="16"/>
                                <w:szCs w:val="16"/>
                              </w:rPr>
                              <w:t xml:space="preserve">    l-&gt;left-&gt;prev = n;</w:t>
                            </w:r>
                          </w:p>
                          <w:p w14:paraId="6A7AA57B" w14:textId="77777777" w:rsidR="00DD7EFA" w:rsidRPr="00DD7EFA" w:rsidRDefault="00DD7EFA" w:rsidP="00DD7EFA">
                            <w:pPr>
                              <w:ind w:left="0"/>
                              <w:contextualSpacing/>
                              <w:jc w:val="left"/>
                              <w:rPr>
                                <w:rFonts w:ascii="Fira Code" w:hAnsi="Fira Code"/>
                                <w:color w:val="1F497D" w:themeColor="text2"/>
                                <w:sz w:val="16"/>
                                <w:szCs w:val="16"/>
                              </w:rPr>
                            </w:pPr>
                            <w:r w:rsidRPr="00DD7EFA">
                              <w:rPr>
                                <w:rFonts w:ascii="Fira Code" w:hAnsi="Fira Code"/>
                                <w:color w:val="1F497D" w:themeColor="text2"/>
                                <w:sz w:val="16"/>
                                <w:szCs w:val="16"/>
                              </w:rPr>
                              <w:t xml:space="preserve">  }</w:t>
                            </w:r>
                          </w:p>
                          <w:p w14:paraId="7E2B58FD" w14:textId="77777777" w:rsidR="00DD7EFA" w:rsidRPr="00DD7EFA" w:rsidRDefault="00DD7EFA" w:rsidP="00DD7EFA">
                            <w:pPr>
                              <w:ind w:left="0"/>
                              <w:contextualSpacing/>
                              <w:jc w:val="left"/>
                              <w:rPr>
                                <w:rFonts w:ascii="Fira Code" w:hAnsi="Fira Code"/>
                                <w:color w:val="1F497D" w:themeColor="text2"/>
                                <w:sz w:val="16"/>
                                <w:szCs w:val="16"/>
                              </w:rPr>
                            </w:pPr>
                            <w:r w:rsidRPr="00DD7EFA">
                              <w:rPr>
                                <w:rFonts w:ascii="Fira Code" w:hAnsi="Fira Code"/>
                                <w:color w:val="1F497D" w:themeColor="text2"/>
                                <w:sz w:val="16"/>
                                <w:szCs w:val="16"/>
                              </w:rPr>
                              <w:t xml:space="preserve">  l-&gt;left = n;</w:t>
                            </w:r>
                          </w:p>
                          <w:p w14:paraId="6001E508" w14:textId="77777777" w:rsidR="00DD7EFA" w:rsidRPr="00DD7EFA" w:rsidRDefault="00DD7EFA" w:rsidP="00DD7EFA">
                            <w:pPr>
                              <w:ind w:left="0"/>
                              <w:contextualSpacing/>
                              <w:jc w:val="left"/>
                              <w:rPr>
                                <w:rFonts w:ascii="Fira Code" w:hAnsi="Fira Code"/>
                                <w:color w:val="1F497D" w:themeColor="text2"/>
                                <w:sz w:val="16"/>
                                <w:szCs w:val="16"/>
                              </w:rPr>
                            </w:pPr>
                            <w:r w:rsidRPr="00DD7EFA">
                              <w:rPr>
                                <w:rFonts w:ascii="Fira Code" w:hAnsi="Fira Code"/>
                                <w:color w:val="1F497D" w:themeColor="text2"/>
                                <w:sz w:val="16"/>
                                <w:szCs w:val="16"/>
                              </w:rPr>
                              <w:t xml:space="preserve">  if (l-&gt;right == NULL) l-&gt;right = n;</w:t>
                            </w:r>
                          </w:p>
                          <w:p w14:paraId="43BC5F50" w14:textId="77777777" w:rsidR="00DD7EFA" w:rsidRPr="00DD7EFA" w:rsidRDefault="00DD7EFA" w:rsidP="00DD7EFA">
                            <w:pPr>
                              <w:ind w:left="0"/>
                              <w:contextualSpacing/>
                              <w:jc w:val="left"/>
                              <w:rPr>
                                <w:rFonts w:ascii="Fira Code" w:hAnsi="Fira Code"/>
                                <w:color w:val="1F497D" w:themeColor="text2"/>
                                <w:sz w:val="16"/>
                                <w:szCs w:val="16"/>
                              </w:rPr>
                            </w:pPr>
                            <w:r w:rsidRPr="00DD7EFA">
                              <w:rPr>
                                <w:rFonts w:ascii="Fira Code" w:hAnsi="Fira Code"/>
                                <w:color w:val="1F497D" w:themeColor="text2"/>
                                <w:sz w:val="16"/>
                                <w:szCs w:val="16"/>
                              </w:rPr>
                              <w:t>}</w:t>
                            </w:r>
                          </w:p>
                          <w:p w14:paraId="2CA1601F" w14:textId="77777777" w:rsidR="00DD7EFA" w:rsidRPr="00DD7EFA" w:rsidRDefault="00DD7EFA" w:rsidP="00DD7EFA">
                            <w:pPr>
                              <w:ind w:left="0"/>
                              <w:contextualSpacing/>
                              <w:jc w:val="left"/>
                              <w:rPr>
                                <w:rFonts w:ascii="Fira Code" w:hAnsi="Fira Code"/>
                                <w:color w:val="1F497D" w:themeColor="text2"/>
                                <w:sz w:val="16"/>
                                <w:szCs w:val="16"/>
                              </w:rPr>
                            </w:pPr>
                          </w:p>
                          <w:p w14:paraId="45F159DB" w14:textId="77777777" w:rsidR="00DD7EFA" w:rsidRPr="00DD7EFA" w:rsidRDefault="00DD7EFA" w:rsidP="00DD7EFA">
                            <w:pPr>
                              <w:ind w:left="0"/>
                              <w:contextualSpacing/>
                              <w:jc w:val="left"/>
                              <w:rPr>
                                <w:rFonts w:ascii="Fira Code" w:hAnsi="Fira Code"/>
                                <w:color w:val="1F497D" w:themeColor="text2"/>
                                <w:sz w:val="16"/>
                                <w:szCs w:val="16"/>
                              </w:rPr>
                            </w:pPr>
                            <w:r w:rsidRPr="00DD7EFA">
                              <w:rPr>
                                <w:rFonts w:ascii="Fira Code" w:hAnsi="Fira Code"/>
                                <w:color w:val="1F497D" w:themeColor="text2"/>
                                <w:sz w:val="16"/>
                                <w:szCs w:val="16"/>
                              </w:rPr>
                              <w:t>Node* pop_left(List* l) {</w:t>
                            </w:r>
                          </w:p>
                          <w:p w14:paraId="5711032B" w14:textId="77777777" w:rsidR="00DD7EFA" w:rsidRPr="00DD7EFA" w:rsidRDefault="00DD7EFA" w:rsidP="00DD7EFA">
                            <w:pPr>
                              <w:ind w:left="0"/>
                              <w:contextualSpacing/>
                              <w:jc w:val="left"/>
                              <w:rPr>
                                <w:rFonts w:ascii="Fira Code" w:hAnsi="Fira Code"/>
                                <w:color w:val="1F497D" w:themeColor="text2"/>
                                <w:sz w:val="16"/>
                                <w:szCs w:val="16"/>
                              </w:rPr>
                            </w:pPr>
                            <w:r w:rsidRPr="00DD7EFA">
                              <w:rPr>
                                <w:rFonts w:ascii="Fira Code" w:hAnsi="Fira Code"/>
                                <w:color w:val="1F497D" w:themeColor="text2"/>
                                <w:sz w:val="16"/>
                                <w:szCs w:val="16"/>
                              </w:rPr>
                              <w:t xml:space="preserve">  if (l == NULL || l-&gt;left == NULL) return NULL;</w:t>
                            </w:r>
                          </w:p>
                          <w:p w14:paraId="42B375F1" w14:textId="77777777" w:rsidR="00DD7EFA" w:rsidRPr="00DD7EFA" w:rsidRDefault="00DD7EFA" w:rsidP="00DD7EFA">
                            <w:pPr>
                              <w:ind w:left="0"/>
                              <w:contextualSpacing/>
                              <w:jc w:val="left"/>
                              <w:rPr>
                                <w:rFonts w:ascii="Fira Code" w:hAnsi="Fira Code"/>
                                <w:color w:val="1F497D" w:themeColor="text2"/>
                                <w:sz w:val="16"/>
                                <w:szCs w:val="16"/>
                              </w:rPr>
                            </w:pPr>
                            <w:r w:rsidRPr="00DD7EFA">
                              <w:rPr>
                                <w:rFonts w:ascii="Fira Code" w:hAnsi="Fira Code"/>
                                <w:color w:val="1F497D" w:themeColor="text2"/>
                                <w:sz w:val="16"/>
                                <w:szCs w:val="16"/>
                              </w:rPr>
                              <w:t xml:space="preserve">  Node* n = l-&gt;left;</w:t>
                            </w:r>
                          </w:p>
                          <w:p w14:paraId="79C078E9" w14:textId="77777777" w:rsidR="00DD7EFA" w:rsidRPr="00DD7EFA" w:rsidRDefault="00DD7EFA" w:rsidP="00DD7EFA">
                            <w:pPr>
                              <w:ind w:left="0"/>
                              <w:contextualSpacing/>
                              <w:jc w:val="left"/>
                              <w:rPr>
                                <w:rFonts w:ascii="Fira Code" w:hAnsi="Fira Code"/>
                                <w:color w:val="1F497D" w:themeColor="text2"/>
                                <w:sz w:val="16"/>
                                <w:szCs w:val="16"/>
                              </w:rPr>
                            </w:pPr>
                            <w:r w:rsidRPr="00DD7EFA">
                              <w:rPr>
                                <w:rFonts w:ascii="Fira Code" w:hAnsi="Fira Code"/>
                                <w:color w:val="1F497D" w:themeColor="text2"/>
                                <w:sz w:val="16"/>
                                <w:szCs w:val="16"/>
                              </w:rPr>
                              <w:t xml:space="preserve">  l-&gt;left = l-&gt;left-&gt;next;</w:t>
                            </w:r>
                          </w:p>
                          <w:p w14:paraId="67EB8518" w14:textId="77777777" w:rsidR="00DD7EFA" w:rsidRPr="00DD7EFA" w:rsidRDefault="00DD7EFA" w:rsidP="00DD7EFA">
                            <w:pPr>
                              <w:ind w:left="0"/>
                              <w:contextualSpacing/>
                              <w:jc w:val="left"/>
                              <w:rPr>
                                <w:rFonts w:ascii="Fira Code" w:hAnsi="Fira Code"/>
                                <w:color w:val="1F497D" w:themeColor="text2"/>
                                <w:sz w:val="16"/>
                                <w:szCs w:val="16"/>
                              </w:rPr>
                            </w:pPr>
                            <w:r w:rsidRPr="00DD7EFA">
                              <w:rPr>
                                <w:rFonts w:ascii="Fira Code" w:hAnsi="Fira Code"/>
                                <w:color w:val="1F497D" w:themeColor="text2"/>
                                <w:sz w:val="16"/>
                                <w:szCs w:val="16"/>
                              </w:rPr>
                              <w:t xml:space="preserve">  if (l-&gt;right == n) l-&gt;right = NULL;</w:t>
                            </w:r>
                          </w:p>
                          <w:p w14:paraId="515DCCB3" w14:textId="77777777" w:rsidR="00DD7EFA" w:rsidRPr="00DD7EFA" w:rsidRDefault="00DD7EFA" w:rsidP="00DD7EFA">
                            <w:pPr>
                              <w:ind w:left="0"/>
                              <w:contextualSpacing/>
                              <w:jc w:val="left"/>
                              <w:rPr>
                                <w:rFonts w:ascii="Fira Code" w:hAnsi="Fira Code"/>
                                <w:color w:val="1F497D" w:themeColor="text2"/>
                                <w:sz w:val="16"/>
                                <w:szCs w:val="16"/>
                              </w:rPr>
                            </w:pPr>
                            <w:r w:rsidRPr="00DD7EFA">
                              <w:rPr>
                                <w:rFonts w:ascii="Fira Code" w:hAnsi="Fira Code"/>
                                <w:color w:val="1F497D" w:themeColor="text2"/>
                                <w:sz w:val="16"/>
                                <w:szCs w:val="16"/>
                              </w:rPr>
                              <w:t xml:space="preserve">  return n;</w:t>
                            </w:r>
                          </w:p>
                          <w:p w14:paraId="0E2A5CB1" w14:textId="321321D0" w:rsidR="00DD7EFA" w:rsidRPr="00DD7EFA" w:rsidRDefault="00DD7EFA" w:rsidP="00DD7EFA">
                            <w:pPr>
                              <w:ind w:left="0"/>
                              <w:contextualSpacing/>
                              <w:jc w:val="left"/>
                              <w:rPr>
                                <w:rFonts w:ascii="Fira Code" w:hAnsi="Fira Code"/>
                                <w:color w:val="1F497D" w:themeColor="text2"/>
                                <w:sz w:val="16"/>
                                <w:szCs w:val="16"/>
                              </w:rPr>
                            </w:pPr>
                            <w:r w:rsidRPr="00DD7EFA">
                              <w:rPr>
                                <w:rFonts w:ascii="Fira Code" w:hAnsi="Fira Code"/>
                                <w:color w:val="1F497D" w:themeColor="text2"/>
                                <w:sz w:val="16"/>
                                <w:szCs w:val="16"/>
                              </w:rPr>
                              <w:t>}</w:t>
                            </w:r>
                          </w:p>
                          <w:p w14:paraId="2304FE22" w14:textId="77777777" w:rsidR="00DD7EFA" w:rsidRPr="00DD7EFA" w:rsidRDefault="00DD7EFA" w:rsidP="00DD7EFA">
                            <w:pPr>
                              <w:ind w:left="0"/>
                              <w:contextualSpacing/>
                              <w:jc w:val="left"/>
                              <w:rPr>
                                <w:rFonts w:ascii="Fira Code" w:hAnsi="Fira Code"/>
                                <w:color w:val="1F497D" w:themeColor="text2"/>
                                <w:sz w:val="16"/>
                                <w:szCs w:val="16"/>
                              </w:rPr>
                            </w:pPr>
                          </w:p>
                          <w:p w14:paraId="2A5B623A" w14:textId="1728AABA" w:rsidR="00A2115C" w:rsidRPr="00DD7EFA" w:rsidRDefault="00A2115C" w:rsidP="00A2115C">
                            <w:pPr>
                              <w:ind w:left="0"/>
                              <w:contextualSpacing/>
                              <w:jc w:val="left"/>
                              <w:rPr>
                                <w:rFonts w:ascii="Fira Code" w:hAnsi="Fira Code"/>
                                <w:color w:val="1F497D" w:themeColor="text2"/>
                                <w:sz w:val="16"/>
                                <w:szCs w:val="16"/>
                              </w:rPr>
                            </w:pPr>
                            <w:r w:rsidRPr="00DD7EFA">
                              <w:rPr>
                                <w:rFonts w:ascii="Fira Code" w:hAnsi="Fira Code"/>
                                <w:color w:val="1F497D" w:themeColor="text2"/>
                                <w:sz w:val="16"/>
                                <w:szCs w:val="16"/>
                              </w:rPr>
                              <w:t>void list_destroy(List* l) {</w:t>
                            </w:r>
                          </w:p>
                          <w:p w14:paraId="0ED40239" w14:textId="77777777" w:rsidR="00A2115C" w:rsidRPr="00DD7EFA" w:rsidRDefault="00A2115C" w:rsidP="00A2115C">
                            <w:pPr>
                              <w:ind w:left="0"/>
                              <w:contextualSpacing/>
                              <w:jc w:val="left"/>
                              <w:rPr>
                                <w:rFonts w:ascii="Fira Code" w:hAnsi="Fira Code"/>
                                <w:color w:val="1F497D" w:themeColor="text2"/>
                                <w:sz w:val="16"/>
                                <w:szCs w:val="16"/>
                              </w:rPr>
                            </w:pPr>
                            <w:r w:rsidRPr="00DD7EFA">
                              <w:rPr>
                                <w:rFonts w:ascii="Fira Code" w:hAnsi="Fira Code"/>
                                <w:color w:val="1F497D" w:themeColor="text2"/>
                                <w:sz w:val="16"/>
                                <w:szCs w:val="16"/>
                              </w:rPr>
                              <w:t xml:space="preserve">  Node* n = pop_left(l);</w:t>
                            </w:r>
                          </w:p>
                          <w:p w14:paraId="7665EC31" w14:textId="77777777" w:rsidR="00A2115C" w:rsidRPr="00DD7EFA" w:rsidRDefault="00A2115C" w:rsidP="00A2115C">
                            <w:pPr>
                              <w:ind w:left="0"/>
                              <w:contextualSpacing/>
                              <w:jc w:val="left"/>
                              <w:rPr>
                                <w:rFonts w:ascii="Fira Code" w:hAnsi="Fira Code"/>
                                <w:color w:val="1F497D" w:themeColor="text2"/>
                                <w:sz w:val="16"/>
                                <w:szCs w:val="16"/>
                              </w:rPr>
                            </w:pPr>
                            <w:r w:rsidRPr="00DD7EFA">
                              <w:rPr>
                                <w:rFonts w:ascii="Fira Code" w:hAnsi="Fira Code"/>
                                <w:color w:val="1F497D" w:themeColor="text2"/>
                                <w:sz w:val="16"/>
                                <w:szCs w:val="16"/>
                              </w:rPr>
                              <w:t xml:space="preserve">  while (n) {</w:t>
                            </w:r>
                          </w:p>
                          <w:p w14:paraId="3F230970" w14:textId="77777777" w:rsidR="00A2115C" w:rsidRPr="00DD7EFA" w:rsidRDefault="00A2115C" w:rsidP="00A2115C">
                            <w:pPr>
                              <w:ind w:left="0"/>
                              <w:contextualSpacing/>
                              <w:jc w:val="left"/>
                              <w:rPr>
                                <w:rFonts w:ascii="Fira Code" w:hAnsi="Fira Code"/>
                                <w:color w:val="1F497D" w:themeColor="text2"/>
                                <w:sz w:val="16"/>
                                <w:szCs w:val="16"/>
                              </w:rPr>
                            </w:pPr>
                            <w:r w:rsidRPr="00DD7EFA">
                              <w:rPr>
                                <w:rFonts w:ascii="Fira Code" w:hAnsi="Fira Code"/>
                                <w:color w:val="1F497D" w:themeColor="text2"/>
                                <w:sz w:val="16"/>
                                <w:szCs w:val="16"/>
                              </w:rPr>
                              <w:t xml:space="preserve">    free(n);</w:t>
                            </w:r>
                          </w:p>
                          <w:p w14:paraId="3E2DEE6C" w14:textId="77777777" w:rsidR="00A2115C" w:rsidRPr="00DD7EFA" w:rsidRDefault="00A2115C" w:rsidP="00A2115C">
                            <w:pPr>
                              <w:ind w:left="0"/>
                              <w:contextualSpacing/>
                              <w:jc w:val="left"/>
                              <w:rPr>
                                <w:rFonts w:ascii="Fira Code" w:hAnsi="Fira Code"/>
                                <w:color w:val="1F497D" w:themeColor="text2"/>
                                <w:sz w:val="16"/>
                                <w:szCs w:val="16"/>
                              </w:rPr>
                            </w:pPr>
                            <w:r w:rsidRPr="00DD7EFA">
                              <w:rPr>
                                <w:rFonts w:ascii="Fira Code" w:hAnsi="Fira Code"/>
                                <w:color w:val="1F497D" w:themeColor="text2"/>
                                <w:sz w:val="16"/>
                                <w:szCs w:val="16"/>
                              </w:rPr>
                              <w:t xml:space="preserve">    n = pop_left(l);</w:t>
                            </w:r>
                          </w:p>
                          <w:p w14:paraId="03206BD2" w14:textId="77777777" w:rsidR="00A2115C" w:rsidRPr="00DD7EFA" w:rsidRDefault="00A2115C" w:rsidP="00A2115C">
                            <w:pPr>
                              <w:ind w:left="0"/>
                              <w:contextualSpacing/>
                              <w:jc w:val="left"/>
                              <w:rPr>
                                <w:rFonts w:ascii="Fira Code" w:hAnsi="Fira Code"/>
                                <w:color w:val="1F497D" w:themeColor="text2"/>
                                <w:sz w:val="16"/>
                                <w:szCs w:val="16"/>
                              </w:rPr>
                            </w:pPr>
                            <w:r w:rsidRPr="00DD7EFA">
                              <w:rPr>
                                <w:rFonts w:ascii="Fira Code" w:hAnsi="Fira Code"/>
                                <w:color w:val="1F497D" w:themeColor="text2"/>
                                <w:sz w:val="16"/>
                                <w:szCs w:val="16"/>
                              </w:rPr>
                              <w:t xml:space="preserve">  }</w:t>
                            </w:r>
                          </w:p>
                          <w:p w14:paraId="0DD50ED0" w14:textId="77777777" w:rsidR="00A2115C" w:rsidRPr="00DD7EFA" w:rsidRDefault="00A2115C" w:rsidP="00A2115C">
                            <w:pPr>
                              <w:ind w:left="0"/>
                              <w:contextualSpacing/>
                              <w:jc w:val="left"/>
                              <w:rPr>
                                <w:rFonts w:ascii="Fira Code" w:hAnsi="Fira Code"/>
                                <w:color w:val="1F497D" w:themeColor="text2"/>
                                <w:sz w:val="16"/>
                                <w:szCs w:val="16"/>
                              </w:rPr>
                            </w:pPr>
                            <w:r w:rsidRPr="00DD7EFA">
                              <w:rPr>
                                <w:rFonts w:ascii="Fira Code" w:hAnsi="Fira Code"/>
                                <w:color w:val="1F497D" w:themeColor="text2"/>
                                <w:sz w:val="16"/>
                                <w:szCs w:val="16"/>
                              </w:rPr>
                              <w:t xml:space="preserve">  free(l);</w:t>
                            </w:r>
                          </w:p>
                          <w:p w14:paraId="46FC3B4A" w14:textId="1A2321DE" w:rsidR="00A2115C" w:rsidRPr="00DD7EFA" w:rsidRDefault="00A2115C" w:rsidP="00A2115C">
                            <w:pPr>
                              <w:ind w:left="0"/>
                              <w:contextualSpacing/>
                              <w:jc w:val="left"/>
                              <w:rPr>
                                <w:rFonts w:ascii="Fira Code" w:hAnsi="Fira Code"/>
                                <w:color w:val="1F497D" w:themeColor="text2"/>
                                <w:sz w:val="16"/>
                                <w:szCs w:val="16"/>
                              </w:rPr>
                            </w:pPr>
                            <w:r w:rsidRPr="00DD7EFA">
                              <w:rPr>
                                <w:rFonts w:ascii="Fira Code" w:hAnsi="Fira Code"/>
                                <w:color w:val="1F497D" w:themeColor="text2"/>
                                <w:sz w:val="16"/>
                                <w:szCs w:val="16"/>
                              </w:rPr>
                              <w:t>}</w:t>
                            </w:r>
                          </w:p>
                          <w:p w14:paraId="50D6F4AD" w14:textId="77777777" w:rsidR="00A2115C" w:rsidRPr="00DD7EFA" w:rsidRDefault="00A2115C" w:rsidP="00A2115C">
                            <w:pPr>
                              <w:ind w:left="0"/>
                              <w:contextualSpacing/>
                              <w:jc w:val="left"/>
                              <w:rPr>
                                <w:rFonts w:ascii="Fira Code" w:hAnsi="Fira Code"/>
                                <w:color w:val="1F497D" w:themeColor="text2"/>
                                <w:sz w:val="16"/>
                                <w:szCs w:val="16"/>
                              </w:rPr>
                            </w:pPr>
                          </w:p>
                          <w:p w14:paraId="4416AF3A" w14:textId="220578E9" w:rsidR="006474AB" w:rsidRPr="00DD7EFA" w:rsidRDefault="006474AB" w:rsidP="006474AB">
                            <w:pPr>
                              <w:ind w:left="0"/>
                              <w:contextualSpacing/>
                              <w:jc w:val="left"/>
                              <w:rPr>
                                <w:rFonts w:ascii="Fira Code" w:hAnsi="Fira Code"/>
                                <w:color w:val="1F497D" w:themeColor="text2"/>
                                <w:sz w:val="16"/>
                                <w:szCs w:val="16"/>
                              </w:rPr>
                            </w:pPr>
                            <w:r w:rsidRPr="00DD7EFA">
                              <w:rPr>
                                <w:rFonts w:ascii="Fira Code" w:hAnsi="Fira Code"/>
                                <w:color w:val="1F497D" w:themeColor="text2"/>
                                <w:sz w:val="16"/>
                                <w:szCs w:val="16"/>
                              </w:rPr>
                              <w:t>void for_each_node(List* l, void(*fun)(Node*)) {</w:t>
                            </w:r>
                          </w:p>
                          <w:p w14:paraId="354D2EC5" w14:textId="77777777" w:rsidR="006474AB" w:rsidRPr="00DD7EFA" w:rsidRDefault="006474AB" w:rsidP="006474AB">
                            <w:pPr>
                              <w:ind w:left="0"/>
                              <w:contextualSpacing/>
                              <w:jc w:val="left"/>
                              <w:rPr>
                                <w:rFonts w:ascii="Fira Code" w:hAnsi="Fira Code"/>
                                <w:color w:val="1F497D" w:themeColor="text2"/>
                                <w:sz w:val="16"/>
                                <w:szCs w:val="16"/>
                              </w:rPr>
                            </w:pPr>
                            <w:r w:rsidRPr="00DD7EFA">
                              <w:rPr>
                                <w:rFonts w:ascii="Fira Code" w:hAnsi="Fira Code"/>
                                <w:color w:val="1F497D" w:themeColor="text2"/>
                                <w:sz w:val="16"/>
                                <w:szCs w:val="16"/>
                              </w:rPr>
                              <w:t xml:space="preserve">  if (l) {</w:t>
                            </w:r>
                          </w:p>
                          <w:p w14:paraId="6D080837" w14:textId="77777777" w:rsidR="006474AB" w:rsidRPr="00DD7EFA" w:rsidRDefault="006474AB" w:rsidP="006474AB">
                            <w:pPr>
                              <w:ind w:left="0"/>
                              <w:contextualSpacing/>
                              <w:jc w:val="left"/>
                              <w:rPr>
                                <w:rFonts w:ascii="Fira Code" w:hAnsi="Fira Code"/>
                                <w:color w:val="1F497D" w:themeColor="text2"/>
                                <w:sz w:val="16"/>
                                <w:szCs w:val="16"/>
                              </w:rPr>
                            </w:pPr>
                            <w:r w:rsidRPr="00DD7EFA">
                              <w:rPr>
                                <w:rFonts w:ascii="Fira Code" w:hAnsi="Fira Code"/>
                                <w:color w:val="1F497D" w:themeColor="text2"/>
                                <w:sz w:val="16"/>
                                <w:szCs w:val="16"/>
                              </w:rPr>
                              <w:t xml:space="preserve">    Node* n = l-&gt;left;</w:t>
                            </w:r>
                          </w:p>
                          <w:p w14:paraId="68301F36" w14:textId="77777777" w:rsidR="006474AB" w:rsidRPr="00DD7EFA" w:rsidRDefault="006474AB" w:rsidP="006474AB">
                            <w:pPr>
                              <w:ind w:left="0"/>
                              <w:contextualSpacing/>
                              <w:jc w:val="left"/>
                              <w:rPr>
                                <w:rFonts w:ascii="Fira Code" w:hAnsi="Fira Code"/>
                                <w:color w:val="1F497D" w:themeColor="text2"/>
                                <w:sz w:val="16"/>
                                <w:szCs w:val="16"/>
                              </w:rPr>
                            </w:pPr>
                            <w:r w:rsidRPr="00DD7EFA">
                              <w:rPr>
                                <w:rFonts w:ascii="Fira Code" w:hAnsi="Fira Code"/>
                                <w:color w:val="1F497D" w:themeColor="text2"/>
                                <w:sz w:val="16"/>
                                <w:szCs w:val="16"/>
                              </w:rPr>
                              <w:t xml:space="preserve">    while (n) {</w:t>
                            </w:r>
                          </w:p>
                          <w:p w14:paraId="192A56ED" w14:textId="77777777" w:rsidR="006474AB" w:rsidRPr="00DD7EFA" w:rsidRDefault="006474AB" w:rsidP="006474AB">
                            <w:pPr>
                              <w:ind w:left="0"/>
                              <w:contextualSpacing/>
                              <w:jc w:val="left"/>
                              <w:rPr>
                                <w:rFonts w:ascii="Fira Code" w:hAnsi="Fira Code"/>
                                <w:color w:val="1F497D" w:themeColor="text2"/>
                                <w:sz w:val="16"/>
                                <w:szCs w:val="16"/>
                              </w:rPr>
                            </w:pPr>
                            <w:r w:rsidRPr="00DD7EFA">
                              <w:rPr>
                                <w:rFonts w:ascii="Fira Code" w:hAnsi="Fira Code"/>
                                <w:color w:val="1F497D" w:themeColor="text2"/>
                                <w:sz w:val="16"/>
                                <w:szCs w:val="16"/>
                              </w:rPr>
                              <w:t xml:space="preserve">      (*fun)(n);</w:t>
                            </w:r>
                          </w:p>
                          <w:p w14:paraId="085582B1" w14:textId="77777777" w:rsidR="006474AB" w:rsidRPr="00DD7EFA" w:rsidRDefault="006474AB" w:rsidP="006474AB">
                            <w:pPr>
                              <w:ind w:left="0"/>
                              <w:contextualSpacing/>
                              <w:jc w:val="left"/>
                              <w:rPr>
                                <w:rFonts w:ascii="Fira Code" w:hAnsi="Fira Code"/>
                                <w:color w:val="1F497D" w:themeColor="text2"/>
                                <w:sz w:val="16"/>
                                <w:szCs w:val="16"/>
                              </w:rPr>
                            </w:pPr>
                            <w:r w:rsidRPr="00DD7EFA">
                              <w:rPr>
                                <w:rFonts w:ascii="Fira Code" w:hAnsi="Fira Code"/>
                                <w:color w:val="1F497D" w:themeColor="text2"/>
                                <w:sz w:val="16"/>
                                <w:szCs w:val="16"/>
                              </w:rPr>
                              <w:t xml:space="preserve">      n = n-&gt;next;</w:t>
                            </w:r>
                          </w:p>
                          <w:p w14:paraId="53836371" w14:textId="77777777" w:rsidR="006474AB" w:rsidRPr="00DD7EFA" w:rsidRDefault="006474AB" w:rsidP="006474AB">
                            <w:pPr>
                              <w:ind w:left="0"/>
                              <w:contextualSpacing/>
                              <w:jc w:val="left"/>
                              <w:rPr>
                                <w:rFonts w:ascii="Fira Code" w:hAnsi="Fira Code"/>
                                <w:color w:val="1F497D" w:themeColor="text2"/>
                                <w:sz w:val="16"/>
                                <w:szCs w:val="16"/>
                              </w:rPr>
                            </w:pPr>
                            <w:r w:rsidRPr="00DD7EFA">
                              <w:rPr>
                                <w:rFonts w:ascii="Fira Code" w:hAnsi="Fira Code"/>
                                <w:color w:val="1F497D" w:themeColor="text2"/>
                                <w:sz w:val="16"/>
                                <w:szCs w:val="16"/>
                              </w:rPr>
                              <w:t xml:space="preserve">    }</w:t>
                            </w:r>
                          </w:p>
                          <w:p w14:paraId="728AC728" w14:textId="77777777" w:rsidR="006474AB" w:rsidRPr="00DD7EFA" w:rsidRDefault="006474AB" w:rsidP="006474AB">
                            <w:pPr>
                              <w:ind w:left="0"/>
                              <w:contextualSpacing/>
                              <w:jc w:val="left"/>
                              <w:rPr>
                                <w:rFonts w:ascii="Fira Code" w:hAnsi="Fira Code"/>
                                <w:color w:val="1F497D" w:themeColor="text2"/>
                                <w:sz w:val="16"/>
                                <w:szCs w:val="16"/>
                              </w:rPr>
                            </w:pPr>
                            <w:r w:rsidRPr="00DD7EFA">
                              <w:rPr>
                                <w:rFonts w:ascii="Fira Code" w:hAnsi="Fira Code"/>
                                <w:color w:val="1F497D" w:themeColor="text2"/>
                                <w:sz w:val="16"/>
                                <w:szCs w:val="16"/>
                              </w:rPr>
                              <w:t xml:space="preserve">  }</w:t>
                            </w:r>
                          </w:p>
                          <w:p w14:paraId="510732F4" w14:textId="77777777" w:rsidR="006474AB" w:rsidRPr="00DD7EFA" w:rsidRDefault="006474AB" w:rsidP="006474AB">
                            <w:pPr>
                              <w:ind w:left="0"/>
                              <w:contextualSpacing/>
                              <w:jc w:val="left"/>
                              <w:rPr>
                                <w:rFonts w:ascii="Fira Code" w:hAnsi="Fira Code"/>
                                <w:color w:val="1F497D" w:themeColor="text2"/>
                                <w:sz w:val="16"/>
                                <w:szCs w:val="16"/>
                              </w:rPr>
                            </w:pPr>
                            <w:r w:rsidRPr="00DD7EFA">
                              <w:rPr>
                                <w:rFonts w:ascii="Fira Code" w:hAnsi="Fira Code"/>
                                <w:color w:val="1F497D" w:themeColor="text2"/>
                                <w:sz w:val="16"/>
                                <w:szCs w:val="16"/>
                              </w:rPr>
                              <w:t>}</w:t>
                            </w:r>
                          </w:p>
                          <w:p w14:paraId="1C3AAA5C" w14:textId="77777777" w:rsidR="006474AB" w:rsidRPr="00DD7EFA" w:rsidRDefault="006474AB" w:rsidP="006474AB">
                            <w:pPr>
                              <w:ind w:left="0"/>
                              <w:contextualSpacing/>
                              <w:jc w:val="left"/>
                              <w:rPr>
                                <w:rFonts w:ascii="Fira Code" w:hAnsi="Fira Code"/>
                                <w:color w:val="1F497D" w:themeColor="text2"/>
                                <w:sz w:val="16"/>
                                <w:szCs w:val="16"/>
                              </w:rPr>
                            </w:pPr>
                          </w:p>
                          <w:p w14:paraId="11A65E98" w14:textId="77777777" w:rsidR="006474AB" w:rsidRPr="00DD7EFA" w:rsidRDefault="006474AB" w:rsidP="006474AB">
                            <w:pPr>
                              <w:ind w:left="0"/>
                              <w:contextualSpacing/>
                              <w:jc w:val="left"/>
                              <w:rPr>
                                <w:rFonts w:ascii="Fira Code" w:hAnsi="Fira Code"/>
                                <w:color w:val="1F497D" w:themeColor="text2"/>
                                <w:sz w:val="16"/>
                                <w:szCs w:val="16"/>
                              </w:rPr>
                            </w:pPr>
                            <w:r w:rsidRPr="00DD7EFA">
                              <w:rPr>
                                <w:rFonts w:ascii="Fira Code" w:hAnsi="Fira Code"/>
                                <w:color w:val="1F497D" w:themeColor="text2"/>
                                <w:sz w:val="16"/>
                                <w:szCs w:val="16"/>
                              </w:rPr>
                              <w:t>void print(Node* n) {</w:t>
                            </w:r>
                          </w:p>
                          <w:p w14:paraId="3687B886" w14:textId="77777777" w:rsidR="006474AB" w:rsidRPr="00DD7EFA" w:rsidRDefault="006474AB" w:rsidP="006474AB">
                            <w:pPr>
                              <w:ind w:left="0"/>
                              <w:contextualSpacing/>
                              <w:jc w:val="left"/>
                              <w:rPr>
                                <w:rFonts w:ascii="Fira Code" w:hAnsi="Fira Code"/>
                                <w:color w:val="1F497D" w:themeColor="text2"/>
                                <w:sz w:val="16"/>
                                <w:szCs w:val="16"/>
                              </w:rPr>
                            </w:pPr>
                            <w:r w:rsidRPr="00DD7EFA">
                              <w:rPr>
                                <w:rFonts w:ascii="Fira Code" w:hAnsi="Fira Code"/>
                                <w:color w:val="1F497D" w:themeColor="text2"/>
                                <w:sz w:val="16"/>
                                <w:szCs w:val="16"/>
                              </w:rPr>
                              <w:t xml:space="preserve">  printf("%s\n", n-&gt;value);</w:t>
                            </w:r>
                          </w:p>
                          <w:p w14:paraId="0FBEB537" w14:textId="77777777" w:rsidR="006474AB" w:rsidRPr="00DD7EFA" w:rsidRDefault="006474AB" w:rsidP="006474AB">
                            <w:pPr>
                              <w:ind w:left="0"/>
                              <w:contextualSpacing/>
                              <w:jc w:val="left"/>
                              <w:rPr>
                                <w:rFonts w:ascii="Fira Code" w:hAnsi="Fira Code"/>
                                <w:color w:val="1F497D" w:themeColor="text2"/>
                                <w:sz w:val="16"/>
                                <w:szCs w:val="16"/>
                              </w:rPr>
                            </w:pPr>
                            <w:r w:rsidRPr="00DD7EFA">
                              <w:rPr>
                                <w:rFonts w:ascii="Fira Code" w:hAnsi="Fira Code"/>
                                <w:color w:val="1F497D" w:themeColor="text2"/>
                                <w:sz w:val="16"/>
                                <w:szCs w:val="16"/>
                              </w:rPr>
                              <w:t>}</w:t>
                            </w:r>
                          </w:p>
                          <w:p w14:paraId="223AABDD" w14:textId="77777777" w:rsidR="006474AB" w:rsidRPr="00DD7EFA" w:rsidRDefault="006474AB" w:rsidP="006474AB">
                            <w:pPr>
                              <w:ind w:left="0"/>
                              <w:contextualSpacing/>
                              <w:jc w:val="left"/>
                              <w:rPr>
                                <w:rFonts w:ascii="Fira Code" w:hAnsi="Fira Code"/>
                                <w:color w:val="1F497D" w:themeColor="text2"/>
                                <w:sz w:val="16"/>
                                <w:szCs w:val="16"/>
                              </w:rPr>
                            </w:pPr>
                          </w:p>
                          <w:p w14:paraId="3FE00F8F" w14:textId="77777777" w:rsidR="006474AB" w:rsidRPr="00DD7EFA" w:rsidRDefault="006474AB" w:rsidP="006474AB">
                            <w:pPr>
                              <w:ind w:left="0"/>
                              <w:contextualSpacing/>
                              <w:jc w:val="left"/>
                              <w:rPr>
                                <w:rFonts w:ascii="Fira Code" w:hAnsi="Fira Code"/>
                                <w:color w:val="1F497D" w:themeColor="text2"/>
                                <w:sz w:val="16"/>
                                <w:szCs w:val="16"/>
                              </w:rPr>
                            </w:pPr>
                            <w:r w:rsidRPr="00DD7EFA">
                              <w:rPr>
                                <w:rFonts w:ascii="Fira Code" w:hAnsi="Fira Code"/>
                                <w:color w:val="1F497D" w:themeColor="text2"/>
                                <w:sz w:val="16"/>
                                <w:szCs w:val="16"/>
                              </w:rPr>
                              <w:t>int main() {</w:t>
                            </w:r>
                          </w:p>
                          <w:p w14:paraId="11C1A55D" w14:textId="77777777" w:rsidR="006474AB" w:rsidRPr="00DD7EFA" w:rsidRDefault="006474AB" w:rsidP="006474AB">
                            <w:pPr>
                              <w:ind w:left="0"/>
                              <w:contextualSpacing/>
                              <w:jc w:val="left"/>
                              <w:rPr>
                                <w:rFonts w:ascii="Fira Code" w:hAnsi="Fira Code"/>
                                <w:color w:val="1F497D" w:themeColor="text2"/>
                                <w:sz w:val="16"/>
                                <w:szCs w:val="16"/>
                              </w:rPr>
                            </w:pPr>
                            <w:r w:rsidRPr="00DD7EFA">
                              <w:rPr>
                                <w:rFonts w:ascii="Fira Code" w:hAnsi="Fira Code"/>
                                <w:color w:val="1F497D" w:themeColor="text2"/>
                                <w:sz w:val="16"/>
                                <w:szCs w:val="16"/>
                              </w:rPr>
                              <w:t xml:space="preserve">  List* l = list_create();</w:t>
                            </w:r>
                          </w:p>
                          <w:p w14:paraId="4CF18E0B" w14:textId="77777777" w:rsidR="006474AB" w:rsidRPr="00DD7EFA" w:rsidRDefault="006474AB" w:rsidP="006474AB">
                            <w:pPr>
                              <w:ind w:left="0"/>
                              <w:contextualSpacing/>
                              <w:jc w:val="left"/>
                              <w:rPr>
                                <w:rFonts w:ascii="Fira Code" w:hAnsi="Fira Code"/>
                                <w:color w:val="1F497D" w:themeColor="text2"/>
                                <w:sz w:val="16"/>
                                <w:szCs w:val="16"/>
                              </w:rPr>
                            </w:pPr>
                            <w:r w:rsidRPr="00DD7EFA">
                              <w:rPr>
                                <w:rFonts w:ascii="Fira Code" w:hAnsi="Fira Code"/>
                                <w:color w:val="1F497D" w:themeColor="text2"/>
                                <w:sz w:val="16"/>
                                <w:szCs w:val="16"/>
                              </w:rPr>
                              <w:t xml:space="preserve">  push_right(l, "first");</w:t>
                            </w:r>
                          </w:p>
                          <w:p w14:paraId="69E30ABE" w14:textId="77777777" w:rsidR="006474AB" w:rsidRPr="00DD7EFA" w:rsidRDefault="006474AB" w:rsidP="006474AB">
                            <w:pPr>
                              <w:ind w:left="0"/>
                              <w:contextualSpacing/>
                              <w:jc w:val="left"/>
                              <w:rPr>
                                <w:rFonts w:ascii="Fira Code" w:hAnsi="Fira Code"/>
                                <w:color w:val="1F497D" w:themeColor="text2"/>
                                <w:sz w:val="16"/>
                                <w:szCs w:val="16"/>
                              </w:rPr>
                            </w:pPr>
                            <w:r w:rsidRPr="00DD7EFA">
                              <w:rPr>
                                <w:rFonts w:ascii="Fira Code" w:hAnsi="Fira Code"/>
                                <w:color w:val="1F497D" w:themeColor="text2"/>
                                <w:sz w:val="16"/>
                                <w:szCs w:val="16"/>
                              </w:rPr>
                              <w:t xml:space="preserve">  push_right(l, "second");</w:t>
                            </w:r>
                          </w:p>
                          <w:p w14:paraId="4620178E" w14:textId="77777777" w:rsidR="006474AB" w:rsidRPr="00DD7EFA" w:rsidRDefault="006474AB" w:rsidP="006474AB">
                            <w:pPr>
                              <w:ind w:left="0"/>
                              <w:contextualSpacing/>
                              <w:jc w:val="left"/>
                              <w:rPr>
                                <w:rFonts w:ascii="Fira Code" w:hAnsi="Fira Code"/>
                                <w:color w:val="1F497D" w:themeColor="text2"/>
                                <w:sz w:val="16"/>
                                <w:szCs w:val="16"/>
                              </w:rPr>
                            </w:pPr>
                            <w:r w:rsidRPr="00DD7EFA">
                              <w:rPr>
                                <w:rFonts w:ascii="Fira Code" w:hAnsi="Fira Code"/>
                                <w:color w:val="1F497D" w:themeColor="text2"/>
                                <w:sz w:val="16"/>
                                <w:szCs w:val="16"/>
                              </w:rPr>
                              <w:t xml:space="preserve">  push_right(l, "third");</w:t>
                            </w:r>
                          </w:p>
                          <w:p w14:paraId="58347814" w14:textId="77777777" w:rsidR="006474AB" w:rsidRPr="00DD7EFA" w:rsidRDefault="006474AB" w:rsidP="006474AB">
                            <w:pPr>
                              <w:ind w:left="0"/>
                              <w:contextualSpacing/>
                              <w:jc w:val="left"/>
                              <w:rPr>
                                <w:rFonts w:ascii="Fira Code" w:hAnsi="Fira Code"/>
                                <w:color w:val="1F497D" w:themeColor="text2"/>
                                <w:sz w:val="16"/>
                                <w:szCs w:val="16"/>
                              </w:rPr>
                            </w:pPr>
                            <w:r w:rsidRPr="00DD7EFA">
                              <w:rPr>
                                <w:rFonts w:ascii="Fira Code" w:hAnsi="Fira Code"/>
                                <w:color w:val="1F497D" w:themeColor="text2"/>
                                <w:sz w:val="16"/>
                                <w:szCs w:val="16"/>
                              </w:rPr>
                              <w:t xml:space="preserve">  for_each_node(l, print);</w:t>
                            </w:r>
                          </w:p>
                          <w:p w14:paraId="6FEF7AC5" w14:textId="77777777" w:rsidR="006474AB" w:rsidRPr="00DD7EFA" w:rsidRDefault="006474AB" w:rsidP="006474AB">
                            <w:pPr>
                              <w:ind w:left="0"/>
                              <w:contextualSpacing/>
                              <w:jc w:val="left"/>
                              <w:rPr>
                                <w:rFonts w:ascii="Fira Code" w:hAnsi="Fira Code"/>
                                <w:color w:val="1F497D" w:themeColor="text2"/>
                                <w:sz w:val="16"/>
                                <w:szCs w:val="16"/>
                              </w:rPr>
                            </w:pPr>
                            <w:r w:rsidRPr="00DD7EFA">
                              <w:rPr>
                                <w:rFonts w:ascii="Fira Code" w:hAnsi="Fira Code"/>
                                <w:color w:val="1F497D" w:themeColor="text2"/>
                                <w:sz w:val="16"/>
                                <w:szCs w:val="16"/>
                              </w:rPr>
                              <w:t xml:space="preserve">  list_destroy(l);</w:t>
                            </w:r>
                          </w:p>
                          <w:p w14:paraId="5145B9CC" w14:textId="77777777" w:rsidR="006474AB" w:rsidRPr="00DD7EFA" w:rsidRDefault="006474AB" w:rsidP="006474AB">
                            <w:pPr>
                              <w:ind w:left="0"/>
                              <w:contextualSpacing/>
                              <w:jc w:val="left"/>
                              <w:rPr>
                                <w:rFonts w:ascii="Fira Code" w:hAnsi="Fira Code"/>
                                <w:color w:val="1F497D" w:themeColor="text2"/>
                                <w:sz w:val="16"/>
                                <w:szCs w:val="16"/>
                              </w:rPr>
                            </w:pPr>
                            <w:r w:rsidRPr="00DD7EFA">
                              <w:rPr>
                                <w:rFonts w:ascii="Fira Code" w:hAnsi="Fira Code"/>
                                <w:color w:val="1F497D" w:themeColor="text2"/>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7847361" id="Text Box 8" o:spid="_x0000_s1028" type="#_x0000_t202" style="width:205.3pt;height:526.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" fillcolor="white [3201]" strokeweight=".5pt">
                <v:textbox>
                  <w:txbxContent>
                    <w:p w14:paraId="1C0CEDEC" w14:textId="77777777" w:rsidR="00DD7EFA" w:rsidRPr="00DD7EFA" w:rsidRDefault="00DD7EFA" w:rsidP="00DD7EFA">
                      <w:pPr>
                        <w:ind w:left="0"/>
                        <w:contextualSpacing/>
                        <w:jc w:val="left"/>
                        <w:rPr>
                          <w:rFonts w:ascii="Fira Code" w:hAnsi="Fira Code"/>
                          <w:color w:val="1F497D" w:themeColor="text2"/>
                          <w:sz w:val="16"/>
                          <w:szCs w:val="16"/>
                        </w:rPr>
                      </w:pPr>
                    </w:p>
                    <w:p w14:paraId="371038BF" w14:textId="77777777" w:rsidR="00DD7EFA" w:rsidRPr="00DD7EFA" w:rsidRDefault="00DD7EFA" w:rsidP="00DD7EFA">
                      <w:pPr>
                        <w:ind w:left="0"/>
                        <w:contextualSpacing/>
                        <w:jc w:val="left"/>
                        <w:rPr>
                          <w:rFonts w:ascii="Fira Code" w:hAnsi="Fira Code"/>
                          <w:color w:val="1F497D" w:themeColor="text2"/>
                          <w:sz w:val="16"/>
                          <w:szCs w:val="16"/>
                        </w:rPr>
                      </w:pPr>
                      <w:r w:rsidRPr="00DD7EFA">
                        <w:rPr>
                          <w:rFonts w:ascii="Fira Code" w:hAnsi="Fira Code"/>
                          <w:color w:val="1F497D" w:themeColor="text2"/>
                          <w:sz w:val="16"/>
                          <w:szCs w:val="16"/>
                        </w:rPr>
                        <w:t>void push_left(List* l, void* value) {</w:t>
                      </w:r>
                    </w:p>
                    <w:p w14:paraId="045DD234" w14:textId="77777777" w:rsidR="00DD7EFA" w:rsidRPr="00DD7EFA" w:rsidRDefault="00DD7EFA" w:rsidP="00DD7EFA">
                      <w:pPr>
                        <w:ind w:left="0"/>
                        <w:contextualSpacing/>
                        <w:jc w:val="left"/>
                        <w:rPr>
                          <w:rFonts w:ascii="Fira Code" w:hAnsi="Fira Code"/>
                          <w:color w:val="1F497D" w:themeColor="text2"/>
                          <w:sz w:val="16"/>
                          <w:szCs w:val="16"/>
                        </w:rPr>
                      </w:pPr>
                      <w:r w:rsidRPr="00DD7EFA">
                        <w:rPr>
                          <w:rFonts w:ascii="Fira Code" w:hAnsi="Fira Code"/>
                          <w:color w:val="1F497D" w:themeColor="text2"/>
                          <w:sz w:val="16"/>
                          <w:szCs w:val="16"/>
                        </w:rPr>
                        <w:t xml:space="preserve">  if (!l) return;</w:t>
                      </w:r>
                    </w:p>
                    <w:p w14:paraId="1E55CE10" w14:textId="77777777" w:rsidR="00DD7EFA" w:rsidRPr="00DD7EFA" w:rsidRDefault="00DD7EFA" w:rsidP="00DD7EFA">
                      <w:pPr>
                        <w:ind w:left="0"/>
                        <w:contextualSpacing/>
                        <w:jc w:val="left"/>
                        <w:rPr>
                          <w:rFonts w:ascii="Fira Code" w:hAnsi="Fira Code"/>
                          <w:color w:val="1F497D" w:themeColor="text2"/>
                          <w:sz w:val="16"/>
                          <w:szCs w:val="16"/>
                        </w:rPr>
                      </w:pPr>
                      <w:r w:rsidRPr="00DD7EFA">
                        <w:rPr>
                          <w:rFonts w:ascii="Fira Code" w:hAnsi="Fira Code"/>
                          <w:color w:val="1F497D" w:themeColor="text2"/>
                          <w:sz w:val="16"/>
                          <w:szCs w:val="16"/>
                        </w:rPr>
                        <w:t xml:space="preserve">  Node* n = node_create(value);</w:t>
                      </w:r>
                    </w:p>
                    <w:p w14:paraId="5CCF05FD" w14:textId="77777777" w:rsidR="00DD7EFA" w:rsidRPr="00DD7EFA" w:rsidRDefault="00DD7EFA" w:rsidP="00DD7EFA">
                      <w:pPr>
                        <w:ind w:left="0"/>
                        <w:contextualSpacing/>
                        <w:jc w:val="left"/>
                        <w:rPr>
                          <w:rFonts w:ascii="Fira Code" w:hAnsi="Fira Code"/>
                          <w:color w:val="1F497D" w:themeColor="text2"/>
                          <w:sz w:val="16"/>
                          <w:szCs w:val="16"/>
                        </w:rPr>
                      </w:pPr>
                      <w:r w:rsidRPr="00DD7EFA">
                        <w:rPr>
                          <w:rFonts w:ascii="Fira Code" w:hAnsi="Fira Code"/>
                          <w:color w:val="1F497D" w:themeColor="text2"/>
                          <w:sz w:val="16"/>
                          <w:szCs w:val="16"/>
                        </w:rPr>
                        <w:t xml:space="preserve">  if (l-&gt;left) {</w:t>
                      </w:r>
                    </w:p>
                    <w:p w14:paraId="0D25B45F" w14:textId="77777777" w:rsidR="00DD7EFA" w:rsidRPr="00DD7EFA" w:rsidRDefault="00DD7EFA" w:rsidP="00DD7EFA">
                      <w:pPr>
                        <w:ind w:left="0"/>
                        <w:contextualSpacing/>
                        <w:jc w:val="left"/>
                        <w:rPr>
                          <w:rFonts w:ascii="Fira Code" w:hAnsi="Fira Code"/>
                          <w:color w:val="1F497D" w:themeColor="text2"/>
                          <w:sz w:val="16"/>
                          <w:szCs w:val="16"/>
                        </w:rPr>
                      </w:pPr>
                      <w:r w:rsidRPr="00DD7EFA">
                        <w:rPr>
                          <w:rFonts w:ascii="Fira Code" w:hAnsi="Fira Code"/>
                          <w:color w:val="1F497D" w:themeColor="text2"/>
                          <w:sz w:val="16"/>
                          <w:szCs w:val="16"/>
                        </w:rPr>
                        <w:t xml:space="preserve">    n-&gt;next = l-&gt;left;</w:t>
                      </w:r>
                    </w:p>
                    <w:p w14:paraId="7A8564D8" w14:textId="77777777" w:rsidR="00DD7EFA" w:rsidRPr="00DD7EFA" w:rsidRDefault="00DD7EFA" w:rsidP="00DD7EFA">
                      <w:pPr>
                        <w:ind w:left="0"/>
                        <w:contextualSpacing/>
                        <w:jc w:val="left"/>
                        <w:rPr>
                          <w:rFonts w:ascii="Fira Code" w:hAnsi="Fira Code"/>
                          <w:color w:val="1F497D" w:themeColor="text2"/>
                          <w:sz w:val="16"/>
                          <w:szCs w:val="16"/>
                        </w:rPr>
                      </w:pPr>
                      <w:r w:rsidRPr="00DD7EFA">
                        <w:rPr>
                          <w:rFonts w:ascii="Fira Code" w:hAnsi="Fira Code"/>
                          <w:color w:val="1F497D" w:themeColor="text2"/>
                          <w:sz w:val="16"/>
                          <w:szCs w:val="16"/>
                        </w:rPr>
                        <w:t xml:space="preserve">    l-&gt;left-&gt;prev = n;</w:t>
                      </w:r>
                    </w:p>
                    <w:p w14:paraId="6A7AA57B" w14:textId="77777777" w:rsidR="00DD7EFA" w:rsidRPr="00DD7EFA" w:rsidRDefault="00DD7EFA" w:rsidP="00DD7EFA">
                      <w:pPr>
                        <w:ind w:left="0"/>
                        <w:contextualSpacing/>
                        <w:jc w:val="left"/>
                        <w:rPr>
                          <w:rFonts w:ascii="Fira Code" w:hAnsi="Fira Code"/>
                          <w:color w:val="1F497D" w:themeColor="text2"/>
                          <w:sz w:val="16"/>
                          <w:szCs w:val="16"/>
                        </w:rPr>
                      </w:pPr>
                      <w:r w:rsidRPr="00DD7EFA">
                        <w:rPr>
                          <w:rFonts w:ascii="Fira Code" w:hAnsi="Fira Code"/>
                          <w:color w:val="1F497D" w:themeColor="text2"/>
                          <w:sz w:val="16"/>
                          <w:szCs w:val="16"/>
                        </w:rPr>
                        <w:t xml:space="preserve">  }</w:t>
                      </w:r>
                    </w:p>
                    <w:p w14:paraId="7E2B58FD" w14:textId="77777777" w:rsidR="00DD7EFA" w:rsidRPr="00DD7EFA" w:rsidRDefault="00DD7EFA" w:rsidP="00DD7EFA">
                      <w:pPr>
                        <w:ind w:left="0"/>
                        <w:contextualSpacing/>
                        <w:jc w:val="left"/>
                        <w:rPr>
                          <w:rFonts w:ascii="Fira Code" w:hAnsi="Fira Code"/>
                          <w:color w:val="1F497D" w:themeColor="text2"/>
                          <w:sz w:val="16"/>
                          <w:szCs w:val="16"/>
                        </w:rPr>
                      </w:pPr>
                      <w:r w:rsidRPr="00DD7EFA">
                        <w:rPr>
                          <w:rFonts w:ascii="Fira Code" w:hAnsi="Fira Code"/>
                          <w:color w:val="1F497D" w:themeColor="text2"/>
                          <w:sz w:val="16"/>
                          <w:szCs w:val="16"/>
                        </w:rPr>
                        <w:t xml:space="preserve">  l-&gt;left = n;</w:t>
                      </w:r>
                    </w:p>
                    <w:p w14:paraId="6001E508" w14:textId="77777777" w:rsidR="00DD7EFA" w:rsidRPr="00DD7EFA" w:rsidRDefault="00DD7EFA" w:rsidP="00DD7EFA">
                      <w:pPr>
                        <w:ind w:left="0"/>
                        <w:contextualSpacing/>
                        <w:jc w:val="left"/>
                        <w:rPr>
                          <w:rFonts w:ascii="Fira Code" w:hAnsi="Fira Code"/>
                          <w:color w:val="1F497D" w:themeColor="text2"/>
                          <w:sz w:val="16"/>
                          <w:szCs w:val="16"/>
                        </w:rPr>
                      </w:pPr>
                      <w:r w:rsidRPr="00DD7EFA">
                        <w:rPr>
                          <w:rFonts w:ascii="Fira Code" w:hAnsi="Fira Code"/>
                          <w:color w:val="1F497D" w:themeColor="text2"/>
                          <w:sz w:val="16"/>
                          <w:szCs w:val="16"/>
                        </w:rPr>
                        <w:t xml:space="preserve">  if (l-&gt;right == NULL) l-&gt;right = n;</w:t>
                      </w:r>
                    </w:p>
                    <w:p w14:paraId="43BC5F50" w14:textId="77777777" w:rsidR="00DD7EFA" w:rsidRPr="00DD7EFA" w:rsidRDefault="00DD7EFA" w:rsidP="00DD7EFA">
                      <w:pPr>
                        <w:ind w:left="0"/>
                        <w:contextualSpacing/>
                        <w:jc w:val="left"/>
                        <w:rPr>
                          <w:rFonts w:ascii="Fira Code" w:hAnsi="Fira Code"/>
                          <w:color w:val="1F497D" w:themeColor="text2"/>
                          <w:sz w:val="16"/>
                          <w:szCs w:val="16"/>
                        </w:rPr>
                      </w:pPr>
                      <w:r w:rsidRPr="00DD7EFA">
                        <w:rPr>
                          <w:rFonts w:ascii="Fira Code" w:hAnsi="Fira Code"/>
                          <w:color w:val="1F497D" w:themeColor="text2"/>
                          <w:sz w:val="16"/>
                          <w:szCs w:val="16"/>
                        </w:rPr>
                        <w:t>}</w:t>
                      </w:r>
                    </w:p>
                    <w:p w14:paraId="2CA1601F" w14:textId="77777777" w:rsidR="00DD7EFA" w:rsidRPr="00DD7EFA" w:rsidRDefault="00DD7EFA" w:rsidP="00DD7EFA">
                      <w:pPr>
                        <w:ind w:left="0"/>
                        <w:contextualSpacing/>
                        <w:jc w:val="left"/>
                        <w:rPr>
                          <w:rFonts w:ascii="Fira Code" w:hAnsi="Fira Code"/>
                          <w:color w:val="1F497D" w:themeColor="text2"/>
                          <w:sz w:val="16"/>
                          <w:szCs w:val="16"/>
                        </w:rPr>
                      </w:pPr>
                    </w:p>
                    <w:p w14:paraId="45F159DB" w14:textId="77777777" w:rsidR="00DD7EFA" w:rsidRPr="00DD7EFA" w:rsidRDefault="00DD7EFA" w:rsidP="00DD7EFA">
                      <w:pPr>
                        <w:ind w:left="0"/>
                        <w:contextualSpacing/>
                        <w:jc w:val="left"/>
                        <w:rPr>
                          <w:rFonts w:ascii="Fira Code" w:hAnsi="Fira Code"/>
                          <w:color w:val="1F497D" w:themeColor="text2"/>
                          <w:sz w:val="16"/>
                          <w:szCs w:val="16"/>
                        </w:rPr>
                      </w:pPr>
                      <w:r w:rsidRPr="00DD7EFA">
                        <w:rPr>
                          <w:rFonts w:ascii="Fira Code" w:hAnsi="Fira Code"/>
                          <w:color w:val="1F497D" w:themeColor="text2"/>
                          <w:sz w:val="16"/>
                          <w:szCs w:val="16"/>
                        </w:rPr>
                        <w:t>Node* pop_left(List* l) {</w:t>
                      </w:r>
                    </w:p>
                    <w:p w14:paraId="5711032B" w14:textId="77777777" w:rsidR="00DD7EFA" w:rsidRPr="00DD7EFA" w:rsidRDefault="00DD7EFA" w:rsidP="00DD7EFA">
                      <w:pPr>
                        <w:ind w:left="0"/>
                        <w:contextualSpacing/>
                        <w:jc w:val="left"/>
                        <w:rPr>
                          <w:rFonts w:ascii="Fira Code" w:hAnsi="Fira Code"/>
                          <w:color w:val="1F497D" w:themeColor="text2"/>
                          <w:sz w:val="16"/>
                          <w:szCs w:val="16"/>
                        </w:rPr>
                      </w:pPr>
                      <w:r w:rsidRPr="00DD7EFA">
                        <w:rPr>
                          <w:rFonts w:ascii="Fira Code" w:hAnsi="Fira Code"/>
                          <w:color w:val="1F497D" w:themeColor="text2"/>
                          <w:sz w:val="16"/>
                          <w:szCs w:val="16"/>
                        </w:rPr>
                        <w:t xml:space="preserve">  if (l == NULL || l-&gt;left == NULL) return NULL;</w:t>
                      </w:r>
                    </w:p>
                    <w:p w14:paraId="42B375F1" w14:textId="77777777" w:rsidR="00DD7EFA" w:rsidRPr="00DD7EFA" w:rsidRDefault="00DD7EFA" w:rsidP="00DD7EFA">
                      <w:pPr>
                        <w:ind w:left="0"/>
                        <w:contextualSpacing/>
                        <w:jc w:val="left"/>
                        <w:rPr>
                          <w:rFonts w:ascii="Fira Code" w:hAnsi="Fira Code"/>
                          <w:color w:val="1F497D" w:themeColor="text2"/>
                          <w:sz w:val="16"/>
                          <w:szCs w:val="16"/>
                        </w:rPr>
                      </w:pPr>
                      <w:r w:rsidRPr="00DD7EFA">
                        <w:rPr>
                          <w:rFonts w:ascii="Fira Code" w:hAnsi="Fira Code"/>
                          <w:color w:val="1F497D" w:themeColor="text2"/>
                          <w:sz w:val="16"/>
                          <w:szCs w:val="16"/>
                        </w:rPr>
                        <w:t xml:space="preserve">  Node* n = l-&gt;left;</w:t>
                      </w:r>
                    </w:p>
                    <w:p w14:paraId="79C078E9" w14:textId="77777777" w:rsidR="00DD7EFA" w:rsidRPr="00DD7EFA" w:rsidRDefault="00DD7EFA" w:rsidP="00DD7EFA">
                      <w:pPr>
                        <w:ind w:left="0"/>
                        <w:contextualSpacing/>
                        <w:jc w:val="left"/>
                        <w:rPr>
                          <w:rFonts w:ascii="Fira Code" w:hAnsi="Fira Code"/>
                          <w:color w:val="1F497D" w:themeColor="text2"/>
                          <w:sz w:val="16"/>
                          <w:szCs w:val="16"/>
                        </w:rPr>
                      </w:pPr>
                      <w:r w:rsidRPr="00DD7EFA">
                        <w:rPr>
                          <w:rFonts w:ascii="Fira Code" w:hAnsi="Fira Code"/>
                          <w:color w:val="1F497D" w:themeColor="text2"/>
                          <w:sz w:val="16"/>
                          <w:szCs w:val="16"/>
                        </w:rPr>
                        <w:t xml:space="preserve">  l-&gt;left = l-&gt;left-&gt;next;</w:t>
                      </w:r>
                    </w:p>
                    <w:p w14:paraId="67EB8518" w14:textId="77777777" w:rsidR="00DD7EFA" w:rsidRPr="00DD7EFA" w:rsidRDefault="00DD7EFA" w:rsidP="00DD7EFA">
                      <w:pPr>
                        <w:ind w:left="0"/>
                        <w:contextualSpacing/>
                        <w:jc w:val="left"/>
                        <w:rPr>
                          <w:rFonts w:ascii="Fira Code" w:hAnsi="Fira Code"/>
                          <w:color w:val="1F497D" w:themeColor="text2"/>
                          <w:sz w:val="16"/>
                          <w:szCs w:val="16"/>
                        </w:rPr>
                      </w:pPr>
                      <w:r w:rsidRPr="00DD7EFA">
                        <w:rPr>
                          <w:rFonts w:ascii="Fira Code" w:hAnsi="Fira Code"/>
                          <w:color w:val="1F497D" w:themeColor="text2"/>
                          <w:sz w:val="16"/>
                          <w:szCs w:val="16"/>
                        </w:rPr>
                        <w:t xml:space="preserve">  if (l-&gt;right == n) l-&gt;right = NULL;</w:t>
                      </w:r>
                    </w:p>
                    <w:p w14:paraId="515DCCB3" w14:textId="77777777" w:rsidR="00DD7EFA" w:rsidRPr="00DD7EFA" w:rsidRDefault="00DD7EFA" w:rsidP="00DD7EFA">
                      <w:pPr>
                        <w:ind w:left="0"/>
                        <w:contextualSpacing/>
                        <w:jc w:val="left"/>
                        <w:rPr>
                          <w:rFonts w:ascii="Fira Code" w:hAnsi="Fira Code"/>
                          <w:color w:val="1F497D" w:themeColor="text2"/>
                          <w:sz w:val="16"/>
                          <w:szCs w:val="16"/>
                        </w:rPr>
                      </w:pPr>
                      <w:r w:rsidRPr="00DD7EFA">
                        <w:rPr>
                          <w:rFonts w:ascii="Fira Code" w:hAnsi="Fira Code"/>
                          <w:color w:val="1F497D" w:themeColor="text2"/>
                          <w:sz w:val="16"/>
                          <w:szCs w:val="16"/>
                        </w:rPr>
                        <w:t xml:space="preserve">  return n;</w:t>
                      </w:r>
                    </w:p>
                    <w:p w14:paraId="0E2A5CB1" w14:textId="321321D0" w:rsidR="00DD7EFA" w:rsidRPr="00DD7EFA" w:rsidRDefault="00DD7EFA" w:rsidP="00DD7EFA">
                      <w:pPr>
                        <w:ind w:left="0"/>
                        <w:contextualSpacing/>
                        <w:jc w:val="left"/>
                        <w:rPr>
                          <w:rFonts w:ascii="Fira Code" w:hAnsi="Fira Code"/>
                          <w:color w:val="1F497D" w:themeColor="text2"/>
                          <w:sz w:val="16"/>
                          <w:szCs w:val="16"/>
                        </w:rPr>
                      </w:pPr>
                      <w:r w:rsidRPr="00DD7EFA">
                        <w:rPr>
                          <w:rFonts w:ascii="Fira Code" w:hAnsi="Fira Code"/>
                          <w:color w:val="1F497D" w:themeColor="text2"/>
                          <w:sz w:val="16"/>
                          <w:szCs w:val="16"/>
                        </w:rPr>
                        <w:t>}</w:t>
                      </w:r>
                    </w:p>
                    <w:p w14:paraId="2304FE22" w14:textId="77777777" w:rsidR="00DD7EFA" w:rsidRPr="00DD7EFA" w:rsidRDefault="00DD7EFA" w:rsidP="00DD7EFA">
                      <w:pPr>
                        <w:ind w:left="0"/>
                        <w:contextualSpacing/>
                        <w:jc w:val="left"/>
                        <w:rPr>
                          <w:rFonts w:ascii="Fira Code" w:hAnsi="Fira Code"/>
                          <w:color w:val="1F497D" w:themeColor="text2"/>
                          <w:sz w:val="16"/>
                          <w:szCs w:val="16"/>
                        </w:rPr>
                      </w:pPr>
                    </w:p>
                    <w:p w14:paraId="2A5B623A" w14:textId="1728AABA" w:rsidR="00A2115C" w:rsidRPr="00DD7EFA" w:rsidRDefault="00A2115C" w:rsidP="00A2115C">
                      <w:pPr>
                        <w:ind w:left="0"/>
                        <w:contextualSpacing/>
                        <w:jc w:val="left"/>
                        <w:rPr>
                          <w:rFonts w:ascii="Fira Code" w:hAnsi="Fira Code"/>
                          <w:color w:val="1F497D" w:themeColor="text2"/>
                          <w:sz w:val="16"/>
                          <w:szCs w:val="16"/>
                        </w:rPr>
                      </w:pPr>
                      <w:r w:rsidRPr="00DD7EFA">
                        <w:rPr>
                          <w:rFonts w:ascii="Fira Code" w:hAnsi="Fira Code"/>
                          <w:color w:val="1F497D" w:themeColor="text2"/>
                          <w:sz w:val="16"/>
                          <w:szCs w:val="16"/>
                        </w:rPr>
                        <w:t>void list_destroy(List* l) {</w:t>
                      </w:r>
                    </w:p>
                    <w:p w14:paraId="0ED40239" w14:textId="77777777" w:rsidR="00A2115C" w:rsidRPr="00DD7EFA" w:rsidRDefault="00A2115C" w:rsidP="00A2115C">
                      <w:pPr>
                        <w:ind w:left="0"/>
                        <w:contextualSpacing/>
                        <w:jc w:val="left"/>
                        <w:rPr>
                          <w:rFonts w:ascii="Fira Code" w:hAnsi="Fira Code"/>
                          <w:color w:val="1F497D" w:themeColor="text2"/>
                          <w:sz w:val="16"/>
                          <w:szCs w:val="16"/>
                        </w:rPr>
                      </w:pPr>
                      <w:r w:rsidRPr="00DD7EFA">
                        <w:rPr>
                          <w:rFonts w:ascii="Fira Code" w:hAnsi="Fira Code"/>
                          <w:color w:val="1F497D" w:themeColor="text2"/>
                          <w:sz w:val="16"/>
                          <w:szCs w:val="16"/>
                        </w:rPr>
                        <w:t xml:space="preserve">  Node* n = pop_left(l);</w:t>
                      </w:r>
                    </w:p>
                    <w:p w14:paraId="7665EC31" w14:textId="77777777" w:rsidR="00A2115C" w:rsidRPr="00DD7EFA" w:rsidRDefault="00A2115C" w:rsidP="00A2115C">
                      <w:pPr>
                        <w:ind w:left="0"/>
                        <w:contextualSpacing/>
                        <w:jc w:val="left"/>
                        <w:rPr>
                          <w:rFonts w:ascii="Fira Code" w:hAnsi="Fira Code"/>
                          <w:color w:val="1F497D" w:themeColor="text2"/>
                          <w:sz w:val="16"/>
                          <w:szCs w:val="16"/>
                        </w:rPr>
                      </w:pPr>
                      <w:r w:rsidRPr="00DD7EFA">
                        <w:rPr>
                          <w:rFonts w:ascii="Fira Code" w:hAnsi="Fira Code"/>
                          <w:color w:val="1F497D" w:themeColor="text2"/>
                          <w:sz w:val="16"/>
                          <w:szCs w:val="16"/>
                        </w:rPr>
                        <w:t xml:space="preserve">  while (n) {</w:t>
                      </w:r>
                    </w:p>
                    <w:p w14:paraId="3F230970" w14:textId="77777777" w:rsidR="00A2115C" w:rsidRPr="00DD7EFA" w:rsidRDefault="00A2115C" w:rsidP="00A2115C">
                      <w:pPr>
                        <w:ind w:left="0"/>
                        <w:contextualSpacing/>
                        <w:jc w:val="left"/>
                        <w:rPr>
                          <w:rFonts w:ascii="Fira Code" w:hAnsi="Fira Code"/>
                          <w:color w:val="1F497D" w:themeColor="text2"/>
                          <w:sz w:val="16"/>
                          <w:szCs w:val="16"/>
                        </w:rPr>
                      </w:pPr>
                      <w:r w:rsidRPr="00DD7EFA">
                        <w:rPr>
                          <w:rFonts w:ascii="Fira Code" w:hAnsi="Fira Code"/>
                          <w:color w:val="1F497D" w:themeColor="text2"/>
                          <w:sz w:val="16"/>
                          <w:szCs w:val="16"/>
                        </w:rPr>
                        <w:t xml:space="preserve">    free(n);</w:t>
                      </w:r>
                    </w:p>
                    <w:p w14:paraId="3E2DEE6C" w14:textId="77777777" w:rsidR="00A2115C" w:rsidRPr="00DD7EFA" w:rsidRDefault="00A2115C" w:rsidP="00A2115C">
                      <w:pPr>
                        <w:ind w:left="0"/>
                        <w:contextualSpacing/>
                        <w:jc w:val="left"/>
                        <w:rPr>
                          <w:rFonts w:ascii="Fira Code" w:hAnsi="Fira Code"/>
                          <w:color w:val="1F497D" w:themeColor="text2"/>
                          <w:sz w:val="16"/>
                          <w:szCs w:val="16"/>
                        </w:rPr>
                      </w:pPr>
                      <w:r w:rsidRPr="00DD7EFA">
                        <w:rPr>
                          <w:rFonts w:ascii="Fira Code" w:hAnsi="Fira Code"/>
                          <w:color w:val="1F497D" w:themeColor="text2"/>
                          <w:sz w:val="16"/>
                          <w:szCs w:val="16"/>
                        </w:rPr>
                        <w:t xml:space="preserve">    n = pop_left(l);</w:t>
                      </w:r>
                    </w:p>
                    <w:p w14:paraId="03206BD2" w14:textId="77777777" w:rsidR="00A2115C" w:rsidRPr="00DD7EFA" w:rsidRDefault="00A2115C" w:rsidP="00A2115C">
                      <w:pPr>
                        <w:ind w:left="0"/>
                        <w:contextualSpacing/>
                        <w:jc w:val="left"/>
                        <w:rPr>
                          <w:rFonts w:ascii="Fira Code" w:hAnsi="Fira Code"/>
                          <w:color w:val="1F497D" w:themeColor="text2"/>
                          <w:sz w:val="16"/>
                          <w:szCs w:val="16"/>
                        </w:rPr>
                      </w:pPr>
                      <w:r w:rsidRPr="00DD7EFA">
                        <w:rPr>
                          <w:rFonts w:ascii="Fira Code" w:hAnsi="Fira Code"/>
                          <w:color w:val="1F497D" w:themeColor="text2"/>
                          <w:sz w:val="16"/>
                          <w:szCs w:val="16"/>
                        </w:rPr>
                        <w:t xml:space="preserve">  }</w:t>
                      </w:r>
                    </w:p>
                    <w:p w14:paraId="0DD50ED0" w14:textId="77777777" w:rsidR="00A2115C" w:rsidRPr="00DD7EFA" w:rsidRDefault="00A2115C" w:rsidP="00A2115C">
                      <w:pPr>
                        <w:ind w:left="0"/>
                        <w:contextualSpacing/>
                        <w:jc w:val="left"/>
                        <w:rPr>
                          <w:rFonts w:ascii="Fira Code" w:hAnsi="Fira Code"/>
                          <w:color w:val="1F497D" w:themeColor="text2"/>
                          <w:sz w:val="16"/>
                          <w:szCs w:val="16"/>
                        </w:rPr>
                      </w:pPr>
                      <w:r w:rsidRPr="00DD7EFA">
                        <w:rPr>
                          <w:rFonts w:ascii="Fira Code" w:hAnsi="Fira Code"/>
                          <w:color w:val="1F497D" w:themeColor="text2"/>
                          <w:sz w:val="16"/>
                          <w:szCs w:val="16"/>
                        </w:rPr>
                        <w:t xml:space="preserve">  free(l);</w:t>
                      </w:r>
                    </w:p>
                    <w:p w14:paraId="46FC3B4A" w14:textId="1A2321DE" w:rsidR="00A2115C" w:rsidRPr="00DD7EFA" w:rsidRDefault="00A2115C" w:rsidP="00A2115C">
                      <w:pPr>
                        <w:ind w:left="0"/>
                        <w:contextualSpacing/>
                        <w:jc w:val="left"/>
                        <w:rPr>
                          <w:rFonts w:ascii="Fira Code" w:hAnsi="Fira Code"/>
                          <w:color w:val="1F497D" w:themeColor="text2"/>
                          <w:sz w:val="16"/>
                          <w:szCs w:val="16"/>
                        </w:rPr>
                      </w:pPr>
                      <w:r w:rsidRPr="00DD7EFA">
                        <w:rPr>
                          <w:rFonts w:ascii="Fira Code" w:hAnsi="Fira Code"/>
                          <w:color w:val="1F497D" w:themeColor="text2"/>
                          <w:sz w:val="16"/>
                          <w:szCs w:val="16"/>
                        </w:rPr>
                        <w:t>}</w:t>
                      </w:r>
                    </w:p>
                    <w:p w14:paraId="50D6F4AD" w14:textId="77777777" w:rsidR="00A2115C" w:rsidRPr="00DD7EFA" w:rsidRDefault="00A2115C" w:rsidP="00A2115C">
                      <w:pPr>
                        <w:ind w:left="0"/>
                        <w:contextualSpacing/>
                        <w:jc w:val="left"/>
                        <w:rPr>
                          <w:rFonts w:ascii="Fira Code" w:hAnsi="Fira Code"/>
                          <w:color w:val="1F497D" w:themeColor="text2"/>
                          <w:sz w:val="16"/>
                          <w:szCs w:val="16"/>
                        </w:rPr>
                      </w:pPr>
                    </w:p>
                    <w:p w14:paraId="4416AF3A" w14:textId="220578E9" w:rsidR="006474AB" w:rsidRPr="00DD7EFA" w:rsidRDefault="006474AB" w:rsidP="006474AB">
                      <w:pPr>
                        <w:ind w:left="0"/>
                        <w:contextualSpacing/>
                        <w:jc w:val="left"/>
                        <w:rPr>
                          <w:rFonts w:ascii="Fira Code" w:hAnsi="Fira Code"/>
                          <w:color w:val="1F497D" w:themeColor="text2"/>
                          <w:sz w:val="16"/>
                          <w:szCs w:val="16"/>
                        </w:rPr>
                      </w:pPr>
                      <w:r w:rsidRPr="00DD7EFA">
                        <w:rPr>
                          <w:rFonts w:ascii="Fira Code" w:hAnsi="Fira Code"/>
                          <w:color w:val="1F497D" w:themeColor="text2"/>
                          <w:sz w:val="16"/>
                          <w:szCs w:val="16"/>
                        </w:rPr>
                        <w:t>void for_each_node(List* l, void(*fun)(Node*)) {</w:t>
                      </w:r>
                    </w:p>
                    <w:p w14:paraId="354D2EC5" w14:textId="77777777" w:rsidR="006474AB" w:rsidRPr="00DD7EFA" w:rsidRDefault="006474AB" w:rsidP="006474AB">
                      <w:pPr>
                        <w:ind w:left="0"/>
                        <w:contextualSpacing/>
                        <w:jc w:val="left"/>
                        <w:rPr>
                          <w:rFonts w:ascii="Fira Code" w:hAnsi="Fira Code"/>
                          <w:color w:val="1F497D" w:themeColor="text2"/>
                          <w:sz w:val="16"/>
                          <w:szCs w:val="16"/>
                        </w:rPr>
                      </w:pPr>
                      <w:r w:rsidRPr="00DD7EFA">
                        <w:rPr>
                          <w:rFonts w:ascii="Fira Code" w:hAnsi="Fira Code"/>
                          <w:color w:val="1F497D" w:themeColor="text2"/>
                          <w:sz w:val="16"/>
                          <w:szCs w:val="16"/>
                        </w:rPr>
                        <w:t xml:space="preserve">  if (l) {</w:t>
                      </w:r>
                    </w:p>
                    <w:p w14:paraId="6D080837" w14:textId="77777777" w:rsidR="006474AB" w:rsidRPr="00DD7EFA" w:rsidRDefault="006474AB" w:rsidP="006474AB">
                      <w:pPr>
                        <w:ind w:left="0"/>
                        <w:contextualSpacing/>
                        <w:jc w:val="left"/>
                        <w:rPr>
                          <w:rFonts w:ascii="Fira Code" w:hAnsi="Fira Code"/>
                          <w:color w:val="1F497D" w:themeColor="text2"/>
                          <w:sz w:val="16"/>
                          <w:szCs w:val="16"/>
                        </w:rPr>
                      </w:pPr>
                      <w:r w:rsidRPr="00DD7EFA">
                        <w:rPr>
                          <w:rFonts w:ascii="Fira Code" w:hAnsi="Fira Code"/>
                          <w:color w:val="1F497D" w:themeColor="text2"/>
                          <w:sz w:val="16"/>
                          <w:szCs w:val="16"/>
                        </w:rPr>
                        <w:t xml:space="preserve">    Node* n = l-&gt;left;</w:t>
                      </w:r>
                    </w:p>
                    <w:p w14:paraId="68301F36" w14:textId="77777777" w:rsidR="006474AB" w:rsidRPr="00DD7EFA" w:rsidRDefault="006474AB" w:rsidP="006474AB">
                      <w:pPr>
                        <w:ind w:left="0"/>
                        <w:contextualSpacing/>
                        <w:jc w:val="left"/>
                        <w:rPr>
                          <w:rFonts w:ascii="Fira Code" w:hAnsi="Fira Code"/>
                          <w:color w:val="1F497D" w:themeColor="text2"/>
                          <w:sz w:val="16"/>
                          <w:szCs w:val="16"/>
                        </w:rPr>
                      </w:pPr>
                      <w:r w:rsidRPr="00DD7EFA">
                        <w:rPr>
                          <w:rFonts w:ascii="Fira Code" w:hAnsi="Fira Code"/>
                          <w:color w:val="1F497D" w:themeColor="text2"/>
                          <w:sz w:val="16"/>
                          <w:szCs w:val="16"/>
                        </w:rPr>
                        <w:t xml:space="preserve">    while (n) {</w:t>
                      </w:r>
                    </w:p>
                    <w:p w14:paraId="192A56ED" w14:textId="77777777" w:rsidR="006474AB" w:rsidRPr="00DD7EFA" w:rsidRDefault="006474AB" w:rsidP="006474AB">
                      <w:pPr>
                        <w:ind w:left="0"/>
                        <w:contextualSpacing/>
                        <w:jc w:val="left"/>
                        <w:rPr>
                          <w:rFonts w:ascii="Fira Code" w:hAnsi="Fira Code"/>
                          <w:color w:val="1F497D" w:themeColor="text2"/>
                          <w:sz w:val="16"/>
                          <w:szCs w:val="16"/>
                        </w:rPr>
                      </w:pPr>
                      <w:r w:rsidRPr="00DD7EFA">
                        <w:rPr>
                          <w:rFonts w:ascii="Fira Code" w:hAnsi="Fira Code"/>
                          <w:color w:val="1F497D" w:themeColor="text2"/>
                          <w:sz w:val="16"/>
                          <w:szCs w:val="16"/>
                        </w:rPr>
                        <w:t xml:space="preserve">      (*fun)(n);</w:t>
                      </w:r>
                    </w:p>
                    <w:p w14:paraId="085582B1" w14:textId="77777777" w:rsidR="006474AB" w:rsidRPr="00DD7EFA" w:rsidRDefault="006474AB" w:rsidP="006474AB">
                      <w:pPr>
                        <w:ind w:left="0"/>
                        <w:contextualSpacing/>
                        <w:jc w:val="left"/>
                        <w:rPr>
                          <w:rFonts w:ascii="Fira Code" w:hAnsi="Fira Code"/>
                          <w:color w:val="1F497D" w:themeColor="text2"/>
                          <w:sz w:val="16"/>
                          <w:szCs w:val="16"/>
                        </w:rPr>
                      </w:pPr>
                      <w:r w:rsidRPr="00DD7EFA">
                        <w:rPr>
                          <w:rFonts w:ascii="Fira Code" w:hAnsi="Fira Code"/>
                          <w:color w:val="1F497D" w:themeColor="text2"/>
                          <w:sz w:val="16"/>
                          <w:szCs w:val="16"/>
                        </w:rPr>
                        <w:t xml:space="preserve">      n = n-&gt;next;</w:t>
                      </w:r>
                    </w:p>
                    <w:p w14:paraId="53836371" w14:textId="77777777" w:rsidR="006474AB" w:rsidRPr="00DD7EFA" w:rsidRDefault="006474AB" w:rsidP="006474AB">
                      <w:pPr>
                        <w:ind w:left="0"/>
                        <w:contextualSpacing/>
                        <w:jc w:val="left"/>
                        <w:rPr>
                          <w:rFonts w:ascii="Fira Code" w:hAnsi="Fira Code"/>
                          <w:color w:val="1F497D" w:themeColor="text2"/>
                          <w:sz w:val="16"/>
                          <w:szCs w:val="16"/>
                        </w:rPr>
                      </w:pPr>
                      <w:r w:rsidRPr="00DD7EFA">
                        <w:rPr>
                          <w:rFonts w:ascii="Fira Code" w:hAnsi="Fira Code"/>
                          <w:color w:val="1F497D" w:themeColor="text2"/>
                          <w:sz w:val="16"/>
                          <w:szCs w:val="16"/>
                        </w:rPr>
                        <w:t xml:space="preserve">    }</w:t>
                      </w:r>
                    </w:p>
                    <w:p w14:paraId="728AC728" w14:textId="77777777" w:rsidR="006474AB" w:rsidRPr="00DD7EFA" w:rsidRDefault="006474AB" w:rsidP="006474AB">
                      <w:pPr>
                        <w:ind w:left="0"/>
                        <w:contextualSpacing/>
                        <w:jc w:val="left"/>
                        <w:rPr>
                          <w:rFonts w:ascii="Fira Code" w:hAnsi="Fira Code"/>
                          <w:color w:val="1F497D" w:themeColor="text2"/>
                          <w:sz w:val="16"/>
                          <w:szCs w:val="16"/>
                        </w:rPr>
                      </w:pPr>
                      <w:r w:rsidRPr="00DD7EFA">
                        <w:rPr>
                          <w:rFonts w:ascii="Fira Code" w:hAnsi="Fira Code"/>
                          <w:color w:val="1F497D" w:themeColor="text2"/>
                          <w:sz w:val="16"/>
                          <w:szCs w:val="16"/>
                        </w:rPr>
                        <w:t xml:space="preserve">  }</w:t>
                      </w:r>
                    </w:p>
                    <w:p w14:paraId="510732F4" w14:textId="77777777" w:rsidR="006474AB" w:rsidRPr="00DD7EFA" w:rsidRDefault="006474AB" w:rsidP="006474AB">
                      <w:pPr>
                        <w:ind w:left="0"/>
                        <w:contextualSpacing/>
                        <w:jc w:val="left"/>
                        <w:rPr>
                          <w:rFonts w:ascii="Fira Code" w:hAnsi="Fira Code"/>
                          <w:color w:val="1F497D" w:themeColor="text2"/>
                          <w:sz w:val="16"/>
                          <w:szCs w:val="16"/>
                        </w:rPr>
                      </w:pPr>
                      <w:r w:rsidRPr="00DD7EFA">
                        <w:rPr>
                          <w:rFonts w:ascii="Fira Code" w:hAnsi="Fira Code"/>
                          <w:color w:val="1F497D" w:themeColor="text2"/>
                          <w:sz w:val="16"/>
                          <w:szCs w:val="16"/>
                        </w:rPr>
                        <w:t>}</w:t>
                      </w:r>
                    </w:p>
                    <w:p w14:paraId="1C3AAA5C" w14:textId="77777777" w:rsidR="006474AB" w:rsidRPr="00DD7EFA" w:rsidRDefault="006474AB" w:rsidP="006474AB">
                      <w:pPr>
                        <w:ind w:left="0"/>
                        <w:contextualSpacing/>
                        <w:jc w:val="left"/>
                        <w:rPr>
                          <w:rFonts w:ascii="Fira Code" w:hAnsi="Fira Code"/>
                          <w:color w:val="1F497D" w:themeColor="text2"/>
                          <w:sz w:val="16"/>
                          <w:szCs w:val="16"/>
                        </w:rPr>
                      </w:pPr>
                    </w:p>
                    <w:p w14:paraId="11A65E98" w14:textId="77777777" w:rsidR="006474AB" w:rsidRPr="00DD7EFA" w:rsidRDefault="006474AB" w:rsidP="006474AB">
                      <w:pPr>
                        <w:ind w:left="0"/>
                        <w:contextualSpacing/>
                        <w:jc w:val="left"/>
                        <w:rPr>
                          <w:rFonts w:ascii="Fira Code" w:hAnsi="Fira Code"/>
                          <w:color w:val="1F497D" w:themeColor="text2"/>
                          <w:sz w:val="16"/>
                          <w:szCs w:val="16"/>
                        </w:rPr>
                      </w:pPr>
                      <w:r w:rsidRPr="00DD7EFA">
                        <w:rPr>
                          <w:rFonts w:ascii="Fira Code" w:hAnsi="Fira Code"/>
                          <w:color w:val="1F497D" w:themeColor="text2"/>
                          <w:sz w:val="16"/>
                          <w:szCs w:val="16"/>
                        </w:rPr>
                        <w:t>void print(Node* n) {</w:t>
                      </w:r>
                    </w:p>
                    <w:p w14:paraId="3687B886" w14:textId="77777777" w:rsidR="006474AB" w:rsidRPr="00DD7EFA" w:rsidRDefault="006474AB" w:rsidP="006474AB">
                      <w:pPr>
                        <w:ind w:left="0"/>
                        <w:contextualSpacing/>
                        <w:jc w:val="left"/>
                        <w:rPr>
                          <w:rFonts w:ascii="Fira Code" w:hAnsi="Fira Code"/>
                          <w:color w:val="1F497D" w:themeColor="text2"/>
                          <w:sz w:val="16"/>
                          <w:szCs w:val="16"/>
                        </w:rPr>
                      </w:pPr>
                      <w:r w:rsidRPr="00DD7EFA">
                        <w:rPr>
                          <w:rFonts w:ascii="Fira Code" w:hAnsi="Fira Code"/>
                          <w:color w:val="1F497D" w:themeColor="text2"/>
                          <w:sz w:val="16"/>
                          <w:szCs w:val="16"/>
                        </w:rPr>
                        <w:t xml:space="preserve">  printf("%s\n", n-&gt;value);</w:t>
                      </w:r>
                    </w:p>
                    <w:p w14:paraId="0FBEB537" w14:textId="77777777" w:rsidR="006474AB" w:rsidRPr="00DD7EFA" w:rsidRDefault="006474AB" w:rsidP="006474AB">
                      <w:pPr>
                        <w:ind w:left="0"/>
                        <w:contextualSpacing/>
                        <w:jc w:val="left"/>
                        <w:rPr>
                          <w:rFonts w:ascii="Fira Code" w:hAnsi="Fira Code"/>
                          <w:color w:val="1F497D" w:themeColor="text2"/>
                          <w:sz w:val="16"/>
                          <w:szCs w:val="16"/>
                        </w:rPr>
                      </w:pPr>
                      <w:r w:rsidRPr="00DD7EFA">
                        <w:rPr>
                          <w:rFonts w:ascii="Fira Code" w:hAnsi="Fira Code"/>
                          <w:color w:val="1F497D" w:themeColor="text2"/>
                          <w:sz w:val="16"/>
                          <w:szCs w:val="16"/>
                        </w:rPr>
                        <w:t>}</w:t>
                      </w:r>
                    </w:p>
                    <w:p w14:paraId="223AABDD" w14:textId="77777777" w:rsidR="006474AB" w:rsidRPr="00DD7EFA" w:rsidRDefault="006474AB" w:rsidP="006474AB">
                      <w:pPr>
                        <w:ind w:left="0"/>
                        <w:contextualSpacing/>
                        <w:jc w:val="left"/>
                        <w:rPr>
                          <w:rFonts w:ascii="Fira Code" w:hAnsi="Fira Code"/>
                          <w:color w:val="1F497D" w:themeColor="text2"/>
                          <w:sz w:val="16"/>
                          <w:szCs w:val="16"/>
                        </w:rPr>
                      </w:pPr>
                    </w:p>
                    <w:p w14:paraId="3FE00F8F" w14:textId="77777777" w:rsidR="006474AB" w:rsidRPr="00DD7EFA" w:rsidRDefault="006474AB" w:rsidP="006474AB">
                      <w:pPr>
                        <w:ind w:left="0"/>
                        <w:contextualSpacing/>
                        <w:jc w:val="left"/>
                        <w:rPr>
                          <w:rFonts w:ascii="Fira Code" w:hAnsi="Fira Code"/>
                          <w:color w:val="1F497D" w:themeColor="text2"/>
                          <w:sz w:val="16"/>
                          <w:szCs w:val="16"/>
                        </w:rPr>
                      </w:pPr>
                      <w:r w:rsidRPr="00DD7EFA">
                        <w:rPr>
                          <w:rFonts w:ascii="Fira Code" w:hAnsi="Fira Code"/>
                          <w:color w:val="1F497D" w:themeColor="text2"/>
                          <w:sz w:val="16"/>
                          <w:szCs w:val="16"/>
                        </w:rPr>
                        <w:t>int main() {</w:t>
                      </w:r>
                    </w:p>
                    <w:p w14:paraId="11C1A55D" w14:textId="77777777" w:rsidR="006474AB" w:rsidRPr="00DD7EFA" w:rsidRDefault="006474AB" w:rsidP="006474AB">
                      <w:pPr>
                        <w:ind w:left="0"/>
                        <w:contextualSpacing/>
                        <w:jc w:val="left"/>
                        <w:rPr>
                          <w:rFonts w:ascii="Fira Code" w:hAnsi="Fira Code"/>
                          <w:color w:val="1F497D" w:themeColor="text2"/>
                          <w:sz w:val="16"/>
                          <w:szCs w:val="16"/>
                        </w:rPr>
                      </w:pPr>
                      <w:r w:rsidRPr="00DD7EFA">
                        <w:rPr>
                          <w:rFonts w:ascii="Fira Code" w:hAnsi="Fira Code"/>
                          <w:color w:val="1F497D" w:themeColor="text2"/>
                          <w:sz w:val="16"/>
                          <w:szCs w:val="16"/>
                        </w:rPr>
                        <w:t xml:space="preserve">  List* l = list_create();</w:t>
                      </w:r>
                    </w:p>
                    <w:p w14:paraId="4CF18E0B" w14:textId="77777777" w:rsidR="006474AB" w:rsidRPr="00DD7EFA" w:rsidRDefault="006474AB" w:rsidP="006474AB">
                      <w:pPr>
                        <w:ind w:left="0"/>
                        <w:contextualSpacing/>
                        <w:jc w:val="left"/>
                        <w:rPr>
                          <w:rFonts w:ascii="Fira Code" w:hAnsi="Fira Code"/>
                          <w:color w:val="1F497D" w:themeColor="text2"/>
                          <w:sz w:val="16"/>
                          <w:szCs w:val="16"/>
                        </w:rPr>
                      </w:pPr>
                      <w:r w:rsidRPr="00DD7EFA">
                        <w:rPr>
                          <w:rFonts w:ascii="Fira Code" w:hAnsi="Fira Code"/>
                          <w:color w:val="1F497D" w:themeColor="text2"/>
                          <w:sz w:val="16"/>
                          <w:szCs w:val="16"/>
                        </w:rPr>
                        <w:t xml:space="preserve">  push_right(l, "first");</w:t>
                      </w:r>
                    </w:p>
                    <w:p w14:paraId="69E30ABE" w14:textId="77777777" w:rsidR="006474AB" w:rsidRPr="00DD7EFA" w:rsidRDefault="006474AB" w:rsidP="006474AB">
                      <w:pPr>
                        <w:ind w:left="0"/>
                        <w:contextualSpacing/>
                        <w:jc w:val="left"/>
                        <w:rPr>
                          <w:rFonts w:ascii="Fira Code" w:hAnsi="Fira Code"/>
                          <w:color w:val="1F497D" w:themeColor="text2"/>
                          <w:sz w:val="16"/>
                          <w:szCs w:val="16"/>
                        </w:rPr>
                      </w:pPr>
                      <w:r w:rsidRPr="00DD7EFA">
                        <w:rPr>
                          <w:rFonts w:ascii="Fira Code" w:hAnsi="Fira Code"/>
                          <w:color w:val="1F497D" w:themeColor="text2"/>
                          <w:sz w:val="16"/>
                          <w:szCs w:val="16"/>
                        </w:rPr>
                        <w:t xml:space="preserve">  push_right(l, "second");</w:t>
                      </w:r>
                    </w:p>
                    <w:p w14:paraId="4620178E" w14:textId="77777777" w:rsidR="006474AB" w:rsidRPr="00DD7EFA" w:rsidRDefault="006474AB" w:rsidP="006474AB">
                      <w:pPr>
                        <w:ind w:left="0"/>
                        <w:contextualSpacing/>
                        <w:jc w:val="left"/>
                        <w:rPr>
                          <w:rFonts w:ascii="Fira Code" w:hAnsi="Fira Code"/>
                          <w:color w:val="1F497D" w:themeColor="text2"/>
                          <w:sz w:val="16"/>
                          <w:szCs w:val="16"/>
                        </w:rPr>
                      </w:pPr>
                      <w:r w:rsidRPr="00DD7EFA">
                        <w:rPr>
                          <w:rFonts w:ascii="Fira Code" w:hAnsi="Fira Code"/>
                          <w:color w:val="1F497D" w:themeColor="text2"/>
                          <w:sz w:val="16"/>
                          <w:szCs w:val="16"/>
                        </w:rPr>
                        <w:t xml:space="preserve">  push_right(l, "third");</w:t>
                      </w:r>
                    </w:p>
                    <w:p w14:paraId="58347814" w14:textId="77777777" w:rsidR="006474AB" w:rsidRPr="00DD7EFA" w:rsidRDefault="006474AB" w:rsidP="006474AB">
                      <w:pPr>
                        <w:ind w:left="0"/>
                        <w:contextualSpacing/>
                        <w:jc w:val="left"/>
                        <w:rPr>
                          <w:rFonts w:ascii="Fira Code" w:hAnsi="Fira Code"/>
                          <w:color w:val="1F497D" w:themeColor="text2"/>
                          <w:sz w:val="16"/>
                          <w:szCs w:val="16"/>
                        </w:rPr>
                      </w:pPr>
                      <w:r w:rsidRPr="00DD7EFA">
                        <w:rPr>
                          <w:rFonts w:ascii="Fira Code" w:hAnsi="Fira Code"/>
                          <w:color w:val="1F497D" w:themeColor="text2"/>
                          <w:sz w:val="16"/>
                          <w:szCs w:val="16"/>
                        </w:rPr>
                        <w:t xml:space="preserve">  for_each_node(l, print);</w:t>
                      </w:r>
                    </w:p>
                    <w:p w14:paraId="6FEF7AC5" w14:textId="77777777" w:rsidR="006474AB" w:rsidRPr="00DD7EFA" w:rsidRDefault="006474AB" w:rsidP="006474AB">
                      <w:pPr>
                        <w:ind w:left="0"/>
                        <w:contextualSpacing/>
                        <w:jc w:val="left"/>
                        <w:rPr>
                          <w:rFonts w:ascii="Fira Code" w:hAnsi="Fira Code"/>
                          <w:color w:val="1F497D" w:themeColor="text2"/>
                          <w:sz w:val="16"/>
                          <w:szCs w:val="16"/>
                        </w:rPr>
                      </w:pPr>
                      <w:r w:rsidRPr="00DD7EFA">
                        <w:rPr>
                          <w:rFonts w:ascii="Fira Code" w:hAnsi="Fira Code"/>
                          <w:color w:val="1F497D" w:themeColor="text2"/>
                          <w:sz w:val="16"/>
                          <w:szCs w:val="16"/>
                        </w:rPr>
                        <w:t xml:space="preserve">  list_destroy(l);</w:t>
                      </w:r>
                    </w:p>
                    <w:p w14:paraId="5145B9CC" w14:textId="77777777" w:rsidR="006474AB" w:rsidRPr="00DD7EFA" w:rsidRDefault="006474AB" w:rsidP="006474AB">
                      <w:pPr>
                        <w:ind w:left="0"/>
                        <w:contextualSpacing/>
                        <w:jc w:val="left"/>
                        <w:rPr>
                          <w:rFonts w:ascii="Fira Code" w:hAnsi="Fira Code"/>
                          <w:color w:val="1F497D" w:themeColor="text2"/>
                          <w:sz w:val="16"/>
                          <w:szCs w:val="16"/>
                        </w:rPr>
                      </w:pPr>
                      <w:r w:rsidRPr="00DD7EFA">
                        <w:rPr>
                          <w:rFonts w:ascii="Fira Code" w:hAnsi="Fira Code"/>
                          <w:color w:val="1F497D" w:themeColor="text2"/>
                          <w:sz w:val="16"/>
                          <w:szCs w:val="16"/>
                        </w:rPr>
                        <w:t>}</w:t>
                      </w:r>
                    </w:p>
                  </w:txbxContent>
                </v:textbox>
                <w10:anchorlock/>
              </v:shape>
            </w:pict>
          </mc:Fallback>
        </mc:AlternateContent>
      </w:r>
      <w:r w:rsidR="002D7A70">
        <w:rPr>
          <w:rFonts w:ascii="Fira Sans" w:hAnsi="Fira Sans"/>
          <w:b/>
          <w:bCs/>
        </w:rPr>
        <w:br/>
      </w:r>
      <w:r w:rsidR="002D7A70" w:rsidRPr="002D7A70">
        <w:rPr>
          <w:rFonts w:ascii="Fira Sans" w:hAnsi="Fira Sans"/>
          <w:bCs/>
          <w:color w:val="1F497D" w:themeColor="text2"/>
        </w:rPr>
        <w:t>i)</w:t>
      </w:r>
      <w:r w:rsidR="002D7A70">
        <w:rPr>
          <w:rFonts w:ascii="Fira Sans" w:hAnsi="Fira Sans"/>
          <w:bCs/>
          <w:color w:val="1F497D" w:themeColor="text2"/>
        </w:rPr>
        <w:t xml:space="preserve"> </w:t>
      </w:r>
      <w:r w:rsidR="00944092">
        <w:rPr>
          <w:rFonts w:ascii="Fira Sans" w:hAnsi="Fira Sans"/>
          <w:bCs/>
          <w:color w:val="1F497D" w:themeColor="text2"/>
        </w:rPr>
        <w:t xml:space="preserve">2 mark for node struct declaration; </w:t>
      </w:r>
      <w:r w:rsidR="002D7A70">
        <w:rPr>
          <w:rFonts w:ascii="Fira Sans" w:hAnsi="Fira Sans"/>
          <w:bCs/>
          <w:color w:val="1F497D" w:themeColor="text2"/>
        </w:rPr>
        <w:t xml:space="preserve">1 mark for </w:t>
      </w:r>
      <w:r w:rsidR="00944092">
        <w:rPr>
          <w:rFonts w:ascii="Fira Sans" w:hAnsi="Fira Sans"/>
          <w:bCs/>
          <w:color w:val="1F497D" w:themeColor="text2"/>
        </w:rPr>
        <w:t>void*; 1 mark for list struct decl.</w:t>
      </w:r>
      <w:r w:rsidR="00944092">
        <w:rPr>
          <w:rFonts w:ascii="Fira Sans" w:hAnsi="Fira Sans"/>
          <w:bCs/>
          <w:color w:val="1F497D" w:themeColor="text2"/>
        </w:rPr>
        <w:br/>
        <w:t xml:space="preserve">ii) </w:t>
      </w:r>
      <w:r w:rsidR="002E2C0D">
        <w:rPr>
          <w:rFonts w:ascii="Fira Sans" w:hAnsi="Fira Sans"/>
          <w:bCs/>
          <w:color w:val="1F497D" w:themeColor="text2"/>
        </w:rPr>
        <w:t>2 marks list</w:t>
      </w:r>
      <w:r w:rsidR="00D47E78">
        <w:rPr>
          <w:rFonts w:ascii="Fira Sans" w:hAnsi="Fira Sans"/>
          <w:bCs/>
          <w:color w:val="1F497D" w:themeColor="text2"/>
        </w:rPr>
        <w:t>_</w:t>
      </w:r>
      <w:r w:rsidR="002E2C0D">
        <w:rPr>
          <w:rFonts w:ascii="Fira Sans" w:hAnsi="Fira Sans"/>
          <w:bCs/>
          <w:color w:val="1F497D" w:themeColor="text2"/>
        </w:rPr>
        <w:t>create (1 mark malloc</w:t>
      </w:r>
      <w:r w:rsidR="00D47E78">
        <w:rPr>
          <w:rFonts w:ascii="Fira Sans" w:hAnsi="Fira Sans"/>
          <w:bCs/>
          <w:color w:val="1F497D" w:themeColor="text2"/>
        </w:rPr>
        <w:t>; 1 mark struct init</w:t>
      </w:r>
      <w:r w:rsidR="002E2C0D">
        <w:rPr>
          <w:rFonts w:ascii="Fira Sans" w:hAnsi="Fira Sans"/>
          <w:bCs/>
          <w:color w:val="1F497D" w:themeColor="text2"/>
        </w:rPr>
        <w:t>)</w:t>
      </w:r>
      <w:r w:rsidR="00D47E78">
        <w:rPr>
          <w:rFonts w:ascii="Fira Sans" w:hAnsi="Fira Sans"/>
          <w:bCs/>
          <w:color w:val="1F497D" w:themeColor="text2"/>
        </w:rPr>
        <w:t>; 2 marks for list_destroy (1 mark for traversal; 1 mark for free calls)</w:t>
      </w:r>
      <w:r w:rsidR="00D47E78">
        <w:rPr>
          <w:rFonts w:ascii="Fira Sans" w:hAnsi="Fira Sans"/>
          <w:bCs/>
          <w:color w:val="1F497D" w:themeColor="text2"/>
        </w:rPr>
        <w:br/>
        <w:t xml:space="preserve">iii) </w:t>
      </w:r>
      <w:r w:rsidR="004E31EF">
        <w:rPr>
          <w:rFonts w:ascii="Fira Sans" w:hAnsi="Fira Sans"/>
          <w:bCs/>
          <w:color w:val="1F497D" w:themeColor="text2"/>
        </w:rPr>
        <w:t>3</w:t>
      </w:r>
      <w:r w:rsidR="004A0EB0">
        <w:rPr>
          <w:rFonts w:ascii="Fira Sans" w:hAnsi="Fira Sans"/>
          <w:bCs/>
          <w:color w:val="1F497D" w:themeColor="text2"/>
        </w:rPr>
        <w:t xml:space="preserve"> mark push_right (</w:t>
      </w:r>
      <w:r w:rsidR="004E31EF">
        <w:rPr>
          <w:rFonts w:ascii="Fira Sans" w:hAnsi="Fira Sans"/>
          <w:bCs/>
          <w:color w:val="1F497D" w:themeColor="text2"/>
        </w:rPr>
        <w:t>2</w:t>
      </w:r>
      <w:r w:rsidR="002F7702">
        <w:rPr>
          <w:rFonts w:ascii="Fira Sans" w:hAnsi="Fira Sans"/>
          <w:bCs/>
          <w:color w:val="1F497D" w:themeColor="text2"/>
        </w:rPr>
        <w:t xml:space="preserve"> marks for node_</w:t>
      </w:r>
      <w:r w:rsidR="0090729A">
        <w:rPr>
          <w:rFonts w:ascii="Fira Sans" w:hAnsi="Fira Sans"/>
          <w:bCs/>
          <w:color w:val="1F497D" w:themeColor="text2"/>
        </w:rPr>
        <w:t>create</w:t>
      </w:r>
      <w:r w:rsidR="002F7702">
        <w:rPr>
          <w:rFonts w:ascii="Fira Sans" w:hAnsi="Fira Sans"/>
          <w:bCs/>
          <w:color w:val="1F497D" w:themeColor="text2"/>
        </w:rPr>
        <w:t xml:space="preserve"> impl; </w:t>
      </w:r>
      <w:r w:rsidR="008F4873">
        <w:rPr>
          <w:rFonts w:ascii="Fira Sans" w:hAnsi="Fira Sans"/>
          <w:bCs/>
          <w:color w:val="1F497D" w:themeColor="text2"/>
        </w:rPr>
        <w:t>1 mark for pointer fiddlin</w:t>
      </w:r>
      <w:r w:rsidR="00190600">
        <w:rPr>
          <w:rFonts w:ascii="Fira Sans" w:hAnsi="Fira Sans"/>
          <w:bCs/>
          <w:color w:val="1F497D" w:themeColor="text2"/>
        </w:rPr>
        <w:t>g</w:t>
      </w:r>
      <w:r w:rsidR="00C27CB6">
        <w:rPr>
          <w:rFonts w:ascii="Fira Sans" w:hAnsi="Fira Sans"/>
          <w:bCs/>
          <w:color w:val="1F497D" w:themeColor="text2"/>
        </w:rPr>
        <w:t>)</w:t>
      </w:r>
      <w:r w:rsidR="008F4873">
        <w:rPr>
          <w:rFonts w:ascii="Fira Sans" w:hAnsi="Fira Sans"/>
          <w:bCs/>
          <w:color w:val="1F497D" w:themeColor="text2"/>
        </w:rPr>
        <w:t xml:space="preserve"> 1 mark </w:t>
      </w:r>
      <w:r w:rsidR="00190600">
        <w:rPr>
          <w:rFonts w:ascii="Fira Sans" w:hAnsi="Fira Sans"/>
          <w:bCs/>
          <w:color w:val="1F497D" w:themeColor="text2"/>
        </w:rPr>
        <w:t>for pop_left; 1 mark for null pointer checks</w:t>
      </w:r>
      <w:r w:rsidR="00237578">
        <w:rPr>
          <w:rFonts w:ascii="Fira Sans" w:hAnsi="Fira Sans"/>
          <w:bCs/>
          <w:color w:val="1F497D" w:themeColor="text2"/>
        </w:rPr>
        <w:br/>
      </w:r>
      <w:r w:rsidR="00237578">
        <w:rPr>
          <w:rFonts w:ascii="Fira Sans" w:hAnsi="Fira Sans"/>
          <w:bCs/>
          <w:color w:val="1F497D" w:themeColor="text2"/>
        </w:rPr>
        <w:lastRenderedPageBreak/>
        <w:t xml:space="preserve">iv) </w:t>
      </w:r>
      <w:r w:rsidR="00AE5C78">
        <w:rPr>
          <w:rFonts w:ascii="Fira Sans" w:hAnsi="Fira Sans"/>
          <w:bCs/>
          <w:color w:val="1F497D" w:themeColor="text2"/>
        </w:rPr>
        <w:t>1 mark for traversal, 1 mark for handling of function pointer</w:t>
      </w:r>
      <w:r w:rsidR="00AD6D1F">
        <w:rPr>
          <w:rFonts w:ascii="Fira Sans" w:hAnsi="Fira Sans"/>
          <w:bCs/>
          <w:color w:val="1F497D" w:themeColor="text2"/>
        </w:rPr>
        <w:br/>
        <w:t xml:space="preserve">v) </w:t>
      </w:r>
      <w:r w:rsidR="00716AC3">
        <w:rPr>
          <w:rFonts w:ascii="Fira Sans" w:hAnsi="Fira Sans"/>
          <w:bCs/>
          <w:color w:val="1F497D" w:themeColor="text2"/>
        </w:rPr>
        <w:t>1 mark for list_create call; 1 mark for push_right calls, 1 mark for for_each node call and function passing</w:t>
      </w:r>
    </w:p>
    <w:p w14:paraId="3140FFBE" w14:textId="09342B77" w:rsidR="00B81AF4" w:rsidRPr="00537F95" w:rsidRDefault="00B81AF4" w:rsidP="00B81AF4">
      <w:pPr>
        <w:autoSpaceDE/>
        <w:autoSpaceDN/>
        <w:spacing w:before="0"/>
        <w:ind w:left="0"/>
        <w:jc w:val="right"/>
        <w:rPr>
          <w:rFonts w:ascii="Fira Sans" w:hAnsi="Fira Sans" w:cs="Times New Roman"/>
          <w:b/>
          <w:sz w:val="22"/>
          <w:szCs w:val="22"/>
        </w:rPr>
      </w:pPr>
      <w:r w:rsidRPr="00537F95">
        <w:rPr>
          <w:rFonts w:ascii="Fira Sans" w:hAnsi="Fira Sans" w:cs="Times New Roman"/>
          <w:b/>
          <w:sz w:val="22"/>
          <w:szCs w:val="22"/>
        </w:rPr>
        <w:t>TOTAL MARKS [20]</w:t>
      </w:r>
    </w:p>
    <w:p w14:paraId="6F89998C" w14:textId="40B0F8F1" w:rsidR="005A058F" w:rsidRDefault="005A058F">
      <w:pPr>
        <w:autoSpaceDE/>
        <w:autoSpaceDN/>
        <w:spacing w:before="0"/>
        <w:ind w:left="0"/>
        <w:jc w:val="left"/>
        <w:rPr>
          <w:rFonts w:ascii="Fira Sans" w:hAnsi="Fira Sans" w:cs="Times New Roman"/>
          <w:sz w:val="22"/>
          <w:szCs w:val="22"/>
        </w:rPr>
      </w:pPr>
      <w:r>
        <w:rPr>
          <w:rFonts w:ascii="Fira Sans" w:hAnsi="Fira Sans" w:cs="Times New Roman"/>
          <w:sz w:val="22"/>
          <w:szCs w:val="22"/>
        </w:rPr>
        <w:br w:type="page"/>
      </w:r>
    </w:p>
    <w:p w14:paraId="259FDC3D" w14:textId="7D561D95" w:rsidR="00B81AF4" w:rsidRPr="005A058F" w:rsidRDefault="001A4927" w:rsidP="00CB7613">
      <w:pPr>
        <w:pStyle w:val="ListParagraph"/>
        <w:numPr>
          <w:ilvl w:val="0"/>
          <w:numId w:val="38"/>
        </w:numPr>
        <w:rPr>
          <w:rFonts w:ascii="Fira Sans" w:hAnsi="Fira Sans" w:cs="Courier New"/>
          <w:b/>
        </w:rPr>
      </w:pPr>
      <w:r>
        <w:rPr>
          <w:rFonts w:ascii="Fira Sans" w:hAnsi="Fira Sans" w:cs="Courier New"/>
          <w:b/>
        </w:rPr>
        <w:lastRenderedPageBreak/>
        <w:t>Memory</w:t>
      </w:r>
      <w:r w:rsidR="007E5062">
        <w:rPr>
          <w:rFonts w:ascii="Fira Sans" w:hAnsi="Fira Sans" w:cs="Courier New"/>
          <w:b/>
        </w:rPr>
        <w:t xml:space="preserve"> and</w:t>
      </w:r>
      <w:r>
        <w:rPr>
          <w:rFonts w:ascii="Fira Sans" w:hAnsi="Fira Sans" w:cs="Courier New"/>
          <w:b/>
        </w:rPr>
        <w:t xml:space="preserve"> </w:t>
      </w:r>
      <w:r w:rsidR="007E5062">
        <w:rPr>
          <w:rFonts w:ascii="Fira Sans" w:hAnsi="Fira Sans" w:cs="Courier New"/>
          <w:b/>
        </w:rPr>
        <w:t>Resource</w:t>
      </w:r>
      <w:r w:rsidR="00693717" w:rsidRPr="005A058F">
        <w:rPr>
          <w:rFonts w:ascii="Fira Sans" w:hAnsi="Fira Sans" w:cs="Courier New"/>
          <w:b/>
        </w:rPr>
        <w:t xml:space="preserve"> Management </w:t>
      </w:r>
      <w:r w:rsidR="007E5062">
        <w:rPr>
          <w:rFonts w:ascii="Fira Sans" w:hAnsi="Fira Sans" w:cs="Courier New"/>
          <w:b/>
        </w:rPr>
        <w:t xml:space="preserve">&amp; </w:t>
      </w:r>
      <w:r w:rsidR="00693717" w:rsidRPr="005A058F">
        <w:rPr>
          <w:rFonts w:ascii="Fira Sans" w:hAnsi="Fira Sans" w:cs="Courier New"/>
          <w:b/>
        </w:rPr>
        <w:t>Ownership</w:t>
      </w:r>
    </w:p>
    <w:p w14:paraId="5702DE4E" w14:textId="23E58826" w:rsidR="007323D9" w:rsidRPr="00FF5674" w:rsidRDefault="007323D9" w:rsidP="00E73642">
      <w:pPr>
        <w:pStyle w:val="ListParagraph"/>
        <w:numPr>
          <w:ilvl w:val="1"/>
          <w:numId w:val="38"/>
        </w:numPr>
        <w:tabs>
          <w:tab w:val="right" w:pos="9000"/>
        </w:tabs>
        <w:spacing w:before="400"/>
        <w:ind w:left="850" w:hanging="425"/>
        <w:contextualSpacing w:val="0"/>
        <w:rPr>
          <w:rFonts w:ascii="Fira Sans" w:hAnsi="Fira Sans" w:cs="Courier New"/>
        </w:rPr>
      </w:pPr>
      <w:r>
        <w:rPr>
          <w:rFonts w:ascii="Fira Sans" w:hAnsi="Fira Sans" w:cs="Courier New"/>
        </w:rPr>
        <w:t xml:space="preserve">Explain why it is forbidden to dereference a </w:t>
      </w:r>
      <w:r w:rsidRPr="007323D9">
        <w:rPr>
          <w:rFonts w:ascii="Fira Code" w:hAnsi="Fira Code" w:cs="Courier New"/>
        </w:rPr>
        <w:t>void</w:t>
      </w:r>
      <w:r>
        <w:rPr>
          <w:rFonts w:ascii="Fira Sans" w:hAnsi="Fira Sans" w:cs="Courier New"/>
        </w:rPr>
        <w:t>-pointer.</w:t>
      </w:r>
      <w:r>
        <w:rPr>
          <w:rFonts w:ascii="Fira Sans" w:hAnsi="Fira Sans" w:cs="Courier New"/>
        </w:rPr>
        <w:tab/>
      </w:r>
      <w:r w:rsidRPr="007323D9">
        <w:rPr>
          <w:rFonts w:ascii="Fira Sans" w:hAnsi="Fira Sans" w:cs="Courier New"/>
          <w:b/>
        </w:rPr>
        <w:t>[2]</w:t>
      </w:r>
      <w:r w:rsidR="00641C98">
        <w:rPr>
          <w:rFonts w:ascii="Fira Sans" w:hAnsi="Fira Sans" w:cs="Courier New"/>
          <w:b/>
        </w:rPr>
        <w:br/>
      </w:r>
      <w:r w:rsidR="00641C98">
        <w:rPr>
          <w:rFonts w:ascii="Fira Sans" w:hAnsi="Fira Sans" w:cs="Courier New"/>
          <w:b/>
        </w:rPr>
        <w:br/>
      </w:r>
      <w:r w:rsidR="00641C98" w:rsidRPr="00313F8B">
        <w:rPr>
          <w:rFonts w:ascii="Fira Sans" w:hAnsi="Fira Sans" w:cs="Courier New"/>
          <w:color w:val="1F497D" w:themeColor="text2"/>
        </w:rPr>
        <w:t xml:space="preserve">A void pointer </w:t>
      </w:r>
      <w:r w:rsidR="00C001D4">
        <w:rPr>
          <w:rFonts w:ascii="Fira Sans" w:hAnsi="Fira Sans" w:cs="Courier New"/>
          <w:color w:val="1F497D" w:themeColor="text2"/>
        </w:rPr>
        <w:t>holds</w:t>
      </w:r>
      <w:r w:rsidR="00641C98" w:rsidRPr="00313F8B">
        <w:rPr>
          <w:rFonts w:ascii="Fira Sans" w:hAnsi="Fira Sans" w:cs="Courier New"/>
          <w:color w:val="1F497D" w:themeColor="text2"/>
        </w:rPr>
        <w:t xml:space="preserve"> an address to a value of unknown data type. It is unclear what the bits </w:t>
      </w:r>
      <w:r w:rsidR="00313F8B" w:rsidRPr="00313F8B">
        <w:rPr>
          <w:rFonts w:ascii="Fira Sans" w:hAnsi="Fira Sans" w:cs="Courier New"/>
          <w:color w:val="1F497D" w:themeColor="text2"/>
        </w:rPr>
        <w:t xml:space="preserve">at this memory location mean. The programmer first has to </w:t>
      </w:r>
      <w:r w:rsidR="00313F8B">
        <w:rPr>
          <w:rFonts w:ascii="Fira Sans" w:hAnsi="Fira Sans" w:cs="Courier New"/>
          <w:color w:val="1F497D" w:themeColor="text2"/>
        </w:rPr>
        <w:t>re</w:t>
      </w:r>
      <w:r w:rsidR="002C7934">
        <w:rPr>
          <w:rFonts w:ascii="Fira Sans" w:hAnsi="Fira Sans" w:cs="Courier New"/>
          <w:color w:val="1F497D" w:themeColor="text2"/>
        </w:rPr>
        <w:t>-</w:t>
      </w:r>
      <w:r w:rsidR="00313F8B" w:rsidRPr="00313F8B">
        <w:rPr>
          <w:rFonts w:ascii="Fira Sans" w:hAnsi="Fira Sans" w:cs="Courier New"/>
          <w:color w:val="1F497D" w:themeColor="text2"/>
        </w:rPr>
        <w:t>establish the meaning of the bits by casting the pointer.</w:t>
      </w:r>
    </w:p>
    <w:p w14:paraId="1CBA3D9F" w14:textId="6545787C" w:rsidR="00FF5674" w:rsidRPr="001A6716" w:rsidRDefault="001A6716" w:rsidP="00E73642">
      <w:pPr>
        <w:pStyle w:val="ListParagraph"/>
        <w:numPr>
          <w:ilvl w:val="1"/>
          <w:numId w:val="38"/>
        </w:numPr>
        <w:tabs>
          <w:tab w:val="right" w:pos="9000"/>
        </w:tabs>
        <w:spacing w:before="400"/>
        <w:ind w:left="850" w:hanging="425"/>
        <w:contextualSpacing w:val="0"/>
        <w:rPr>
          <w:rFonts w:ascii="Fira Sans" w:hAnsi="Fira Sans" w:cs="Courier New"/>
        </w:rPr>
      </w:pPr>
      <w:r>
        <w:rPr>
          <w:rFonts w:ascii="Fira Sans" w:hAnsi="Fira Sans" w:cs="Courier New"/>
        </w:rPr>
        <w:t>There are two main areas of memory: the stack and the heap.</w:t>
      </w:r>
      <w:r w:rsidR="009E2E23">
        <w:rPr>
          <w:rFonts w:ascii="Fira Sans" w:hAnsi="Fira Sans" w:cs="Courier New"/>
        </w:rPr>
        <w:br/>
      </w:r>
      <w:r>
        <w:rPr>
          <w:rFonts w:ascii="Fira Sans" w:hAnsi="Fira Sans" w:cs="Courier New"/>
        </w:rPr>
        <w:t xml:space="preserve">Explain for both </w:t>
      </w:r>
      <w:r w:rsidR="009E2E23">
        <w:rPr>
          <w:rFonts w:ascii="Fira Sans" w:hAnsi="Fira Sans" w:cs="Courier New"/>
        </w:rPr>
        <w:t xml:space="preserve">how memory is managed and </w:t>
      </w:r>
      <w:r w:rsidR="00974270">
        <w:rPr>
          <w:rFonts w:ascii="Fira Sans" w:hAnsi="Fira Sans" w:cs="Courier New"/>
        </w:rPr>
        <w:t>what</w:t>
      </w:r>
      <w:r w:rsidR="009E2E23">
        <w:rPr>
          <w:rFonts w:ascii="Fira Sans" w:hAnsi="Fira Sans" w:cs="Courier New"/>
        </w:rPr>
        <w:t xml:space="preserve"> responsi</w:t>
      </w:r>
      <w:r w:rsidR="00974270">
        <w:rPr>
          <w:rFonts w:ascii="Fira Sans" w:hAnsi="Fira Sans" w:cs="Courier New"/>
        </w:rPr>
        <w:t>bility the programmer has</w:t>
      </w:r>
      <w:r w:rsidR="009E2E23">
        <w:rPr>
          <w:rFonts w:ascii="Fira Sans" w:hAnsi="Fira Sans" w:cs="Courier New"/>
        </w:rPr>
        <w:t>.</w:t>
      </w:r>
      <w:r w:rsidR="009E2E23">
        <w:rPr>
          <w:rFonts w:ascii="Fira Sans" w:hAnsi="Fira Sans" w:cs="Courier New"/>
        </w:rPr>
        <w:tab/>
      </w:r>
      <w:r w:rsidR="009E2E23" w:rsidRPr="009E2E23">
        <w:rPr>
          <w:rFonts w:ascii="Fira Sans" w:hAnsi="Fira Sans" w:cs="Courier New"/>
          <w:b/>
        </w:rPr>
        <w:t>[2]</w:t>
      </w:r>
      <w:r w:rsidR="000C1652">
        <w:rPr>
          <w:rFonts w:ascii="Fira Sans" w:hAnsi="Fira Sans" w:cs="Courier New"/>
          <w:b/>
        </w:rPr>
        <w:br/>
      </w:r>
      <w:r w:rsidR="000C1652">
        <w:rPr>
          <w:rFonts w:ascii="Fira Sans" w:hAnsi="Fira Sans" w:cs="Courier New"/>
          <w:b/>
        </w:rPr>
        <w:br/>
      </w:r>
      <w:r w:rsidR="000C1652" w:rsidRPr="000C1652">
        <w:rPr>
          <w:rFonts w:ascii="Fira Sans" w:hAnsi="Fira Sans" w:cs="Courier New"/>
          <w:color w:val="1F497D" w:themeColor="text2"/>
        </w:rPr>
        <w:t>The stack is the automatically managed area. Variables are put on the stack when a block is entered and removed in reverse order when the block is exited.</w:t>
      </w:r>
      <w:r w:rsidR="000C1652">
        <w:rPr>
          <w:rFonts w:ascii="Fira Sans" w:hAnsi="Fira Sans" w:cs="Courier New"/>
          <w:color w:val="1F497D" w:themeColor="text2"/>
        </w:rPr>
        <w:t xml:space="preserve"> The heap is managed manually by the programmer</w:t>
      </w:r>
      <w:r w:rsidR="00FB40B0">
        <w:rPr>
          <w:rFonts w:ascii="Fira Sans" w:hAnsi="Fira Sans" w:cs="Courier New"/>
          <w:color w:val="1F497D" w:themeColor="text2"/>
        </w:rPr>
        <w:t xml:space="preserve"> who is responsible to call free</w:t>
      </w:r>
      <w:r w:rsidR="000B0AE4">
        <w:rPr>
          <w:rFonts w:ascii="Fira Sans" w:hAnsi="Fira Sans" w:cs="Courier New"/>
          <w:color w:val="1F497D" w:themeColor="text2"/>
        </w:rPr>
        <w:t xml:space="preserve"> correctly</w:t>
      </w:r>
      <w:r w:rsidR="000C1652">
        <w:rPr>
          <w:rFonts w:ascii="Fira Sans" w:hAnsi="Fira Sans" w:cs="Courier New"/>
          <w:color w:val="1F497D" w:themeColor="text2"/>
        </w:rPr>
        <w:t>.</w:t>
      </w:r>
    </w:p>
    <w:p w14:paraId="5BA161FF" w14:textId="0A0979F2" w:rsidR="005A058F" w:rsidRPr="00F73242" w:rsidRDefault="007D0367" w:rsidP="00E73642">
      <w:pPr>
        <w:pStyle w:val="ListParagraph"/>
        <w:numPr>
          <w:ilvl w:val="1"/>
          <w:numId w:val="38"/>
        </w:numPr>
        <w:tabs>
          <w:tab w:val="right" w:pos="9000"/>
        </w:tabs>
        <w:spacing w:before="400"/>
        <w:ind w:left="850" w:hanging="425"/>
        <w:contextualSpacing w:val="0"/>
        <w:rPr>
          <w:rFonts w:ascii="Fira Sans" w:hAnsi="Fira Sans" w:cs="Courier New"/>
        </w:rPr>
      </w:pPr>
      <w:r>
        <w:rPr>
          <w:rFonts w:ascii="Fira Sans" w:hAnsi="Fira Sans" w:cs="Courier New"/>
        </w:rPr>
        <w:t xml:space="preserve">Variables in C can have different </w:t>
      </w:r>
      <w:r w:rsidR="00340EA4" w:rsidRPr="00340EA4">
        <w:rPr>
          <w:rFonts w:ascii="Fira Sans" w:hAnsi="Fira Sans" w:cs="Courier New"/>
          <w:i/>
        </w:rPr>
        <w:t>lifetimes</w:t>
      </w:r>
      <w:r w:rsidR="00340EA4">
        <w:rPr>
          <w:rFonts w:ascii="Fira Sans" w:hAnsi="Fira Sans" w:cs="Courier New"/>
        </w:rPr>
        <w:t>. Explain briefly the three different types of lifetime a variable in C can have.</w:t>
      </w:r>
      <w:r w:rsidR="00E73642">
        <w:rPr>
          <w:rFonts w:ascii="Fira Sans" w:hAnsi="Fira Sans" w:cs="Courier New"/>
        </w:rPr>
        <w:tab/>
      </w:r>
      <w:r w:rsidR="00E73642" w:rsidRPr="00E73642">
        <w:rPr>
          <w:rFonts w:ascii="Fira Sans" w:hAnsi="Fira Sans" w:cs="Courier New"/>
          <w:b/>
        </w:rPr>
        <w:t>[3]</w:t>
      </w:r>
      <w:r w:rsidR="000C1652">
        <w:rPr>
          <w:rFonts w:ascii="Fira Sans" w:hAnsi="Fira Sans" w:cs="Courier New"/>
          <w:b/>
        </w:rPr>
        <w:br/>
      </w:r>
      <w:r w:rsidR="000C1652">
        <w:rPr>
          <w:rFonts w:ascii="Fira Sans" w:hAnsi="Fira Sans" w:cs="Courier New"/>
          <w:b/>
        </w:rPr>
        <w:br/>
      </w:r>
      <w:r w:rsidR="000C1652">
        <w:rPr>
          <w:rFonts w:ascii="Fira Sans" w:hAnsi="Fira Sans" w:cs="Courier New"/>
          <w:color w:val="1F497D" w:themeColor="text2"/>
        </w:rPr>
        <w:t xml:space="preserve">variables with </w:t>
      </w:r>
      <w:r w:rsidR="000C1652" w:rsidRPr="00DE2F8B">
        <w:rPr>
          <w:rFonts w:ascii="Fira Sans" w:hAnsi="Fira Sans" w:cs="Courier New"/>
          <w:i/>
          <w:color w:val="1F497D" w:themeColor="text2"/>
        </w:rPr>
        <w:t>automatic lifetime</w:t>
      </w:r>
      <w:r w:rsidR="000C1652" w:rsidRPr="000C1652">
        <w:rPr>
          <w:rFonts w:ascii="Fira Sans" w:hAnsi="Fira Sans" w:cs="Courier New"/>
          <w:color w:val="1F497D" w:themeColor="text2"/>
        </w:rPr>
        <w:t xml:space="preserve"> (or </w:t>
      </w:r>
      <w:r w:rsidR="000C1652" w:rsidRPr="00DE2F8B">
        <w:rPr>
          <w:rFonts w:ascii="Fira Sans" w:hAnsi="Fira Sans" w:cs="Courier New"/>
          <w:i/>
          <w:color w:val="1F497D" w:themeColor="text2"/>
        </w:rPr>
        <w:t>stack lifetime</w:t>
      </w:r>
      <w:r w:rsidR="000C1652" w:rsidRPr="000C1652">
        <w:rPr>
          <w:rFonts w:ascii="Fira Sans" w:hAnsi="Fira Sans" w:cs="Courier New"/>
          <w:color w:val="1F497D" w:themeColor="text2"/>
        </w:rPr>
        <w:t xml:space="preserve">) </w:t>
      </w:r>
      <w:r w:rsidR="009E37B8">
        <w:rPr>
          <w:rFonts w:ascii="Fira Sans" w:hAnsi="Fira Sans" w:cs="Courier New"/>
          <w:color w:val="1F497D" w:themeColor="text2"/>
        </w:rPr>
        <w:t>are deallocated at the end of the block they are declared in.</w:t>
      </w:r>
      <w:r w:rsidR="000C1652">
        <w:rPr>
          <w:rFonts w:ascii="Fira Sans" w:hAnsi="Fira Sans" w:cs="Courier New"/>
          <w:color w:val="1F497D" w:themeColor="text2"/>
        </w:rPr>
        <w:br/>
      </w:r>
      <w:r w:rsidR="009E37B8">
        <w:rPr>
          <w:rFonts w:ascii="Fira Sans" w:hAnsi="Fira Sans" w:cs="Courier New"/>
          <w:color w:val="1F497D" w:themeColor="text2"/>
        </w:rPr>
        <w:t xml:space="preserve">variables with </w:t>
      </w:r>
      <w:r w:rsidR="000C1652" w:rsidRPr="00DE2F8B">
        <w:rPr>
          <w:rFonts w:ascii="Fira Sans" w:hAnsi="Fira Sans" w:cs="Courier New"/>
          <w:i/>
          <w:color w:val="1F497D" w:themeColor="text2"/>
        </w:rPr>
        <w:t>static lifetime</w:t>
      </w:r>
      <w:r w:rsidR="000C1652">
        <w:rPr>
          <w:rFonts w:ascii="Fira Sans" w:hAnsi="Fira Sans" w:cs="Courier New"/>
          <w:color w:val="1F497D" w:themeColor="text2"/>
        </w:rPr>
        <w:t xml:space="preserve"> </w:t>
      </w:r>
      <w:r w:rsidR="009E37B8">
        <w:rPr>
          <w:rFonts w:ascii="Fira Sans" w:hAnsi="Fira Sans" w:cs="Courier New"/>
          <w:color w:val="1F497D" w:themeColor="text2"/>
        </w:rPr>
        <w:t>are deallocated at the end of the program.</w:t>
      </w:r>
      <w:r w:rsidR="009E37B8">
        <w:rPr>
          <w:rFonts w:ascii="Fira Sans" w:hAnsi="Fira Sans" w:cs="Courier New"/>
          <w:color w:val="1F497D" w:themeColor="text2"/>
        </w:rPr>
        <w:br/>
      </w:r>
      <w:r w:rsidR="00DE2F8B" w:rsidRPr="00DE2F8B">
        <w:rPr>
          <w:rFonts w:ascii="Fira Sans" w:hAnsi="Fira Sans" w:cs="Courier New"/>
          <w:i/>
          <w:color w:val="1F497D" w:themeColor="text2"/>
        </w:rPr>
        <w:t>allocated variables</w:t>
      </w:r>
      <w:r w:rsidR="00DE2F8B">
        <w:rPr>
          <w:rFonts w:ascii="Fira Sans" w:hAnsi="Fira Sans" w:cs="Courier New"/>
          <w:color w:val="1F497D" w:themeColor="text2"/>
        </w:rPr>
        <w:t xml:space="preserve"> are managed manually by the programmer </w:t>
      </w:r>
      <w:r w:rsidR="00A70B82">
        <w:rPr>
          <w:rFonts w:ascii="Fira Sans" w:hAnsi="Fira Sans" w:cs="Courier New"/>
          <w:color w:val="1F497D" w:themeColor="text2"/>
        </w:rPr>
        <w:t>who determines their lifetime</w:t>
      </w:r>
    </w:p>
    <w:p w14:paraId="5032EAF0" w14:textId="1697F402" w:rsidR="00F73242" w:rsidRPr="00F73242" w:rsidRDefault="00F73242" w:rsidP="00E73642">
      <w:pPr>
        <w:pStyle w:val="ListParagraph"/>
        <w:numPr>
          <w:ilvl w:val="1"/>
          <w:numId w:val="38"/>
        </w:numPr>
        <w:tabs>
          <w:tab w:val="right" w:pos="9000"/>
        </w:tabs>
        <w:spacing w:before="400"/>
        <w:ind w:left="850" w:hanging="425"/>
        <w:contextualSpacing w:val="0"/>
        <w:rPr>
          <w:rFonts w:ascii="Fira Sans" w:hAnsi="Fira Sans" w:cs="Courier New"/>
        </w:rPr>
      </w:pPr>
      <w:r>
        <w:rPr>
          <w:rFonts w:ascii="Fira Sans" w:hAnsi="Fira Sans" w:cs="Courier New"/>
        </w:rPr>
        <w:t>Explain w</w:t>
      </w:r>
      <w:r w:rsidRPr="00F73242">
        <w:rPr>
          <w:rFonts w:ascii="Fira Sans" w:hAnsi="Fira Sans" w:cs="Courier New"/>
        </w:rPr>
        <w:t xml:space="preserve">hy </w:t>
      </w:r>
      <w:r>
        <w:rPr>
          <w:rFonts w:ascii="Fira Sans" w:hAnsi="Fira Sans" w:cs="Courier New"/>
        </w:rPr>
        <w:t xml:space="preserve">it is </w:t>
      </w:r>
      <w:r w:rsidR="00871F53">
        <w:rPr>
          <w:rFonts w:ascii="Fira Sans" w:hAnsi="Fira Sans" w:cs="Courier New"/>
        </w:rPr>
        <w:t>dangerous</w:t>
      </w:r>
      <w:r>
        <w:rPr>
          <w:rFonts w:ascii="Fira Sans" w:hAnsi="Fira Sans" w:cs="Courier New"/>
        </w:rPr>
        <w:t xml:space="preserve"> to return a pointer to a local variable from a function</w:t>
      </w:r>
      <w:r w:rsidR="00C84DB6">
        <w:rPr>
          <w:rFonts w:ascii="Fira Sans" w:hAnsi="Fira Sans" w:cs="Courier New"/>
        </w:rPr>
        <w:t>.</w:t>
      </w:r>
      <w:r>
        <w:rPr>
          <w:rFonts w:ascii="Fira Sans" w:hAnsi="Fira Sans" w:cs="Courier New"/>
        </w:rPr>
        <w:tab/>
      </w:r>
      <w:r w:rsidRPr="00F73242">
        <w:rPr>
          <w:rFonts w:ascii="Fira Sans" w:hAnsi="Fira Sans" w:cs="Courier New"/>
          <w:b/>
        </w:rPr>
        <w:t>[2]</w:t>
      </w:r>
      <w:r w:rsidR="001B3735">
        <w:rPr>
          <w:rFonts w:ascii="Fira Sans" w:hAnsi="Fira Sans" w:cs="Courier New"/>
          <w:b/>
        </w:rPr>
        <w:br/>
      </w:r>
      <w:r w:rsidR="001B3735">
        <w:rPr>
          <w:rFonts w:ascii="Fira Sans" w:hAnsi="Fira Sans" w:cs="Courier New"/>
          <w:b/>
        </w:rPr>
        <w:br/>
      </w:r>
      <w:r w:rsidR="001B3735" w:rsidRPr="001B3735">
        <w:rPr>
          <w:rFonts w:ascii="Fira Sans" w:hAnsi="Fira Sans" w:cs="Courier New"/>
          <w:color w:val="1F497D" w:themeColor="text2"/>
        </w:rPr>
        <w:t>The pointer has a longer lifetime than the variable. Any access to the original variable will be invalid as it has been (potentially) deallocated.</w:t>
      </w:r>
    </w:p>
    <w:p w14:paraId="0C3F0C14" w14:textId="38716454" w:rsidR="001C4F44" w:rsidRPr="009270DD" w:rsidRDefault="002B5424" w:rsidP="00E73642">
      <w:pPr>
        <w:pStyle w:val="ListParagraph"/>
        <w:numPr>
          <w:ilvl w:val="1"/>
          <w:numId w:val="38"/>
        </w:numPr>
        <w:tabs>
          <w:tab w:val="right" w:pos="9000"/>
        </w:tabs>
        <w:spacing w:before="400"/>
        <w:ind w:left="850" w:hanging="425"/>
        <w:contextualSpacing w:val="0"/>
        <w:rPr>
          <w:rFonts w:ascii="Fira Sans" w:hAnsi="Fira Sans" w:cs="Courier New"/>
        </w:rPr>
      </w:pPr>
      <w:r>
        <w:rPr>
          <w:rFonts w:ascii="Fira Sans" w:hAnsi="Fira Sans" w:cs="Courier New"/>
        </w:rPr>
        <w:t xml:space="preserve">Name and briefly discuss three major challenges with manual </w:t>
      </w:r>
      <w:r w:rsidR="008473F0">
        <w:rPr>
          <w:rFonts w:ascii="Fira Sans" w:hAnsi="Fira Sans" w:cs="Courier New"/>
        </w:rPr>
        <w:t xml:space="preserve">memory management using </w:t>
      </w:r>
      <w:r w:rsidR="008473F0" w:rsidRPr="008473F0">
        <w:rPr>
          <w:rFonts w:ascii="Fira Code" w:hAnsi="Fira Code" w:cs="Courier New"/>
        </w:rPr>
        <w:t>malloc</w:t>
      </w:r>
      <w:r w:rsidR="008473F0">
        <w:rPr>
          <w:rFonts w:ascii="Fira Sans" w:hAnsi="Fira Sans" w:cs="Courier New"/>
        </w:rPr>
        <w:t xml:space="preserve"> and </w:t>
      </w:r>
      <w:r w:rsidR="008473F0" w:rsidRPr="008473F0">
        <w:rPr>
          <w:rFonts w:ascii="Fira Code" w:hAnsi="Fira Code" w:cs="Courier New"/>
        </w:rPr>
        <w:t>free</w:t>
      </w:r>
      <w:r w:rsidR="008473F0">
        <w:rPr>
          <w:rFonts w:ascii="Fira Sans" w:hAnsi="Fira Sans" w:cs="Courier New"/>
        </w:rPr>
        <w:t>.</w:t>
      </w:r>
      <w:r w:rsidR="008473F0">
        <w:rPr>
          <w:rFonts w:ascii="Fira Sans" w:hAnsi="Fira Sans" w:cs="Courier New"/>
        </w:rPr>
        <w:tab/>
      </w:r>
      <w:r w:rsidR="008473F0" w:rsidRPr="008473F0">
        <w:rPr>
          <w:rFonts w:ascii="Fira Sans" w:hAnsi="Fira Sans" w:cs="Courier New"/>
          <w:b/>
        </w:rPr>
        <w:t>[3]</w:t>
      </w:r>
      <w:r w:rsidR="001B3735">
        <w:rPr>
          <w:rFonts w:ascii="Fira Sans" w:hAnsi="Fira Sans" w:cs="Courier New"/>
          <w:b/>
        </w:rPr>
        <w:br/>
      </w:r>
      <w:r w:rsidR="001B3735">
        <w:rPr>
          <w:rFonts w:ascii="Fira Sans" w:hAnsi="Fira Sans" w:cs="Courier New"/>
          <w:b/>
        </w:rPr>
        <w:br/>
      </w:r>
      <w:r w:rsidR="001B3735" w:rsidRPr="00196143">
        <w:rPr>
          <w:rFonts w:ascii="Fira Sans" w:hAnsi="Fira Sans" w:cs="Courier New"/>
          <w:color w:val="1F497D" w:themeColor="text2"/>
        </w:rPr>
        <w:t xml:space="preserve">1. </w:t>
      </w:r>
      <w:r w:rsidR="006602CE" w:rsidRPr="00196143">
        <w:rPr>
          <w:rFonts w:ascii="Fira Sans" w:hAnsi="Fira Sans" w:cs="Courier New"/>
          <w:color w:val="1F497D" w:themeColor="text2"/>
        </w:rPr>
        <w:t>Double free errors (free is called multiple times)</w:t>
      </w:r>
      <w:r w:rsidR="006602CE" w:rsidRPr="00196143">
        <w:rPr>
          <w:rFonts w:ascii="Fira Sans" w:hAnsi="Fira Sans" w:cs="Courier New"/>
          <w:color w:val="1F497D" w:themeColor="text2"/>
        </w:rPr>
        <w:br/>
        <w:t xml:space="preserve">2. </w:t>
      </w:r>
      <w:r w:rsidR="00A70EAF" w:rsidRPr="00196143">
        <w:rPr>
          <w:rFonts w:ascii="Fira Sans" w:hAnsi="Fira Sans" w:cs="Courier New"/>
          <w:color w:val="1F497D" w:themeColor="text2"/>
        </w:rPr>
        <w:t>Dangling pointers (pointers to variables that have been freed)</w:t>
      </w:r>
      <w:r w:rsidR="00A70EAF" w:rsidRPr="00196143">
        <w:rPr>
          <w:rFonts w:ascii="Fira Sans" w:hAnsi="Fira Sans" w:cs="Courier New"/>
          <w:color w:val="1F497D" w:themeColor="text2"/>
        </w:rPr>
        <w:br/>
        <w:t>3. Memory leaks (free is never called)</w:t>
      </w:r>
      <w:r w:rsidR="00A70EAF" w:rsidRPr="00196143">
        <w:rPr>
          <w:rFonts w:ascii="Fira Sans" w:hAnsi="Fira Sans" w:cs="Courier New"/>
          <w:color w:val="1F497D" w:themeColor="text2"/>
        </w:rPr>
        <w:br/>
      </w:r>
      <w:r w:rsidR="00196143" w:rsidRPr="00196143">
        <w:rPr>
          <w:rFonts w:ascii="Fira Sans" w:hAnsi="Fira Sans" w:cs="Courier New"/>
          <w:color w:val="1F497D" w:themeColor="text2"/>
        </w:rPr>
        <w:t>Any other valid challenge is awarded 1 point</w:t>
      </w:r>
    </w:p>
    <w:p w14:paraId="3B325F94" w14:textId="67F8D3DD" w:rsidR="009270DD" w:rsidRPr="006C08DC" w:rsidRDefault="00ED39EB" w:rsidP="00E73642">
      <w:pPr>
        <w:pStyle w:val="ListParagraph"/>
        <w:numPr>
          <w:ilvl w:val="1"/>
          <w:numId w:val="38"/>
        </w:numPr>
        <w:tabs>
          <w:tab w:val="right" w:pos="9000"/>
        </w:tabs>
        <w:spacing w:before="400"/>
        <w:ind w:left="850" w:hanging="425"/>
        <w:contextualSpacing w:val="0"/>
        <w:rPr>
          <w:rFonts w:ascii="Fira Sans" w:hAnsi="Fira Sans" w:cs="Courier New"/>
        </w:rPr>
      </w:pPr>
      <w:r w:rsidRPr="00ED39EB">
        <w:rPr>
          <w:rFonts w:ascii="Fira Sans" w:hAnsi="Fira Sans" w:cs="Courier New"/>
        </w:rPr>
        <w:t xml:space="preserve">Explain the </w:t>
      </w:r>
      <w:r>
        <w:rPr>
          <w:rFonts w:ascii="Fira Sans" w:hAnsi="Fira Sans" w:cs="Courier New"/>
        </w:rPr>
        <w:t>concept</w:t>
      </w:r>
      <w:r w:rsidR="007E36A5">
        <w:rPr>
          <w:rFonts w:ascii="Fira Sans" w:hAnsi="Fira Sans" w:cs="Courier New"/>
        </w:rPr>
        <w:t xml:space="preserve"> and benefits</w:t>
      </w:r>
      <w:r>
        <w:rPr>
          <w:rFonts w:ascii="Fira Sans" w:hAnsi="Fira Sans" w:cs="Courier New"/>
        </w:rPr>
        <w:t xml:space="preserve"> of </w:t>
      </w:r>
      <w:r w:rsidR="009F4F36" w:rsidRPr="009F4F36">
        <w:rPr>
          <w:rFonts w:ascii="Fira Sans" w:hAnsi="Fira Sans" w:cs="Courier New"/>
          <w:i/>
        </w:rPr>
        <w:t>Ownership</w:t>
      </w:r>
      <w:r w:rsidR="009F4F36" w:rsidRPr="009F4F36">
        <w:rPr>
          <w:rFonts w:ascii="Fira Sans" w:hAnsi="Fira Sans" w:cs="Courier New"/>
        </w:rPr>
        <w:t xml:space="preserve"> </w:t>
      </w:r>
      <w:r w:rsidR="009F4F36">
        <w:rPr>
          <w:rFonts w:ascii="Fira Sans" w:hAnsi="Fira Sans" w:cs="Courier New"/>
        </w:rPr>
        <w:t xml:space="preserve">for resource and memory management. </w:t>
      </w:r>
      <w:r w:rsidR="00A27C40">
        <w:rPr>
          <w:rFonts w:ascii="Fira Sans" w:hAnsi="Fira Sans" w:cs="Courier New"/>
        </w:rPr>
        <w:t>Explain how this is implemented in C++ with the RAII technique.</w:t>
      </w:r>
      <w:r w:rsidR="00811AA2">
        <w:rPr>
          <w:rFonts w:ascii="Fira Sans" w:hAnsi="Fira Sans" w:cs="Courier New"/>
        </w:rPr>
        <w:t xml:space="preserve"> Explain the role of the special </w:t>
      </w:r>
      <w:r w:rsidR="00811AA2" w:rsidRPr="00811AA2">
        <w:rPr>
          <w:rFonts w:ascii="Fira Sans" w:hAnsi="Fira Sans" w:cs="Courier New"/>
          <w:i/>
        </w:rPr>
        <w:t>constructor</w:t>
      </w:r>
      <w:r w:rsidR="00811AA2">
        <w:rPr>
          <w:rFonts w:ascii="Fira Sans" w:hAnsi="Fira Sans" w:cs="Courier New"/>
        </w:rPr>
        <w:t xml:space="preserve"> and </w:t>
      </w:r>
      <w:r w:rsidR="00811AA2" w:rsidRPr="00811AA2">
        <w:rPr>
          <w:rFonts w:ascii="Fira Sans" w:hAnsi="Fira Sans" w:cs="Courier New"/>
          <w:i/>
        </w:rPr>
        <w:t>destructor</w:t>
      </w:r>
      <w:r w:rsidR="00811AA2">
        <w:rPr>
          <w:rFonts w:ascii="Fira Sans" w:hAnsi="Fira Sans" w:cs="Courier New"/>
        </w:rPr>
        <w:t xml:space="preserve"> functions in this </w:t>
      </w:r>
      <w:r w:rsidR="00811AA2">
        <w:rPr>
          <w:rFonts w:ascii="Fira Sans" w:hAnsi="Fira Sans" w:cs="Courier New"/>
        </w:rPr>
        <w:lastRenderedPageBreak/>
        <w:t>context.</w:t>
      </w:r>
      <w:r w:rsidR="00952F82">
        <w:rPr>
          <w:rFonts w:ascii="Fira Sans" w:hAnsi="Fira Sans" w:cs="Courier New"/>
        </w:rPr>
        <w:tab/>
      </w:r>
      <w:r w:rsidR="00952F82" w:rsidRPr="004A0F77">
        <w:rPr>
          <w:rFonts w:ascii="Fira Sans" w:hAnsi="Fira Sans" w:cs="Courier New"/>
          <w:b/>
        </w:rPr>
        <w:t>[4]</w:t>
      </w:r>
      <w:r w:rsidR="00196143">
        <w:rPr>
          <w:rFonts w:ascii="Fira Sans" w:hAnsi="Fira Sans" w:cs="Courier New"/>
          <w:b/>
        </w:rPr>
        <w:br/>
      </w:r>
      <w:r w:rsidR="00196143">
        <w:rPr>
          <w:rFonts w:ascii="Fira Sans" w:hAnsi="Fira Sans" w:cs="Courier New"/>
          <w:b/>
        </w:rPr>
        <w:br/>
      </w:r>
      <w:r w:rsidR="00196143" w:rsidRPr="00E25F61">
        <w:rPr>
          <w:rFonts w:ascii="Fira Sans" w:hAnsi="Fira Sans" w:cs="Courier New"/>
          <w:color w:val="1F497D" w:themeColor="text2"/>
        </w:rPr>
        <w:t>With ownership we identify a single entity which is responsible for managing a resource.</w:t>
      </w:r>
      <w:r w:rsidR="00E25F61" w:rsidRPr="00E25F61">
        <w:rPr>
          <w:rFonts w:ascii="Fira Sans" w:hAnsi="Fira Sans" w:cs="Courier New"/>
          <w:color w:val="1F497D" w:themeColor="text2"/>
        </w:rPr>
        <w:t xml:space="preserve"> In C++ this is enforced via Resource Allocation Is Initialization: resources are allocated in the constructor of an object and deallocated in the destructor of the object. By creating such an object handler on the local stack, the management of the resource is tied to the lifetime of a stack variable.</w:t>
      </w:r>
    </w:p>
    <w:p w14:paraId="5A446D30" w14:textId="77777777" w:rsidR="003A4B66" w:rsidRPr="006C08DC" w:rsidRDefault="009F5CAA" w:rsidP="006C08DC">
      <w:pPr>
        <w:pStyle w:val="ListParagraph"/>
        <w:numPr>
          <w:ilvl w:val="1"/>
          <w:numId w:val="38"/>
        </w:numPr>
        <w:tabs>
          <w:tab w:val="right" w:pos="9000"/>
        </w:tabs>
        <w:spacing w:before="400"/>
        <w:ind w:left="850" w:hanging="425"/>
        <w:contextualSpacing w:val="0"/>
        <w:rPr>
          <w:rFonts w:ascii="Fira Sans" w:hAnsi="Fira Sans" w:cs="Courier New"/>
        </w:rPr>
      </w:pPr>
      <w:r w:rsidRPr="006C08DC">
        <w:rPr>
          <w:rFonts w:ascii="Fira Sans" w:hAnsi="Fira Sans" w:cs="Courier New"/>
        </w:rPr>
        <w:t>Implement a</w:t>
      </w:r>
      <w:r w:rsidR="003266B0" w:rsidRPr="006C08DC">
        <w:rPr>
          <w:rFonts w:ascii="Fira Sans" w:hAnsi="Fira Sans" w:cs="Courier New"/>
        </w:rPr>
        <w:t xml:space="preserve"> structure</w:t>
      </w:r>
      <w:r w:rsidR="00F72EB5" w:rsidRPr="006C08DC">
        <w:rPr>
          <w:rFonts w:ascii="Fira Sans" w:hAnsi="Fira Sans" w:cs="Courier New"/>
        </w:rPr>
        <w:t xml:space="preserve"> </w:t>
      </w:r>
      <w:r w:rsidR="00F72EB5" w:rsidRPr="006C08DC">
        <w:rPr>
          <w:rFonts w:ascii="Fira Code" w:hAnsi="Fira Code" w:cs="Courier New"/>
        </w:rPr>
        <w:t>db_handle</w:t>
      </w:r>
      <w:r w:rsidR="003266B0" w:rsidRPr="006C08DC">
        <w:rPr>
          <w:rFonts w:ascii="Fira Sans" w:hAnsi="Fira Sans" w:cs="Courier New"/>
        </w:rPr>
        <w:t xml:space="preserve"> </w:t>
      </w:r>
      <w:r w:rsidR="00F72EB5" w:rsidRPr="006C08DC">
        <w:rPr>
          <w:rFonts w:ascii="Fira Sans" w:hAnsi="Fira Sans" w:cs="Courier New"/>
        </w:rPr>
        <w:t>that</w:t>
      </w:r>
      <w:r w:rsidR="001B068F" w:rsidRPr="006C08DC">
        <w:rPr>
          <w:rFonts w:ascii="Fira Sans" w:hAnsi="Fira Sans" w:cs="Courier New"/>
        </w:rPr>
        <w:t xml:space="preserve"> follows</w:t>
      </w:r>
      <w:r w:rsidR="003266B0" w:rsidRPr="006C08DC">
        <w:rPr>
          <w:rFonts w:ascii="Fira Sans" w:hAnsi="Fira Sans" w:cs="Courier New"/>
        </w:rPr>
        <w:t xml:space="preserve"> the</w:t>
      </w:r>
      <w:r w:rsidRPr="006C08DC">
        <w:rPr>
          <w:rFonts w:ascii="Fira Sans" w:hAnsi="Fira Sans" w:cs="Courier New"/>
        </w:rPr>
        <w:t xml:space="preserve"> </w:t>
      </w:r>
      <w:r w:rsidR="003266B0" w:rsidRPr="006C08DC">
        <w:rPr>
          <w:rFonts w:ascii="Fira Sans" w:hAnsi="Fira Sans" w:cs="Courier New"/>
        </w:rPr>
        <w:t xml:space="preserve">C++ RAII technique </w:t>
      </w:r>
      <w:r w:rsidR="001B068F" w:rsidRPr="006C08DC">
        <w:rPr>
          <w:rFonts w:ascii="Fira Sans" w:hAnsi="Fira Sans" w:cs="Courier New"/>
        </w:rPr>
        <w:t>and</w:t>
      </w:r>
      <w:r w:rsidR="003266B0" w:rsidRPr="006C08DC">
        <w:rPr>
          <w:rFonts w:ascii="Fira Sans" w:hAnsi="Fira Sans" w:cs="Courier New"/>
        </w:rPr>
        <w:t xml:space="preserve"> </w:t>
      </w:r>
      <w:r w:rsidR="00B609B4" w:rsidRPr="006C08DC">
        <w:rPr>
          <w:rFonts w:ascii="Fira Sans" w:hAnsi="Fira Sans" w:cs="Courier New"/>
        </w:rPr>
        <w:t>manage</w:t>
      </w:r>
      <w:r w:rsidR="00984D91" w:rsidRPr="006C08DC">
        <w:rPr>
          <w:rFonts w:ascii="Fira Sans" w:hAnsi="Fira Sans" w:cs="Courier New"/>
        </w:rPr>
        <w:t xml:space="preserve">s </w:t>
      </w:r>
      <w:r w:rsidR="002E467E" w:rsidRPr="006C08DC">
        <w:rPr>
          <w:rFonts w:ascii="Fira Sans" w:hAnsi="Fira Sans" w:cs="Courier New"/>
        </w:rPr>
        <w:t>a database connection</w:t>
      </w:r>
      <w:r w:rsidR="00535166" w:rsidRPr="006C08DC">
        <w:rPr>
          <w:rFonts w:ascii="Fira Sans" w:hAnsi="Fira Sans" w:cs="Courier New"/>
        </w:rPr>
        <w:t xml:space="preserve"> </w:t>
      </w:r>
      <w:r w:rsidR="001B068F" w:rsidRPr="006C08DC">
        <w:rPr>
          <w:rFonts w:ascii="Fira Sans" w:hAnsi="Fira Sans" w:cs="Courier New"/>
        </w:rPr>
        <w:t>to</w:t>
      </w:r>
      <w:r w:rsidR="00535166" w:rsidRPr="006C08DC">
        <w:rPr>
          <w:rFonts w:ascii="Fira Sans" w:hAnsi="Fira Sans" w:cs="Courier New"/>
        </w:rPr>
        <w:t xml:space="preserve"> ensure that </w:t>
      </w:r>
      <w:r w:rsidR="00C05F02" w:rsidRPr="006C08DC">
        <w:rPr>
          <w:rFonts w:ascii="Fira Sans" w:hAnsi="Fira Sans" w:cs="Courier New"/>
        </w:rPr>
        <w:t>it</w:t>
      </w:r>
      <w:r w:rsidR="00535166" w:rsidRPr="006C08DC">
        <w:rPr>
          <w:rFonts w:ascii="Fira Sans" w:hAnsi="Fira Sans" w:cs="Courier New"/>
        </w:rPr>
        <w:t xml:space="preserve"> will be closed</w:t>
      </w:r>
      <w:r w:rsidR="000A36C7" w:rsidRPr="006C08DC">
        <w:rPr>
          <w:rFonts w:ascii="Fira Sans" w:hAnsi="Fira Sans" w:cs="Courier New"/>
        </w:rPr>
        <w:t xml:space="preserve"> at the end of the program</w:t>
      </w:r>
      <w:r w:rsidR="00535166" w:rsidRPr="006C08DC">
        <w:rPr>
          <w:rFonts w:ascii="Fira Sans" w:hAnsi="Fira Sans" w:cs="Courier New"/>
        </w:rPr>
        <w:t>.</w:t>
      </w:r>
      <w:r w:rsidR="00D5075C" w:rsidRPr="006C08DC">
        <w:rPr>
          <w:rFonts w:ascii="Fira Sans" w:hAnsi="Fira Sans" w:cs="Courier New"/>
        </w:rPr>
        <w:t xml:space="preserve"> Use </w:t>
      </w:r>
      <w:r w:rsidR="00D14C97" w:rsidRPr="006C08DC">
        <w:rPr>
          <w:rFonts w:ascii="Fira Sans" w:hAnsi="Fira Sans" w:cs="Courier New"/>
        </w:rPr>
        <w:t xml:space="preserve">in your implementation </w:t>
      </w:r>
      <w:r w:rsidR="00D5075C" w:rsidRPr="006C08DC">
        <w:rPr>
          <w:rFonts w:ascii="Fira Sans" w:hAnsi="Fira Sans" w:cs="Courier New"/>
        </w:rPr>
        <w:t>the following interface for opening and closing the database connection.</w:t>
      </w:r>
      <w:r w:rsidR="00654C41" w:rsidRPr="006C08DC">
        <w:rPr>
          <w:rFonts w:ascii="Fira Sans" w:hAnsi="Fira Sans" w:cs="Courier New"/>
        </w:rPr>
        <w:br/>
      </w:r>
      <w:r w:rsidR="00F63B42" w:rsidRPr="006C08DC">
        <w:rPr>
          <w:rFonts w:ascii="Fira Sans" w:hAnsi="Fira Sans" w:cs="Courier New"/>
        </w:rPr>
        <w:br/>
      </w:r>
      <w:r w:rsidR="00F63B42" w:rsidRPr="00F63B42">
        <w:rPr>
          <w:noProof/>
        </w:rPr>
        <mc:AlternateContent>
          <mc:Choice Requires="wps">
            <w:drawing>
              <wp:inline distT="0" distB="0" distL="0" distR="0" wp14:anchorId="70FAE929" wp14:editId="2A6677C5">
                <wp:extent cx="4970834" cy="573932"/>
                <wp:effectExtent l="0" t="0" r="7620" b="10795"/>
                <wp:docPr id="3" name="Text Box 3"/>
                <wp:cNvGraphicFramePr/>
                <a:graphic xmlns:a="http://schemas.openxmlformats.org/drawingml/2006/main">
                  <a:graphicData uri="http://schemas.microsoft.com/office/word/2010/wordprocessingShape">
                    <wps:wsp>
                      <wps:cNvSpPr txBox="1"/>
                      <wps:spPr>
                        <a:xfrm>
                          <a:off x="0" y="0"/>
                          <a:ext cx="4970834" cy="573932"/>
                        </a:xfrm>
                        <a:prstGeom prst="rect">
                          <a:avLst/>
                        </a:prstGeom>
                        <a:solidFill>
                          <a:schemeClr val="bg1">
                            <a:lumMod val="95000"/>
                          </a:schemeClr>
                        </a:solidFill>
                        <a:ln w="6350">
                          <a:solidFill>
                            <a:prstClr val="black"/>
                          </a:solidFill>
                        </a:ln>
                      </wps:spPr>
                      <wps:txbx>
                        <w:txbxContent>
                          <w:p w14:paraId="6F577B31" w14:textId="00DFBAC5" w:rsidR="00F63B42" w:rsidRPr="003D299A" w:rsidRDefault="00F63B42" w:rsidP="00F63B42">
                            <w:pPr>
                              <w:ind w:left="0"/>
                              <w:jc w:val="left"/>
                              <w:rPr>
                                <w:rFonts w:ascii="Fira Code" w:hAnsi="Fira Code"/>
                                <w:sz w:val="18"/>
                                <w:szCs w:val="18"/>
                                <w:lang w:val="en-GB"/>
                              </w:rPr>
                            </w:pPr>
                            <w:r w:rsidRPr="003D299A">
                              <w:rPr>
                                <w:rFonts w:ascii="Fira Code" w:hAnsi="Fira Code"/>
                                <w:sz w:val="18"/>
                                <w:szCs w:val="18"/>
                                <w:lang w:val="en-GB"/>
                              </w:rPr>
                              <w:t>DBConnection* db_open(const char* url);</w:t>
                            </w:r>
                            <w:r w:rsidRPr="003D299A">
                              <w:rPr>
                                <w:rFonts w:ascii="Fira Code" w:hAnsi="Fira Code"/>
                                <w:sz w:val="18"/>
                                <w:szCs w:val="18"/>
                                <w:lang w:val="en-GB"/>
                              </w:rPr>
                              <w:br/>
                              <w:t>void db_close(DBConnection* connection);</w:t>
                            </w:r>
                          </w:p>
                        </w:txbxContent>
                      </wps:txbx>
                      <wps:bodyPr rot="0" spcFirstLastPara="0" vertOverflow="overflow" horzOverflow="overflow" vert="horz" wrap="square" lIns="91440" tIns="0" rIns="91440" bIns="45720" numCol="1" spcCol="0" rtlCol="0" fromWordArt="0" anchor="t" anchorCtr="0" forceAA="0" compatLnSpc="1">
                        <a:prstTxWarp prst="textNoShape">
                          <a:avLst/>
                        </a:prstTxWarp>
                        <a:noAutofit/>
                      </wps:bodyPr>
                    </wps:wsp>
                  </a:graphicData>
                </a:graphic>
              </wp:inline>
            </w:drawing>
          </mc:Choice>
          <mc:Fallback>
            <w:pict>
              <v:shape w14:anchorId="70FAE929" id="Text Box 3" o:spid="_x0000_s1029" type="#_x0000_t202" style="width:391.4pt;height:45.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" fillcolor="#f2f2f2 [3052]" strokeweight=".5pt">
                <v:textbox inset=",0">
                  <w:txbxContent>
                    <w:p w14:paraId="6F577B31" w14:textId="00DFBAC5" w:rsidR="00F63B42" w:rsidRPr="003D299A" w:rsidRDefault="00F63B42" w:rsidP="00F63B42">
                      <w:pPr>
                        <w:ind w:left="0"/>
                        <w:jc w:val="left"/>
                        <w:rPr>
                          <w:rFonts w:ascii="Fira Code" w:hAnsi="Fira Code"/>
                          <w:sz w:val="18"/>
                          <w:szCs w:val="18"/>
                          <w:lang w:val="en-GB"/>
                        </w:rPr>
                      </w:pPr>
                      <w:r w:rsidRPr="003D299A">
                        <w:rPr>
                          <w:rFonts w:ascii="Fira Code" w:hAnsi="Fira Code"/>
                          <w:sz w:val="18"/>
                          <w:szCs w:val="18"/>
                          <w:lang w:val="en-GB"/>
                        </w:rPr>
                        <w:t>DBConnection* db_open(const char* url);</w:t>
                      </w:r>
                      <w:r w:rsidRPr="003D299A">
                        <w:rPr>
                          <w:rFonts w:ascii="Fira Code" w:hAnsi="Fira Code"/>
                          <w:sz w:val="18"/>
                          <w:szCs w:val="18"/>
                          <w:lang w:val="en-GB"/>
                        </w:rPr>
                        <w:br/>
                        <w:t>void db_close(DBConnection* connection);</w:t>
                      </w:r>
                    </w:p>
                  </w:txbxContent>
                </v:textbox>
                <w10:anchorlock/>
              </v:shape>
            </w:pict>
          </mc:Fallback>
        </mc:AlternateContent>
      </w:r>
      <w:r w:rsidR="002E5977" w:rsidRPr="006C08DC">
        <w:rPr>
          <w:rFonts w:ascii="Fira Sans" w:hAnsi="Fira Sans" w:cs="Courier New"/>
        </w:rPr>
        <w:br/>
      </w:r>
      <w:r w:rsidR="002E5977" w:rsidRPr="006C08DC">
        <w:rPr>
          <w:rFonts w:ascii="Fira Sans" w:hAnsi="Fira Sans" w:cs="Courier New"/>
        </w:rPr>
        <w:br/>
      </w:r>
      <w:r w:rsidR="006B6EC7" w:rsidRPr="006C08DC">
        <w:rPr>
          <w:rFonts w:ascii="Fira Sans" w:hAnsi="Fira Sans" w:cs="Courier New"/>
        </w:rPr>
        <w:t xml:space="preserve">Provide an implementation of the </w:t>
      </w:r>
      <w:r w:rsidR="006B6EC7" w:rsidRPr="006C08DC">
        <w:rPr>
          <w:rFonts w:ascii="Fira Code" w:hAnsi="Fira Code" w:cs="Courier New"/>
        </w:rPr>
        <w:t>db_handle</w:t>
      </w:r>
      <w:r w:rsidR="006B6EC7" w:rsidRPr="006C08DC">
        <w:rPr>
          <w:rFonts w:ascii="Fira Sans" w:hAnsi="Fira Sans" w:cs="Courier New"/>
        </w:rPr>
        <w:t xml:space="preserve"> struct </w:t>
      </w:r>
      <w:r w:rsidR="00C17329" w:rsidRPr="006C08DC">
        <w:rPr>
          <w:rFonts w:ascii="Fira Sans" w:hAnsi="Fira Sans" w:cs="Courier New"/>
        </w:rPr>
        <w:t>and</w:t>
      </w:r>
      <w:r w:rsidR="006B6EC7" w:rsidRPr="006C08DC">
        <w:rPr>
          <w:rFonts w:ascii="Fira Sans" w:hAnsi="Fira Sans" w:cs="Courier New"/>
        </w:rPr>
        <w:t xml:space="preserve"> a sketch of </w:t>
      </w:r>
      <w:r w:rsidR="006755CC" w:rsidRPr="006C08DC">
        <w:rPr>
          <w:rFonts w:ascii="Fira Sans" w:hAnsi="Fira Sans" w:cs="Courier New"/>
        </w:rPr>
        <w:t>a</w:t>
      </w:r>
      <w:r w:rsidR="006B6EC7" w:rsidRPr="006C08DC">
        <w:rPr>
          <w:rFonts w:ascii="Fira Sans" w:hAnsi="Fira Sans" w:cs="Courier New"/>
        </w:rPr>
        <w:t xml:space="preserve"> </w:t>
      </w:r>
      <w:r w:rsidR="006B6EC7" w:rsidRPr="006C08DC">
        <w:rPr>
          <w:rFonts w:ascii="Fira Code" w:hAnsi="Fira Code" w:cs="Courier New"/>
        </w:rPr>
        <w:t>main</w:t>
      </w:r>
      <w:r w:rsidR="006B6EC7" w:rsidRPr="006C08DC">
        <w:rPr>
          <w:rFonts w:ascii="Fira Sans" w:hAnsi="Fira Sans" w:cs="Courier New"/>
        </w:rPr>
        <w:t xml:space="preserve"> function using the </w:t>
      </w:r>
      <w:r w:rsidR="00C959A7" w:rsidRPr="006C08DC">
        <w:rPr>
          <w:rFonts w:ascii="Fira Sans" w:hAnsi="Fira Sans" w:cs="Courier New"/>
        </w:rPr>
        <w:t>struct to open a database connection. Indicate in</w:t>
      </w:r>
      <w:r w:rsidR="001B163B" w:rsidRPr="006C08DC">
        <w:rPr>
          <w:rFonts w:ascii="Fira Sans" w:hAnsi="Fira Sans" w:cs="Courier New"/>
        </w:rPr>
        <w:t xml:space="preserve"> </w:t>
      </w:r>
      <w:r w:rsidR="00C959A7" w:rsidRPr="006C08DC">
        <w:rPr>
          <w:rFonts w:ascii="Fira Sans" w:hAnsi="Fira Sans" w:cs="Courier New"/>
        </w:rPr>
        <w:t>comments</w:t>
      </w:r>
      <w:r w:rsidR="001B163B" w:rsidRPr="006C08DC">
        <w:rPr>
          <w:rFonts w:ascii="Fira Sans" w:hAnsi="Fira Sans" w:cs="Courier New"/>
        </w:rPr>
        <w:t xml:space="preserve"> in the </w:t>
      </w:r>
      <w:r w:rsidR="001B163B" w:rsidRPr="006C08DC">
        <w:rPr>
          <w:rFonts w:ascii="Fira Code" w:hAnsi="Fira Code" w:cs="Courier New"/>
        </w:rPr>
        <w:t>main</w:t>
      </w:r>
      <w:r w:rsidR="001B163B" w:rsidRPr="006C08DC">
        <w:rPr>
          <w:rFonts w:ascii="Fira Sans" w:hAnsi="Fira Sans" w:cs="Courier New"/>
        </w:rPr>
        <w:t xml:space="preserve"> function</w:t>
      </w:r>
      <w:r w:rsidR="00C959A7" w:rsidRPr="006C08DC">
        <w:rPr>
          <w:rFonts w:ascii="Fira Sans" w:hAnsi="Fira Sans" w:cs="Courier New"/>
        </w:rPr>
        <w:t xml:space="preserve"> when the connection will be opened and closed.</w:t>
      </w:r>
      <w:r w:rsidR="00B30ACB" w:rsidRPr="006C08DC">
        <w:rPr>
          <w:rFonts w:ascii="Fira Sans" w:hAnsi="Fira Sans" w:cs="Courier New"/>
        </w:rPr>
        <w:tab/>
      </w:r>
      <w:r w:rsidR="00B30ACB" w:rsidRPr="006C08DC">
        <w:rPr>
          <w:rFonts w:ascii="Fira Sans" w:hAnsi="Fira Sans" w:cs="Courier New"/>
          <w:b/>
        </w:rPr>
        <w:t>[4]</w:t>
      </w:r>
      <w:r w:rsidR="003A4B66" w:rsidRPr="006C08DC">
        <w:rPr>
          <w:rFonts w:ascii="Fira Sans" w:hAnsi="Fira Sans" w:cs="Courier New"/>
          <w:b/>
        </w:rPr>
        <w:br/>
      </w:r>
      <w:r w:rsidR="003A4B66" w:rsidRPr="006C08DC">
        <w:rPr>
          <w:rFonts w:ascii="Fira Sans" w:hAnsi="Fira Sans" w:cs="Courier New"/>
          <w:b/>
        </w:rPr>
        <w:br/>
      </w:r>
      <w:r w:rsidR="003A4B66" w:rsidRPr="006C08DC">
        <w:rPr>
          <w:rFonts w:ascii="Fira Code" w:hAnsi="Fira Code" w:cs="Courier New"/>
          <w:color w:val="1F497D" w:themeColor="text2"/>
        </w:rPr>
        <w:t>DBConnection* db_open(const char* url);</w:t>
      </w:r>
    </w:p>
    <w:p w14:paraId="0E1DBB5C" w14:textId="77777777" w:rsidR="003A4B66" w:rsidRPr="003A4B66" w:rsidRDefault="003A4B66" w:rsidP="003A4B66">
      <w:pPr>
        <w:pStyle w:val="ListParagraph"/>
        <w:tabs>
          <w:tab w:val="right" w:pos="9000"/>
        </w:tabs>
        <w:spacing w:before="400"/>
        <w:ind w:left="1440"/>
        <w:rPr>
          <w:rFonts w:ascii="Fira Code" w:hAnsi="Fira Code" w:cs="Courier New"/>
          <w:color w:val="1F497D" w:themeColor="text2"/>
        </w:rPr>
      </w:pPr>
      <w:r w:rsidRPr="003A4B66">
        <w:rPr>
          <w:rFonts w:ascii="Fira Code" w:hAnsi="Fira Code" w:cs="Courier New"/>
          <w:color w:val="1F497D" w:themeColor="text2"/>
        </w:rPr>
        <w:t>void db_close(DBConnection* connection);</w:t>
      </w:r>
    </w:p>
    <w:p w14:paraId="25A961A2" w14:textId="77777777" w:rsidR="003A4B66" w:rsidRPr="003A4B66" w:rsidRDefault="003A4B66" w:rsidP="003A4B66">
      <w:pPr>
        <w:pStyle w:val="ListParagraph"/>
        <w:tabs>
          <w:tab w:val="right" w:pos="9000"/>
        </w:tabs>
        <w:spacing w:before="400"/>
        <w:ind w:left="1440"/>
        <w:rPr>
          <w:rFonts w:ascii="Fira Code" w:hAnsi="Fira Code" w:cs="Courier New"/>
          <w:color w:val="1F497D" w:themeColor="text2"/>
        </w:rPr>
      </w:pPr>
    </w:p>
    <w:p w14:paraId="6E1359F1" w14:textId="77777777" w:rsidR="003A4B66" w:rsidRPr="003A4B66" w:rsidRDefault="003A4B66" w:rsidP="003A4B66">
      <w:pPr>
        <w:pStyle w:val="ListParagraph"/>
        <w:tabs>
          <w:tab w:val="right" w:pos="9000"/>
        </w:tabs>
        <w:spacing w:before="400"/>
        <w:ind w:left="1440"/>
        <w:rPr>
          <w:rFonts w:ascii="Fira Code" w:hAnsi="Fira Code" w:cs="Courier New"/>
          <w:color w:val="1F497D" w:themeColor="text2"/>
        </w:rPr>
      </w:pPr>
      <w:r w:rsidRPr="003A4B66">
        <w:rPr>
          <w:rFonts w:ascii="Fira Code" w:hAnsi="Fira Code" w:cs="Courier New"/>
          <w:color w:val="1F497D" w:themeColor="text2"/>
        </w:rPr>
        <w:t>struct db_handle {</w:t>
      </w:r>
    </w:p>
    <w:p w14:paraId="776E6770" w14:textId="77777777" w:rsidR="003A4B66" w:rsidRPr="003A4B66" w:rsidRDefault="003A4B66" w:rsidP="003A4B66">
      <w:pPr>
        <w:pStyle w:val="ListParagraph"/>
        <w:tabs>
          <w:tab w:val="right" w:pos="9000"/>
        </w:tabs>
        <w:spacing w:before="400"/>
        <w:ind w:left="1440"/>
        <w:rPr>
          <w:rFonts w:ascii="Fira Code" w:hAnsi="Fira Code" w:cs="Courier New"/>
          <w:color w:val="1F497D" w:themeColor="text2"/>
        </w:rPr>
      </w:pPr>
      <w:r w:rsidRPr="003A4B66">
        <w:rPr>
          <w:rFonts w:ascii="Fira Code" w:hAnsi="Fira Code" w:cs="Courier New"/>
          <w:color w:val="1F497D" w:themeColor="text2"/>
        </w:rPr>
        <w:t xml:space="preserve">  DBConnection * connection;</w:t>
      </w:r>
    </w:p>
    <w:p w14:paraId="61831B50" w14:textId="77777777" w:rsidR="003A4B66" w:rsidRPr="003A4B66" w:rsidRDefault="003A4B66" w:rsidP="003A4B66">
      <w:pPr>
        <w:pStyle w:val="ListParagraph"/>
        <w:tabs>
          <w:tab w:val="right" w:pos="9000"/>
        </w:tabs>
        <w:spacing w:before="400"/>
        <w:ind w:left="1440"/>
        <w:rPr>
          <w:rFonts w:ascii="Fira Code" w:hAnsi="Fira Code" w:cs="Courier New"/>
          <w:color w:val="1F497D" w:themeColor="text2"/>
        </w:rPr>
      </w:pPr>
    </w:p>
    <w:p w14:paraId="7DBBADFE" w14:textId="77777777" w:rsidR="003A4B66" w:rsidRPr="003A4B66" w:rsidRDefault="003A4B66" w:rsidP="003A4B66">
      <w:pPr>
        <w:pStyle w:val="ListParagraph"/>
        <w:tabs>
          <w:tab w:val="right" w:pos="9000"/>
        </w:tabs>
        <w:spacing w:before="400"/>
        <w:ind w:left="1440"/>
        <w:rPr>
          <w:rFonts w:ascii="Fira Code" w:hAnsi="Fira Code" w:cs="Courier New"/>
          <w:color w:val="1F497D" w:themeColor="text2"/>
        </w:rPr>
      </w:pPr>
      <w:r w:rsidRPr="003A4B66">
        <w:rPr>
          <w:rFonts w:ascii="Fira Code" w:hAnsi="Fira Code" w:cs="Courier New"/>
          <w:color w:val="1F497D" w:themeColor="text2"/>
        </w:rPr>
        <w:t xml:space="preserve">  db_handle(const char* url) {</w:t>
      </w:r>
    </w:p>
    <w:p w14:paraId="240ED2A0" w14:textId="77777777" w:rsidR="003A4B66" w:rsidRPr="003A4B66" w:rsidRDefault="003A4B66" w:rsidP="003A4B66">
      <w:pPr>
        <w:pStyle w:val="ListParagraph"/>
        <w:tabs>
          <w:tab w:val="right" w:pos="9000"/>
        </w:tabs>
        <w:spacing w:before="400"/>
        <w:ind w:left="1440"/>
        <w:rPr>
          <w:rFonts w:ascii="Fira Code" w:hAnsi="Fira Code" w:cs="Courier New"/>
          <w:color w:val="1F497D" w:themeColor="text2"/>
        </w:rPr>
      </w:pPr>
      <w:r w:rsidRPr="003A4B66">
        <w:rPr>
          <w:rFonts w:ascii="Fira Code" w:hAnsi="Fira Code" w:cs="Courier New"/>
          <w:color w:val="1F497D" w:themeColor="text2"/>
        </w:rPr>
        <w:t xml:space="preserve">    connection = db_open(url);</w:t>
      </w:r>
    </w:p>
    <w:p w14:paraId="67B30696" w14:textId="77777777" w:rsidR="003A4B66" w:rsidRPr="003A4B66" w:rsidRDefault="003A4B66" w:rsidP="003A4B66">
      <w:pPr>
        <w:pStyle w:val="ListParagraph"/>
        <w:tabs>
          <w:tab w:val="right" w:pos="9000"/>
        </w:tabs>
        <w:spacing w:before="400"/>
        <w:ind w:left="1440"/>
        <w:rPr>
          <w:rFonts w:ascii="Fira Code" w:hAnsi="Fira Code" w:cs="Courier New"/>
          <w:color w:val="1F497D" w:themeColor="text2"/>
        </w:rPr>
      </w:pPr>
      <w:r w:rsidRPr="003A4B66">
        <w:rPr>
          <w:rFonts w:ascii="Fira Code" w:hAnsi="Fira Code" w:cs="Courier New"/>
          <w:color w:val="1F497D" w:themeColor="text2"/>
        </w:rPr>
        <w:t xml:space="preserve">  }</w:t>
      </w:r>
    </w:p>
    <w:p w14:paraId="5A1086C0" w14:textId="77777777" w:rsidR="003A4B66" w:rsidRPr="003A4B66" w:rsidRDefault="003A4B66" w:rsidP="003A4B66">
      <w:pPr>
        <w:pStyle w:val="ListParagraph"/>
        <w:tabs>
          <w:tab w:val="right" w:pos="9000"/>
        </w:tabs>
        <w:spacing w:before="400"/>
        <w:ind w:left="1440"/>
        <w:rPr>
          <w:rFonts w:ascii="Fira Code" w:hAnsi="Fira Code" w:cs="Courier New"/>
          <w:color w:val="1F497D" w:themeColor="text2"/>
        </w:rPr>
      </w:pPr>
    </w:p>
    <w:p w14:paraId="470E60EC" w14:textId="77777777" w:rsidR="003A4B66" w:rsidRPr="003A4B66" w:rsidRDefault="003A4B66" w:rsidP="003A4B66">
      <w:pPr>
        <w:pStyle w:val="ListParagraph"/>
        <w:tabs>
          <w:tab w:val="right" w:pos="9000"/>
        </w:tabs>
        <w:spacing w:before="400"/>
        <w:ind w:left="1440"/>
        <w:rPr>
          <w:rFonts w:ascii="Fira Code" w:hAnsi="Fira Code" w:cs="Courier New"/>
          <w:color w:val="1F497D" w:themeColor="text2"/>
        </w:rPr>
      </w:pPr>
      <w:r w:rsidRPr="003A4B66">
        <w:rPr>
          <w:rFonts w:ascii="Fira Code" w:hAnsi="Fira Code" w:cs="Courier New"/>
          <w:color w:val="1F497D" w:themeColor="text2"/>
        </w:rPr>
        <w:t xml:space="preserve">  ~db_handle() {</w:t>
      </w:r>
    </w:p>
    <w:p w14:paraId="0DA90A2A" w14:textId="77777777" w:rsidR="003A4B66" w:rsidRPr="003A4B66" w:rsidRDefault="003A4B66" w:rsidP="003A4B66">
      <w:pPr>
        <w:pStyle w:val="ListParagraph"/>
        <w:tabs>
          <w:tab w:val="right" w:pos="9000"/>
        </w:tabs>
        <w:spacing w:before="400"/>
        <w:ind w:left="1440"/>
        <w:rPr>
          <w:rFonts w:ascii="Fira Code" w:hAnsi="Fira Code" w:cs="Courier New"/>
          <w:color w:val="1F497D" w:themeColor="text2"/>
        </w:rPr>
      </w:pPr>
      <w:r w:rsidRPr="003A4B66">
        <w:rPr>
          <w:rFonts w:ascii="Fira Code" w:hAnsi="Fira Code" w:cs="Courier New"/>
          <w:color w:val="1F497D" w:themeColor="text2"/>
        </w:rPr>
        <w:t xml:space="preserve">    db_close(connection);</w:t>
      </w:r>
    </w:p>
    <w:p w14:paraId="28F7AB3A" w14:textId="77777777" w:rsidR="003A4B66" w:rsidRPr="003A4B66" w:rsidRDefault="003A4B66" w:rsidP="003A4B66">
      <w:pPr>
        <w:pStyle w:val="ListParagraph"/>
        <w:tabs>
          <w:tab w:val="right" w:pos="9000"/>
        </w:tabs>
        <w:spacing w:before="400"/>
        <w:ind w:left="1440"/>
        <w:rPr>
          <w:rFonts w:ascii="Fira Code" w:hAnsi="Fira Code" w:cs="Courier New"/>
          <w:color w:val="1F497D" w:themeColor="text2"/>
        </w:rPr>
      </w:pPr>
      <w:r w:rsidRPr="003A4B66">
        <w:rPr>
          <w:rFonts w:ascii="Fira Code" w:hAnsi="Fira Code" w:cs="Courier New"/>
          <w:color w:val="1F497D" w:themeColor="text2"/>
        </w:rPr>
        <w:t xml:space="preserve">  }</w:t>
      </w:r>
    </w:p>
    <w:p w14:paraId="2E60BD14" w14:textId="40708BDD" w:rsidR="00F63B42" w:rsidRPr="003A4B66" w:rsidRDefault="003A4B66" w:rsidP="003A4B66">
      <w:pPr>
        <w:pStyle w:val="ListParagraph"/>
        <w:tabs>
          <w:tab w:val="right" w:pos="9000"/>
        </w:tabs>
        <w:spacing w:before="400"/>
        <w:ind w:left="1440"/>
        <w:contextualSpacing w:val="0"/>
        <w:rPr>
          <w:rFonts w:ascii="Fira Code" w:hAnsi="Fira Code" w:cs="Courier New"/>
          <w:color w:val="1F497D" w:themeColor="text2"/>
        </w:rPr>
      </w:pPr>
      <w:r w:rsidRPr="003A4B66">
        <w:rPr>
          <w:rFonts w:ascii="Fira Code" w:hAnsi="Fira Code" w:cs="Courier New"/>
          <w:color w:val="1F497D" w:themeColor="text2"/>
        </w:rPr>
        <w:t>}</w:t>
      </w:r>
    </w:p>
    <w:p w14:paraId="59C28D31" w14:textId="30E43BB8" w:rsidR="005A058F" w:rsidRPr="009518F6" w:rsidRDefault="00693717" w:rsidP="00693717">
      <w:pPr>
        <w:ind w:left="0"/>
        <w:jc w:val="right"/>
        <w:rPr>
          <w:rFonts w:ascii="Fira Sans" w:hAnsi="Fira Sans" w:cs="Courier New"/>
          <w:b/>
          <w:sz w:val="22"/>
          <w:szCs w:val="22"/>
        </w:rPr>
      </w:pPr>
      <w:r w:rsidRPr="009518F6">
        <w:rPr>
          <w:rFonts w:ascii="Fira Sans" w:hAnsi="Fira Sans" w:cs="Courier New"/>
          <w:b/>
          <w:sz w:val="22"/>
          <w:szCs w:val="22"/>
        </w:rPr>
        <w:t>TOTAL MARKS [20]</w:t>
      </w:r>
    </w:p>
    <w:p w14:paraId="3ED3D10B" w14:textId="77777777" w:rsidR="005A058F" w:rsidRDefault="005A058F">
      <w:pPr>
        <w:autoSpaceDE/>
        <w:autoSpaceDN/>
        <w:spacing w:before="0"/>
        <w:ind w:left="0"/>
        <w:jc w:val="left"/>
        <w:rPr>
          <w:rFonts w:ascii="Fira Sans" w:hAnsi="Fira Sans" w:cs="Courier New"/>
          <w:sz w:val="22"/>
          <w:szCs w:val="22"/>
        </w:rPr>
      </w:pPr>
      <w:r>
        <w:rPr>
          <w:rFonts w:ascii="Fira Sans" w:hAnsi="Fira Sans" w:cs="Courier New"/>
          <w:sz w:val="22"/>
          <w:szCs w:val="22"/>
        </w:rPr>
        <w:br w:type="page"/>
      </w:r>
    </w:p>
    <w:p w14:paraId="47F8DA87" w14:textId="77777777" w:rsidR="00693717" w:rsidRPr="005A058F" w:rsidRDefault="00693717" w:rsidP="00693717">
      <w:pPr>
        <w:ind w:left="0"/>
        <w:jc w:val="right"/>
        <w:rPr>
          <w:rFonts w:ascii="Fira Sans" w:hAnsi="Fira Sans" w:cs="Courier New"/>
          <w:sz w:val="22"/>
          <w:szCs w:val="22"/>
        </w:rPr>
      </w:pPr>
    </w:p>
    <w:p w14:paraId="7D467146" w14:textId="126ADD89" w:rsidR="00693717" w:rsidRDefault="00693717" w:rsidP="00CB7613">
      <w:pPr>
        <w:pStyle w:val="ListParagraph"/>
        <w:numPr>
          <w:ilvl w:val="0"/>
          <w:numId w:val="38"/>
        </w:numPr>
        <w:rPr>
          <w:rFonts w:ascii="Fira Sans" w:hAnsi="Fira Sans" w:cs="Courier New"/>
          <w:b/>
        </w:rPr>
      </w:pPr>
      <w:r w:rsidRPr="005A058F">
        <w:rPr>
          <w:rFonts w:ascii="Fira Sans" w:hAnsi="Fira Sans" w:cs="Courier New"/>
          <w:b/>
        </w:rPr>
        <w:t>Concurrent Systems Programming</w:t>
      </w:r>
      <w:r w:rsidR="002E2CAE">
        <w:rPr>
          <w:rFonts w:ascii="Fira Sans" w:hAnsi="Fira Sans" w:cs="Courier New"/>
          <w:b/>
        </w:rPr>
        <w:br/>
      </w:r>
    </w:p>
    <w:p w14:paraId="56EFD9E7" w14:textId="4711F3C5" w:rsidR="005A058F" w:rsidRPr="00B3072E" w:rsidRDefault="00E87825" w:rsidP="006030F7">
      <w:pPr>
        <w:pStyle w:val="ListParagraph"/>
        <w:numPr>
          <w:ilvl w:val="1"/>
          <w:numId w:val="38"/>
        </w:numPr>
        <w:tabs>
          <w:tab w:val="right" w:pos="9000"/>
        </w:tabs>
        <w:spacing w:before="400"/>
        <w:ind w:left="850" w:hanging="425"/>
        <w:contextualSpacing w:val="0"/>
        <w:rPr>
          <w:rFonts w:ascii="Fira Sans" w:hAnsi="Fira Sans" w:cs="Courier New"/>
        </w:rPr>
      </w:pPr>
      <w:r w:rsidRPr="00E87825">
        <w:rPr>
          <w:rFonts w:ascii="Fira Sans" w:hAnsi="Fira Sans" w:cs="Courier New"/>
        </w:rPr>
        <w:t xml:space="preserve">Explain the </w:t>
      </w:r>
      <w:r>
        <w:rPr>
          <w:rFonts w:ascii="Fira Sans" w:hAnsi="Fira Sans" w:cs="Courier New"/>
        </w:rPr>
        <w:t xml:space="preserve">difference between </w:t>
      </w:r>
      <w:r w:rsidRPr="006030F7">
        <w:rPr>
          <w:rFonts w:ascii="Fira Sans" w:hAnsi="Fira Sans" w:cs="Courier New"/>
          <w:i/>
        </w:rPr>
        <w:t>Concurrency</w:t>
      </w:r>
      <w:r>
        <w:rPr>
          <w:rFonts w:ascii="Fira Sans" w:hAnsi="Fira Sans" w:cs="Courier New"/>
        </w:rPr>
        <w:t xml:space="preserve"> and </w:t>
      </w:r>
      <w:r w:rsidRPr="006030F7">
        <w:rPr>
          <w:rFonts w:ascii="Fira Sans" w:hAnsi="Fira Sans" w:cs="Courier New"/>
          <w:i/>
        </w:rPr>
        <w:t>Parallelism</w:t>
      </w:r>
      <w:r>
        <w:rPr>
          <w:rFonts w:ascii="Fira Sans" w:hAnsi="Fira Sans" w:cs="Courier New"/>
        </w:rPr>
        <w:t>, as discussed in the Lecture.</w:t>
      </w:r>
      <w:r>
        <w:rPr>
          <w:rFonts w:ascii="Fira Sans" w:hAnsi="Fira Sans" w:cs="Courier New"/>
        </w:rPr>
        <w:tab/>
      </w:r>
      <w:r w:rsidRPr="00E87825">
        <w:rPr>
          <w:rFonts w:ascii="Fira Sans" w:hAnsi="Fira Sans" w:cs="Courier New"/>
          <w:b/>
        </w:rPr>
        <w:t>[2]</w:t>
      </w:r>
      <w:r w:rsidR="00240E37">
        <w:rPr>
          <w:rFonts w:ascii="Fira Sans" w:hAnsi="Fira Sans" w:cs="Courier New"/>
          <w:b/>
        </w:rPr>
        <w:br/>
      </w:r>
      <w:r w:rsidR="00240E37">
        <w:rPr>
          <w:rFonts w:ascii="Fira Sans" w:hAnsi="Fira Sans" w:cs="Courier New"/>
          <w:b/>
        </w:rPr>
        <w:br/>
      </w:r>
      <w:r w:rsidR="00240E37" w:rsidRPr="0026439E">
        <w:rPr>
          <w:rFonts w:ascii="Fira Sans" w:hAnsi="Fira Sans" w:cs="Courier New"/>
          <w:color w:val="1F497D" w:themeColor="text2"/>
        </w:rPr>
        <w:t xml:space="preserve">Concurrency is </w:t>
      </w:r>
      <w:r w:rsidR="002A07A3" w:rsidRPr="0026439E">
        <w:rPr>
          <w:rFonts w:ascii="Fira Sans" w:hAnsi="Fira Sans" w:cs="Courier New"/>
          <w:color w:val="1F497D" w:themeColor="text2"/>
        </w:rPr>
        <w:t>a programming paradigm; Parallelism is about making programs faster</w:t>
      </w:r>
      <w:r w:rsidR="002A07A3" w:rsidRPr="0026439E">
        <w:rPr>
          <w:rFonts w:ascii="Fira Sans" w:hAnsi="Fira Sans" w:cs="Courier New"/>
          <w:color w:val="1F497D" w:themeColor="text2"/>
        </w:rPr>
        <w:br/>
        <w:t>Concurrency is about dealing with lots of things at once</w:t>
      </w:r>
      <w:r w:rsidR="0026439E" w:rsidRPr="0026439E">
        <w:rPr>
          <w:rFonts w:ascii="Fira Sans" w:hAnsi="Fira Sans" w:cs="Courier New"/>
          <w:color w:val="1F497D" w:themeColor="text2"/>
        </w:rPr>
        <w:t>; Parallelism is about doing lots of things at once</w:t>
      </w:r>
    </w:p>
    <w:p w14:paraId="1F5BA6F9" w14:textId="32429E25" w:rsidR="0026439E" w:rsidRPr="0026439E" w:rsidRDefault="00F55EED" w:rsidP="0026439E">
      <w:pPr>
        <w:pStyle w:val="ListParagraph"/>
        <w:numPr>
          <w:ilvl w:val="1"/>
          <w:numId w:val="38"/>
        </w:numPr>
        <w:tabs>
          <w:tab w:val="right" w:pos="9000"/>
        </w:tabs>
        <w:spacing w:before="400"/>
        <w:ind w:left="850" w:hanging="425"/>
        <w:contextualSpacing w:val="0"/>
        <w:rPr>
          <w:rFonts w:ascii="Fira Sans" w:hAnsi="Fira Sans" w:cs="Courier New"/>
          <w:b/>
        </w:rPr>
      </w:pPr>
      <w:r>
        <w:rPr>
          <w:rFonts w:ascii="Fira Sans" w:hAnsi="Fira Sans" w:cs="Courier New"/>
        </w:rPr>
        <w:t xml:space="preserve">Describe briefly </w:t>
      </w:r>
      <w:r w:rsidR="00377E3F">
        <w:rPr>
          <w:rFonts w:ascii="Fira Sans" w:hAnsi="Fira Sans" w:cs="Courier New"/>
        </w:rPr>
        <w:t>one</w:t>
      </w:r>
      <w:r w:rsidR="00D57F38">
        <w:rPr>
          <w:rFonts w:ascii="Fira Sans" w:hAnsi="Fira Sans" w:cs="Courier New"/>
        </w:rPr>
        <w:t xml:space="preserve"> mechanism </w:t>
      </w:r>
      <w:r w:rsidR="00DE0482">
        <w:rPr>
          <w:rFonts w:ascii="Fira Sans" w:hAnsi="Fira Sans" w:cs="Courier New"/>
        </w:rPr>
        <w:t xml:space="preserve">that </w:t>
      </w:r>
      <w:r w:rsidR="000043FC">
        <w:rPr>
          <w:rFonts w:ascii="Fira Sans" w:hAnsi="Fira Sans" w:cs="Courier New"/>
        </w:rPr>
        <w:t>is used</w:t>
      </w:r>
      <w:r w:rsidR="00D57F38">
        <w:rPr>
          <w:rFonts w:ascii="Fira Sans" w:hAnsi="Fira Sans" w:cs="Courier New"/>
        </w:rPr>
        <w:t xml:space="preserve"> </w:t>
      </w:r>
      <w:r w:rsidR="00C213A7">
        <w:rPr>
          <w:rFonts w:ascii="Fira Sans" w:hAnsi="Fira Sans" w:cs="Courier New"/>
        </w:rPr>
        <w:t xml:space="preserve">to </w:t>
      </w:r>
      <w:r w:rsidR="00D57F38">
        <w:rPr>
          <w:rFonts w:ascii="Fira Sans" w:hAnsi="Fira Sans" w:cs="Courier New"/>
        </w:rPr>
        <w:t>protect critical sections in multi-threaded code</w:t>
      </w:r>
      <w:r w:rsidR="00CE1AC6">
        <w:rPr>
          <w:rFonts w:ascii="Fira Sans" w:hAnsi="Fira Sans" w:cs="Courier New"/>
        </w:rPr>
        <w:t>.</w:t>
      </w:r>
      <w:bookmarkStart w:id="0" w:name="_GoBack"/>
      <w:bookmarkEnd w:id="0"/>
      <w:r w:rsidR="00D57F38">
        <w:rPr>
          <w:rFonts w:ascii="Fira Sans" w:hAnsi="Fira Sans" w:cs="Courier New"/>
        </w:rPr>
        <w:t xml:space="preserve"> </w:t>
      </w:r>
      <w:r w:rsidR="00D57F38">
        <w:rPr>
          <w:rFonts w:ascii="Fira Sans" w:hAnsi="Fira Sans" w:cs="Courier New"/>
        </w:rPr>
        <w:tab/>
      </w:r>
      <w:r w:rsidR="00D57F38" w:rsidRPr="00D57F38">
        <w:rPr>
          <w:rFonts w:ascii="Fira Sans" w:hAnsi="Fira Sans" w:cs="Courier New"/>
          <w:b/>
        </w:rPr>
        <w:t>[2]</w:t>
      </w:r>
      <w:r w:rsidR="0026439E">
        <w:rPr>
          <w:rFonts w:ascii="Fira Sans" w:hAnsi="Fira Sans" w:cs="Courier New"/>
          <w:b/>
        </w:rPr>
        <w:br/>
      </w:r>
      <w:r w:rsidR="0026439E">
        <w:rPr>
          <w:rFonts w:ascii="Fira Sans" w:hAnsi="Fira Sans" w:cs="Courier New"/>
          <w:b/>
        </w:rPr>
        <w:br/>
      </w:r>
      <w:r w:rsidR="0026439E" w:rsidRPr="0026439E">
        <w:rPr>
          <w:rFonts w:ascii="Fira Sans" w:hAnsi="Fira Sans" w:cs="Courier New"/>
          <w:color w:val="1F497D" w:themeColor="text2"/>
        </w:rPr>
        <w:t>Mutual exclusion which is e.g. ensured via mutexes</w:t>
      </w:r>
      <w:r w:rsidR="0026439E">
        <w:rPr>
          <w:rFonts w:ascii="Fira Sans" w:hAnsi="Fira Sans" w:cs="Courier New"/>
          <w:color w:val="1F497D" w:themeColor="text2"/>
        </w:rPr>
        <w:t xml:space="preserve"> (but possibly also via other </w:t>
      </w:r>
      <w:r w:rsidR="00DB46AF">
        <w:rPr>
          <w:rFonts w:ascii="Fira Sans" w:hAnsi="Fira Sans" w:cs="Courier New"/>
          <w:color w:val="1F497D" w:themeColor="text2"/>
        </w:rPr>
        <w:t xml:space="preserve">related </w:t>
      </w:r>
      <w:r w:rsidR="0026439E">
        <w:rPr>
          <w:rFonts w:ascii="Fira Sans" w:hAnsi="Fira Sans" w:cs="Courier New"/>
          <w:color w:val="1F497D" w:themeColor="text2"/>
        </w:rPr>
        <w:t>mechanisms such as semaphores)</w:t>
      </w:r>
    </w:p>
    <w:p w14:paraId="0B2B0C74" w14:textId="2442C5D2" w:rsidR="007659CE" w:rsidRPr="004C63D6" w:rsidRDefault="00851355" w:rsidP="006030F7">
      <w:pPr>
        <w:pStyle w:val="ListParagraph"/>
        <w:numPr>
          <w:ilvl w:val="1"/>
          <w:numId w:val="38"/>
        </w:numPr>
        <w:tabs>
          <w:tab w:val="right" w:pos="9000"/>
        </w:tabs>
        <w:spacing w:before="400"/>
        <w:ind w:left="850" w:hanging="425"/>
        <w:contextualSpacing w:val="0"/>
        <w:rPr>
          <w:rFonts w:ascii="Fira Sans" w:hAnsi="Fira Sans" w:cs="Courier New"/>
        </w:rPr>
      </w:pPr>
      <w:r>
        <w:rPr>
          <w:rFonts w:ascii="Fira Sans" w:hAnsi="Fira Sans" w:cs="Courier New"/>
        </w:rPr>
        <w:t>Look at the multi-threaded source code</w:t>
      </w:r>
      <w:r w:rsidR="00605DA5">
        <w:rPr>
          <w:rFonts w:ascii="Fira Sans" w:hAnsi="Fira Sans" w:cs="Courier New"/>
        </w:rPr>
        <w:t xml:space="preserve"> sketch</w:t>
      </w:r>
      <w:r>
        <w:rPr>
          <w:rFonts w:ascii="Fira Sans" w:hAnsi="Fira Sans" w:cs="Courier New"/>
        </w:rPr>
        <w:t xml:space="preserve"> below.</w:t>
      </w:r>
      <w:r w:rsidR="001A0440">
        <w:rPr>
          <w:rFonts w:ascii="Fira Sans" w:hAnsi="Fira Sans" w:cs="Courier New"/>
        </w:rPr>
        <w:br/>
      </w:r>
      <w:r w:rsidR="00291D32">
        <w:rPr>
          <w:rFonts w:ascii="Fira Sans" w:hAnsi="Fira Sans" w:cs="Courier New"/>
        </w:rPr>
        <w:t xml:space="preserve">i) </w:t>
      </w:r>
      <w:r w:rsidR="001A0440">
        <w:rPr>
          <w:rFonts w:ascii="Fira Sans" w:hAnsi="Fira Sans" w:cs="Courier New"/>
        </w:rPr>
        <w:t>Is this program safe?</w:t>
      </w:r>
      <w:r w:rsidR="00D01FF6">
        <w:rPr>
          <w:rFonts w:ascii="Fira Sans" w:hAnsi="Fira Sans" w:cs="Courier New"/>
        </w:rPr>
        <w:t xml:space="preserve"> If not explain why.</w:t>
      </w:r>
      <w:r w:rsidR="00291D32">
        <w:rPr>
          <w:rFonts w:ascii="Fira Sans" w:hAnsi="Fira Sans" w:cs="Courier New"/>
        </w:rPr>
        <w:br/>
        <w:t xml:space="preserve">ii) </w:t>
      </w:r>
      <w:r w:rsidR="00C66870">
        <w:rPr>
          <w:rFonts w:ascii="Fira Sans" w:hAnsi="Fira Sans" w:cs="Courier New"/>
        </w:rPr>
        <w:t xml:space="preserve">What will be the size of the buffer </w:t>
      </w:r>
      <w:r>
        <w:rPr>
          <w:rFonts w:ascii="Fira Sans" w:hAnsi="Fira Sans" w:cs="Courier New"/>
        </w:rPr>
        <w:t>at the end of the program?</w:t>
      </w:r>
      <w:r w:rsidR="00134E8E">
        <w:rPr>
          <w:rFonts w:ascii="Fira Sans" w:hAnsi="Fira Sans" w:cs="Courier New"/>
        </w:rPr>
        <w:br/>
      </w:r>
      <w:r>
        <w:rPr>
          <w:rFonts w:ascii="Fira Sans" w:hAnsi="Fira Sans" w:cs="Courier New"/>
        </w:rPr>
        <w:t>Explain your answer.</w:t>
      </w:r>
      <w:r w:rsidR="005B2A8A">
        <w:rPr>
          <w:rFonts w:ascii="Fira Sans" w:hAnsi="Fira Sans" w:cs="Courier New"/>
        </w:rPr>
        <w:br/>
      </w:r>
      <w:r w:rsidR="00F63B42" w:rsidRPr="00F63B42">
        <w:rPr>
          <w:rFonts w:ascii="Fira Sans" w:hAnsi="Fira Sans" w:cs="Courier New"/>
          <w:noProof/>
        </w:rPr>
        <mc:AlternateContent>
          <mc:Choice Requires="wps">
            <w:drawing>
              <wp:inline distT="0" distB="0" distL="0" distR="0" wp14:anchorId="7BD9AB2F" wp14:editId="1DF26A9F">
                <wp:extent cx="4707607" cy="2694562"/>
                <wp:effectExtent l="0" t="0" r="17145" b="10795"/>
                <wp:docPr id="4" name="Text Box 4"/>
                <wp:cNvGraphicFramePr/>
                <a:graphic xmlns:a="http://schemas.openxmlformats.org/drawingml/2006/main">
                  <a:graphicData uri="http://schemas.microsoft.com/office/word/2010/wordprocessingShape">
                    <wps:wsp>
                      <wps:cNvSpPr txBox="1"/>
                      <wps:spPr>
                        <a:xfrm>
                          <a:off x="0" y="0"/>
                          <a:ext cx="4707607" cy="2694562"/>
                        </a:xfrm>
                        <a:prstGeom prst="rect">
                          <a:avLst/>
                        </a:prstGeom>
                        <a:solidFill>
                          <a:schemeClr val="bg1">
                            <a:lumMod val="95000"/>
                          </a:schemeClr>
                        </a:solidFill>
                        <a:ln w="6350">
                          <a:solidFill>
                            <a:prstClr val="black"/>
                          </a:solidFill>
                        </a:ln>
                      </wps:spPr>
                      <wps:txbx>
                        <w:txbxContent>
                          <w:p w14:paraId="5921DD06" w14:textId="5E988AFA" w:rsidR="005B2A8A" w:rsidRPr="003D299A" w:rsidRDefault="005B2A8A" w:rsidP="005B2A8A">
                            <w:pPr>
                              <w:ind w:left="0"/>
                              <w:jc w:val="left"/>
                              <w:rPr>
                                <w:rFonts w:ascii="Fira Code" w:hAnsi="Fira Code"/>
                                <w:sz w:val="18"/>
                                <w:szCs w:val="18"/>
                                <w:lang w:val="en-GB"/>
                              </w:rPr>
                            </w:pPr>
                            <w:r>
                              <w:rPr>
                                <w:rFonts w:ascii="Fira Code" w:hAnsi="Fira Code"/>
                                <w:sz w:val="18"/>
                                <w:szCs w:val="18"/>
                                <w:lang w:val="en-GB"/>
                              </w:rPr>
                              <w:t>int main() {</w:t>
                            </w:r>
                            <w:r>
                              <w:rPr>
                                <w:rFonts w:ascii="Fira Code" w:hAnsi="Fira Code"/>
                                <w:sz w:val="18"/>
                                <w:szCs w:val="18"/>
                                <w:lang w:val="en-GB"/>
                              </w:rPr>
                              <w:br/>
                              <w:t xml:space="preserve">  std::</w:t>
                            </w:r>
                            <w:r w:rsidR="00211AAF">
                              <w:rPr>
                                <w:rFonts w:ascii="Fira Code" w:hAnsi="Fira Code"/>
                                <w:sz w:val="18"/>
                                <w:szCs w:val="18"/>
                                <w:lang w:val="en-GB"/>
                              </w:rPr>
                              <w:t>stack</w:t>
                            </w:r>
                            <w:r>
                              <w:rPr>
                                <w:rFonts w:ascii="Fira Code" w:hAnsi="Fira Code"/>
                                <w:sz w:val="18"/>
                                <w:szCs w:val="18"/>
                                <w:lang w:val="en-GB"/>
                              </w:rPr>
                              <w:t>&lt;</w:t>
                            </w:r>
                            <w:r w:rsidR="00605DA5">
                              <w:rPr>
                                <w:rFonts w:ascii="Fira Code" w:hAnsi="Fira Code"/>
                                <w:sz w:val="18"/>
                                <w:szCs w:val="18"/>
                                <w:lang w:val="en-GB"/>
                              </w:rPr>
                              <w:t>Stuff&gt; buffer;</w:t>
                            </w:r>
                            <w:r w:rsidR="00605DA5">
                              <w:rPr>
                                <w:rFonts w:ascii="Fira Code" w:hAnsi="Fira Code"/>
                                <w:sz w:val="18"/>
                                <w:szCs w:val="18"/>
                                <w:lang w:val="en-GB"/>
                              </w:rPr>
                              <w:br/>
                              <w:t xml:space="preserve">  </w:t>
                            </w:r>
                            <w:r w:rsidR="00512301">
                              <w:rPr>
                                <w:rFonts w:ascii="Fira Code" w:hAnsi="Fira Code"/>
                                <w:sz w:val="18"/>
                                <w:szCs w:val="18"/>
                                <w:lang w:val="en-GB"/>
                              </w:rPr>
                              <w:t>buffer.push(make_stuff());</w:t>
                            </w:r>
                            <w:r w:rsidR="00F16B09">
                              <w:rPr>
                                <w:rFonts w:ascii="Fira Code" w:hAnsi="Fira Code"/>
                                <w:sz w:val="18"/>
                                <w:szCs w:val="18"/>
                                <w:lang w:val="en-GB"/>
                              </w:rPr>
                              <w:br/>
                              <w:t xml:space="preserve">  buffer.push(make_stuff());</w:t>
                            </w:r>
                            <w:r w:rsidR="00F16B09">
                              <w:rPr>
                                <w:rFonts w:ascii="Fira Code" w:hAnsi="Fira Code"/>
                                <w:sz w:val="18"/>
                                <w:szCs w:val="18"/>
                                <w:lang w:val="en-GB"/>
                              </w:rPr>
                              <w:br/>
                            </w:r>
                            <w:r w:rsidR="00F16B09">
                              <w:rPr>
                                <w:rFonts w:ascii="Fira Code" w:hAnsi="Fira Code"/>
                                <w:sz w:val="18"/>
                                <w:szCs w:val="18"/>
                                <w:lang w:val="en-GB"/>
                              </w:rPr>
                              <w:br/>
                              <w:t xml:space="preserve">  auto t1 = std::thread([bufferPtr = &amp;buffer]() {</w:t>
                            </w:r>
                            <w:r w:rsidR="00F16B09">
                              <w:rPr>
                                <w:rFonts w:ascii="Fira Code" w:hAnsi="Fira Code"/>
                                <w:sz w:val="18"/>
                                <w:szCs w:val="18"/>
                                <w:lang w:val="en-GB"/>
                              </w:rPr>
                              <w:br/>
                              <w:t xml:space="preserve">    for (int i = 0; i &lt; 1000; i++)</w:t>
                            </w:r>
                            <w:r w:rsidR="00F16B09">
                              <w:rPr>
                                <w:rFonts w:ascii="Fira Code" w:hAnsi="Fira Code"/>
                                <w:sz w:val="18"/>
                                <w:szCs w:val="18"/>
                                <w:lang w:val="en-GB"/>
                              </w:rPr>
                              <w:br/>
                              <w:t xml:space="preserve">      bufferPtr-&gt;</w:t>
                            </w:r>
                            <w:r w:rsidR="00434E60">
                              <w:rPr>
                                <w:rFonts w:ascii="Fira Code" w:hAnsi="Fira Code"/>
                                <w:sz w:val="18"/>
                                <w:szCs w:val="18"/>
                                <w:lang w:val="en-GB"/>
                              </w:rPr>
                              <w:t>push(make_stuff());</w:t>
                            </w:r>
                            <w:r w:rsidR="00F16B09">
                              <w:rPr>
                                <w:rFonts w:ascii="Fira Code" w:hAnsi="Fira Code"/>
                                <w:sz w:val="18"/>
                                <w:szCs w:val="18"/>
                                <w:lang w:val="en-GB"/>
                              </w:rPr>
                              <w:br/>
                              <w:t xml:space="preserve">  });</w:t>
                            </w:r>
                            <w:r w:rsidR="00434E60">
                              <w:rPr>
                                <w:rFonts w:ascii="Fira Code" w:hAnsi="Fira Code"/>
                                <w:sz w:val="18"/>
                                <w:szCs w:val="18"/>
                                <w:lang w:val="en-GB"/>
                              </w:rPr>
                              <w:br/>
                            </w:r>
                            <w:r w:rsidR="00434E60">
                              <w:rPr>
                                <w:rFonts w:ascii="Fira Code" w:hAnsi="Fira Code"/>
                                <w:sz w:val="18"/>
                                <w:szCs w:val="18"/>
                                <w:lang w:val="en-GB"/>
                              </w:rPr>
                              <w:br/>
                              <w:t xml:space="preserve">  auto t2 = std::thread([bufferPtr = &amp;buffer]() {</w:t>
                            </w:r>
                            <w:r w:rsidR="00434E60">
                              <w:rPr>
                                <w:rFonts w:ascii="Fira Code" w:hAnsi="Fira Code"/>
                                <w:sz w:val="18"/>
                                <w:szCs w:val="18"/>
                                <w:lang w:val="en-GB"/>
                              </w:rPr>
                              <w:br/>
                              <w:t xml:space="preserve">    for (int i = 0; i &lt; 1000; i++)</w:t>
                            </w:r>
                            <w:r w:rsidR="00434E60">
                              <w:rPr>
                                <w:rFonts w:ascii="Fira Code" w:hAnsi="Fira Code"/>
                                <w:sz w:val="18"/>
                                <w:szCs w:val="18"/>
                                <w:lang w:val="en-GB"/>
                              </w:rPr>
                              <w:br/>
                              <w:t xml:space="preserve">      bufferPtr-&gt;pop();</w:t>
                            </w:r>
                            <w:r w:rsidR="00434E60">
                              <w:rPr>
                                <w:rFonts w:ascii="Fira Code" w:hAnsi="Fira Code"/>
                                <w:sz w:val="18"/>
                                <w:szCs w:val="18"/>
                                <w:lang w:val="en-GB"/>
                              </w:rPr>
                              <w:br/>
                              <w:t xml:space="preserve">  });</w:t>
                            </w:r>
                            <w:r w:rsidR="00434E60">
                              <w:rPr>
                                <w:rFonts w:ascii="Fira Code" w:hAnsi="Fira Code"/>
                                <w:sz w:val="18"/>
                                <w:szCs w:val="18"/>
                                <w:lang w:val="en-GB"/>
                              </w:rPr>
                              <w:br/>
                            </w:r>
                            <w:r w:rsidR="00434E60">
                              <w:rPr>
                                <w:rFonts w:ascii="Fira Code" w:hAnsi="Fira Code"/>
                                <w:sz w:val="18"/>
                                <w:szCs w:val="18"/>
                                <w:lang w:val="en-GB"/>
                              </w:rPr>
                              <w:br/>
                              <w:t xml:space="preserve">  t1.join(); t2.join();</w:t>
                            </w:r>
                            <w:r w:rsidR="00434E60">
                              <w:rPr>
                                <w:rFonts w:ascii="Fira Code" w:hAnsi="Fira Code"/>
                                <w:sz w:val="18"/>
                                <w:szCs w:val="18"/>
                                <w:lang w:val="en-GB"/>
                              </w:rPr>
                              <w:br/>
                              <w:t xml:space="preserve">  printf(“%d\n”, buffer.size());</w:t>
                            </w:r>
                            <w:r>
                              <w:rPr>
                                <w:rFonts w:ascii="Fira Code" w:hAnsi="Fira Code"/>
                                <w:sz w:val="18"/>
                                <w:szCs w:val="18"/>
                                <w:lang w:val="en-GB"/>
                              </w:rPr>
                              <w:br/>
                              <w:t>}</w:t>
                            </w:r>
                          </w:p>
                        </w:txbxContent>
                      </wps:txbx>
                      <wps:bodyPr rot="0" spcFirstLastPara="0" vertOverflow="overflow" horzOverflow="overflow" vert="horz" wrap="square" lIns="91440" tIns="0" rIns="91440" bIns="45720" numCol="1" spcCol="0" rtlCol="0" fromWordArt="0" anchor="t" anchorCtr="0" forceAA="0" compatLnSpc="1">
                        <a:prstTxWarp prst="textNoShape">
                          <a:avLst/>
                        </a:prstTxWarp>
                        <a:noAutofit/>
                      </wps:bodyPr>
                    </wps:wsp>
                  </a:graphicData>
                </a:graphic>
              </wp:inline>
            </w:drawing>
          </mc:Choice>
          <mc:Fallback>
            <w:pict>
              <v:shape w14:anchorId="7BD9AB2F" id="Text Box 4" o:spid="_x0000_s1030" type="#_x0000_t202" style="width:370.7pt;height:212.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" fillcolor="#f2f2f2 [3052]" strokeweight=".5pt">
                <v:textbox inset=",0">
                  <w:txbxContent>
                    <w:p w14:paraId="5921DD06" w14:textId="5E988AFA" w:rsidR="005B2A8A" w:rsidRPr="003D299A" w:rsidRDefault="005B2A8A" w:rsidP="005B2A8A">
                      <w:pPr>
                        <w:ind w:left="0"/>
                        <w:jc w:val="left"/>
                        <w:rPr>
                          <w:rFonts w:ascii="Fira Code" w:hAnsi="Fira Code"/>
                          <w:sz w:val="18"/>
                          <w:szCs w:val="18"/>
                          <w:lang w:val="en-GB"/>
                        </w:rPr>
                      </w:pPr>
                      <w:r>
                        <w:rPr>
                          <w:rFonts w:ascii="Fira Code" w:hAnsi="Fira Code"/>
                          <w:sz w:val="18"/>
                          <w:szCs w:val="18"/>
                          <w:lang w:val="en-GB"/>
                        </w:rPr>
                        <w:t>int main() {</w:t>
                      </w:r>
                      <w:r>
                        <w:rPr>
                          <w:rFonts w:ascii="Fira Code" w:hAnsi="Fira Code"/>
                          <w:sz w:val="18"/>
                          <w:szCs w:val="18"/>
                          <w:lang w:val="en-GB"/>
                        </w:rPr>
                        <w:br/>
                        <w:t xml:space="preserve">  std::</w:t>
                      </w:r>
                      <w:r w:rsidR="00211AAF">
                        <w:rPr>
                          <w:rFonts w:ascii="Fira Code" w:hAnsi="Fira Code"/>
                          <w:sz w:val="18"/>
                          <w:szCs w:val="18"/>
                          <w:lang w:val="en-GB"/>
                        </w:rPr>
                        <w:t>stack</w:t>
                      </w:r>
                      <w:r>
                        <w:rPr>
                          <w:rFonts w:ascii="Fira Code" w:hAnsi="Fira Code"/>
                          <w:sz w:val="18"/>
                          <w:szCs w:val="18"/>
                          <w:lang w:val="en-GB"/>
                        </w:rPr>
                        <w:t>&lt;</w:t>
                      </w:r>
                      <w:r w:rsidR="00605DA5">
                        <w:rPr>
                          <w:rFonts w:ascii="Fira Code" w:hAnsi="Fira Code"/>
                          <w:sz w:val="18"/>
                          <w:szCs w:val="18"/>
                          <w:lang w:val="en-GB"/>
                        </w:rPr>
                        <w:t>Stuff&gt; buffer;</w:t>
                      </w:r>
                      <w:r w:rsidR="00605DA5">
                        <w:rPr>
                          <w:rFonts w:ascii="Fira Code" w:hAnsi="Fira Code"/>
                          <w:sz w:val="18"/>
                          <w:szCs w:val="18"/>
                          <w:lang w:val="en-GB"/>
                        </w:rPr>
                        <w:br/>
                        <w:t xml:space="preserve">  </w:t>
                      </w:r>
                      <w:r w:rsidR="00512301">
                        <w:rPr>
                          <w:rFonts w:ascii="Fira Code" w:hAnsi="Fira Code"/>
                          <w:sz w:val="18"/>
                          <w:szCs w:val="18"/>
                          <w:lang w:val="en-GB"/>
                        </w:rPr>
                        <w:t>buffer.push(make_stuff());</w:t>
                      </w:r>
                      <w:r w:rsidR="00F16B09">
                        <w:rPr>
                          <w:rFonts w:ascii="Fira Code" w:hAnsi="Fira Code"/>
                          <w:sz w:val="18"/>
                          <w:szCs w:val="18"/>
                          <w:lang w:val="en-GB"/>
                        </w:rPr>
                        <w:br/>
                        <w:t xml:space="preserve">  buffer.push(make_stuff());</w:t>
                      </w:r>
                      <w:r w:rsidR="00F16B09">
                        <w:rPr>
                          <w:rFonts w:ascii="Fira Code" w:hAnsi="Fira Code"/>
                          <w:sz w:val="18"/>
                          <w:szCs w:val="18"/>
                          <w:lang w:val="en-GB"/>
                        </w:rPr>
                        <w:br/>
                      </w:r>
                      <w:r w:rsidR="00F16B09">
                        <w:rPr>
                          <w:rFonts w:ascii="Fira Code" w:hAnsi="Fira Code"/>
                          <w:sz w:val="18"/>
                          <w:szCs w:val="18"/>
                          <w:lang w:val="en-GB"/>
                        </w:rPr>
                        <w:br/>
                        <w:t xml:space="preserve">  auto t1 = std::thread([bufferPtr = &amp;buffer]() {</w:t>
                      </w:r>
                      <w:r w:rsidR="00F16B09">
                        <w:rPr>
                          <w:rFonts w:ascii="Fira Code" w:hAnsi="Fira Code"/>
                          <w:sz w:val="18"/>
                          <w:szCs w:val="18"/>
                          <w:lang w:val="en-GB"/>
                        </w:rPr>
                        <w:br/>
                        <w:t xml:space="preserve">    for (int i = 0; i &lt; 1000; i++)</w:t>
                      </w:r>
                      <w:r w:rsidR="00F16B09">
                        <w:rPr>
                          <w:rFonts w:ascii="Fira Code" w:hAnsi="Fira Code"/>
                          <w:sz w:val="18"/>
                          <w:szCs w:val="18"/>
                          <w:lang w:val="en-GB"/>
                        </w:rPr>
                        <w:br/>
                        <w:t xml:space="preserve">      bufferPtr-&gt;</w:t>
                      </w:r>
                      <w:r w:rsidR="00434E60">
                        <w:rPr>
                          <w:rFonts w:ascii="Fira Code" w:hAnsi="Fira Code"/>
                          <w:sz w:val="18"/>
                          <w:szCs w:val="18"/>
                          <w:lang w:val="en-GB"/>
                        </w:rPr>
                        <w:t>push(make_stuff());</w:t>
                      </w:r>
                      <w:r w:rsidR="00F16B09">
                        <w:rPr>
                          <w:rFonts w:ascii="Fira Code" w:hAnsi="Fira Code"/>
                          <w:sz w:val="18"/>
                          <w:szCs w:val="18"/>
                          <w:lang w:val="en-GB"/>
                        </w:rPr>
                        <w:br/>
                        <w:t xml:space="preserve">  });</w:t>
                      </w:r>
                      <w:r w:rsidR="00434E60">
                        <w:rPr>
                          <w:rFonts w:ascii="Fira Code" w:hAnsi="Fira Code"/>
                          <w:sz w:val="18"/>
                          <w:szCs w:val="18"/>
                          <w:lang w:val="en-GB"/>
                        </w:rPr>
                        <w:br/>
                      </w:r>
                      <w:r w:rsidR="00434E60">
                        <w:rPr>
                          <w:rFonts w:ascii="Fira Code" w:hAnsi="Fira Code"/>
                          <w:sz w:val="18"/>
                          <w:szCs w:val="18"/>
                          <w:lang w:val="en-GB"/>
                        </w:rPr>
                        <w:br/>
                        <w:t xml:space="preserve">  auto t2 = std::thread([bufferPtr = &amp;buffer]() {</w:t>
                      </w:r>
                      <w:r w:rsidR="00434E60">
                        <w:rPr>
                          <w:rFonts w:ascii="Fira Code" w:hAnsi="Fira Code"/>
                          <w:sz w:val="18"/>
                          <w:szCs w:val="18"/>
                          <w:lang w:val="en-GB"/>
                        </w:rPr>
                        <w:br/>
                        <w:t xml:space="preserve">    for (int i = 0; i &lt; 1000; i++)</w:t>
                      </w:r>
                      <w:r w:rsidR="00434E60">
                        <w:rPr>
                          <w:rFonts w:ascii="Fira Code" w:hAnsi="Fira Code"/>
                          <w:sz w:val="18"/>
                          <w:szCs w:val="18"/>
                          <w:lang w:val="en-GB"/>
                        </w:rPr>
                        <w:br/>
                        <w:t xml:space="preserve">      bufferPtr-&gt;pop();</w:t>
                      </w:r>
                      <w:r w:rsidR="00434E60">
                        <w:rPr>
                          <w:rFonts w:ascii="Fira Code" w:hAnsi="Fira Code"/>
                          <w:sz w:val="18"/>
                          <w:szCs w:val="18"/>
                          <w:lang w:val="en-GB"/>
                        </w:rPr>
                        <w:br/>
                        <w:t xml:space="preserve">  });</w:t>
                      </w:r>
                      <w:r w:rsidR="00434E60">
                        <w:rPr>
                          <w:rFonts w:ascii="Fira Code" w:hAnsi="Fira Code"/>
                          <w:sz w:val="18"/>
                          <w:szCs w:val="18"/>
                          <w:lang w:val="en-GB"/>
                        </w:rPr>
                        <w:br/>
                      </w:r>
                      <w:r w:rsidR="00434E60">
                        <w:rPr>
                          <w:rFonts w:ascii="Fira Code" w:hAnsi="Fira Code"/>
                          <w:sz w:val="18"/>
                          <w:szCs w:val="18"/>
                          <w:lang w:val="en-GB"/>
                        </w:rPr>
                        <w:br/>
                        <w:t xml:space="preserve">  t1.join(); t2.join();</w:t>
                      </w:r>
                      <w:r w:rsidR="00434E60">
                        <w:rPr>
                          <w:rFonts w:ascii="Fira Code" w:hAnsi="Fira Code"/>
                          <w:sz w:val="18"/>
                          <w:szCs w:val="18"/>
                          <w:lang w:val="en-GB"/>
                        </w:rPr>
                        <w:br/>
                        <w:t xml:space="preserve">  printf(“%d\n”, buffer.size());</w:t>
                      </w:r>
                      <w:r>
                        <w:rPr>
                          <w:rFonts w:ascii="Fira Code" w:hAnsi="Fira Code"/>
                          <w:sz w:val="18"/>
                          <w:szCs w:val="18"/>
                          <w:lang w:val="en-GB"/>
                        </w:rPr>
                        <w:br/>
                        <w:t>}</w:t>
                      </w:r>
                    </w:p>
                  </w:txbxContent>
                </v:textbox>
                <w10:anchorlock/>
              </v:shape>
            </w:pict>
          </mc:Fallback>
        </mc:AlternateContent>
      </w:r>
      <w:r w:rsidR="00856729">
        <w:rPr>
          <w:rFonts w:ascii="Fira Sans" w:hAnsi="Fira Sans" w:cs="Courier New"/>
        </w:rPr>
        <w:t xml:space="preserve"> </w:t>
      </w:r>
      <w:r w:rsidR="00856729">
        <w:rPr>
          <w:rFonts w:ascii="Fira Sans" w:hAnsi="Fira Sans" w:cs="Courier New"/>
        </w:rPr>
        <w:tab/>
      </w:r>
      <w:r w:rsidR="00856729" w:rsidRPr="00856729">
        <w:rPr>
          <w:rFonts w:ascii="Fira Sans" w:hAnsi="Fira Sans" w:cs="Courier New"/>
          <w:b/>
        </w:rPr>
        <w:t>[4]</w:t>
      </w:r>
      <w:r w:rsidR="00F06E3D">
        <w:rPr>
          <w:rFonts w:ascii="Fira Sans" w:hAnsi="Fira Sans" w:cs="Courier New"/>
          <w:b/>
        </w:rPr>
        <w:br/>
      </w:r>
      <w:r w:rsidR="00F06E3D">
        <w:rPr>
          <w:rFonts w:ascii="Fira Sans" w:hAnsi="Fira Sans" w:cs="Courier New"/>
          <w:b/>
        </w:rPr>
        <w:br/>
      </w:r>
      <w:r w:rsidR="00F06E3D" w:rsidRPr="00F06E3D">
        <w:rPr>
          <w:rFonts w:ascii="Fira Sans" w:hAnsi="Fira Sans" w:cs="Courier New"/>
          <w:color w:val="1F497D" w:themeColor="text2"/>
        </w:rPr>
        <w:t xml:space="preserve">No this </w:t>
      </w:r>
      <w:r w:rsidR="00F06E3D">
        <w:rPr>
          <w:rFonts w:ascii="Fira Sans" w:hAnsi="Fira Sans" w:cs="Courier New"/>
          <w:color w:val="1F497D" w:themeColor="text2"/>
        </w:rPr>
        <w:t>program is not safe, as the buffer is unprotected, but two threads simultaneously access it.</w:t>
      </w:r>
      <w:r w:rsidR="00E44F72">
        <w:rPr>
          <w:rFonts w:ascii="Fira Sans" w:hAnsi="Fira Sans" w:cs="Courier New"/>
          <w:color w:val="1F497D" w:themeColor="text2"/>
        </w:rPr>
        <w:t xml:space="preserve"> (2 marks for this answer)</w:t>
      </w:r>
      <w:r w:rsidR="00F06E3D">
        <w:rPr>
          <w:rFonts w:ascii="Fira Sans" w:hAnsi="Fira Sans" w:cs="Courier New"/>
          <w:color w:val="1F497D" w:themeColor="text2"/>
        </w:rPr>
        <w:t xml:space="preserve"> </w:t>
      </w:r>
      <w:r w:rsidR="00B71C28">
        <w:rPr>
          <w:rFonts w:ascii="Fira Sans" w:hAnsi="Fira Sans" w:cs="Courier New"/>
          <w:color w:val="1F497D" w:themeColor="text2"/>
        </w:rPr>
        <w:t xml:space="preserve">It is possible that bufferPtr-&gt;pop can be called on an empty buffer. As this program has a race </w:t>
      </w:r>
      <w:r w:rsidR="0091026E">
        <w:rPr>
          <w:rFonts w:ascii="Fira Sans" w:hAnsi="Fira Sans" w:cs="Courier New"/>
          <w:color w:val="1F497D" w:themeColor="text2"/>
        </w:rPr>
        <w:t>condition,</w:t>
      </w:r>
      <w:r w:rsidR="00B71C28">
        <w:rPr>
          <w:rFonts w:ascii="Fira Sans" w:hAnsi="Fira Sans" w:cs="Courier New"/>
          <w:color w:val="1F497D" w:themeColor="text2"/>
        </w:rPr>
        <w:t xml:space="preserve"> we cannot reasonable expect any </w:t>
      </w:r>
      <w:r w:rsidR="0091026E">
        <w:rPr>
          <w:rFonts w:ascii="Fira Sans" w:hAnsi="Fira Sans" w:cs="Courier New"/>
          <w:color w:val="1F497D" w:themeColor="text2"/>
        </w:rPr>
        <w:t xml:space="preserve">single answer. This program might </w:t>
      </w:r>
      <w:r w:rsidR="00A30C65">
        <w:rPr>
          <w:rFonts w:ascii="Fira Sans" w:hAnsi="Fira Sans" w:cs="Courier New"/>
          <w:color w:val="1F497D" w:themeColor="text2"/>
        </w:rPr>
        <w:t>crash or</w:t>
      </w:r>
      <w:r w:rsidR="0091026E">
        <w:rPr>
          <w:rFonts w:ascii="Fira Sans" w:hAnsi="Fira Sans" w:cs="Courier New"/>
          <w:color w:val="1F497D" w:themeColor="text2"/>
        </w:rPr>
        <w:t xml:space="preserve"> result in a buffer with (almost) arbitrary size.</w:t>
      </w:r>
    </w:p>
    <w:p w14:paraId="7931357D" w14:textId="792C27EE" w:rsidR="004C63D6" w:rsidRPr="004C63D6" w:rsidRDefault="004C63D6" w:rsidP="006030F7">
      <w:pPr>
        <w:pStyle w:val="ListParagraph"/>
        <w:numPr>
          <w:ilvl w:val="1"/>
          <w:numId w:val="38"/>
        </w:numPr>
        <w:tabs>
          <w:tab w:val="right" w:pos="9000"/>
        </w:tabs>
        <w:spacing w:before="400"/>
        <w:ind w:left="850" w:hanging="425"/>
        <w:contextualSpacing w:val="0"/>
        <w:rPr>
          <w:rFonts w:ascii="Fira Sans" w:hAnsi="Fira Sans" w:cs="Courier New"/>
        </w:rPr>
      </w:pPr>
      <w:r>
        <w:rPr>
          <w:rFonts w:ascii="Fira Sans" w:hAnsi="Fira Sans" w:cs="Courier New"/>
        </w:rPr>
        <w:lastRenderedPageBreak/>
        <w:t xml:space="preserve">A </w:t>
      </w:r>
      <w:r w:rsidR="0063110C">
        <w:rPr>
          <w:rFonts w:ascii="Fira Sans" w:hAnsi="Fira Sans" w:cs="Courier New"/>
        </w:rPr>
        <w:t xml:space="preserve">counting </w:t>
      </w:r>
      <w:r>
        <w:rPr>
          <w:rFonts w:ascii="Fira Sans" w:hAnsi="Fira Sans" w:cs="Courier New"/>
        </w:rPr>
        <w:t xml:space="preserve">semaphore </w:t>
      </w:r>
      <w:r w:rsidR="0063110C">
        <w:rPr>
          <w:rFonts w:ascii="Fira Sans" w:hAnsi="Fira Sans" w:cs="Courier New"/>
        </w:rPr>
        <w:t xml:space="preserve">allows up to </w:t>
      </w:r>
      <w:r w:rsidR="00C117C4" w:rsidRPr="00C117C4">
        <w:rPr>
          <w:rFonts w:ascii="Fira Sans" w:hAnsi="Fira Sans" w:cs="Courier New"/>
          <w:i/>
        </w:rPr>
        <w:t>N</w:t>
      </w:r>
      <w:r w:rsidR="00C117C4">
        <w:rPr>
          <w:rFonts w:ascii="Fira Sans" w:hAnsi="Fira Sans" w:cs="Courier New"/>
        </w:rPr>
        <w:t xml:space="preserve"> many</w:t>
      </w:r>
      <w:r w:rsidR="00E40B05">
        <w:rPr>
          <w:rFonts w:ascii="Fira Sans" w:hAnsi="Fira Sans" w:cs="Courier New"/>
        </w:rPr>
        <w:t xml:space="preserve"> concurrent accesses to a resource.</w:t>
      </w:r>
      <w:r w:rsidR="00BA4DD5">
        <w:rPr>
          <w:rFonts w:ascii="Fira Sans" w:hAnsi="Fira Sans" w:cs="Courier New"/>
        </w:rPr>
        <w:br/>
      </w:r>
      <w:r w:rsidR="00AC763F">
        <w:rPr>
          <w:rFonts w:ascii="Fira Sans" w:hAnsi="Fira Sans" w:cs="Courier New"/>
        </w:rPr>
        <w:t xml:space="preserve">As discussed in the lecture, a semaphore is created with an initial value </w:t>
      </w:r>
      <w:r w:rsidR="00AC763F" w:rsidRPr="00AC763F">
        <w:rPr>
          <w:rFonts w:ascii="Fira Code" w:hAnsi="Fira Code" w:cs="Courier New"/>
        </w:rPr>
        <w:t>create(int N)</w:t>
      </w:r>
      <w:r w:rsidR="00AC763F">
        <w:rPr>
          <w:rFonts w:ascii="Fira Sans" w:hAnsi="Fira Sans" w:cs="Courier New"/>
        </w:rPr>
        <w:t xml:space="preserve"> where </w:t>
      </w:r>
      <w:r w:rsidR="00AC763F" w:rsidRPr="00AC763F">
        <w:rPr>
          <w:rFonts w:ascii="Fira Code" w:hAnsi="Fira Code" w:cs="Courier New"/>
        </w:rPr>
        <w:t>N &gt; 0</w:t>
      </w:r>
      <w:r w:rsidR="00DB282E" w:rsidRPr="00DB282E">
        <w:rPr>
          <w:rFonts w:ascii="Fira Sans" w:hAnsi="Fira Sans" w:cs="Courier New"/>
        </w:rPr>
        <w:t>. It has two atomic operations</w:t>
      </w:r>
      <w:r w:rsidR="00DB282E">
        <w:rPr>
          <w:rFonts w:ascii="Fira Sans" w:hAnsi="Fira Sans" w:cs="Courier New"/>
        </w:rPr>
        <w:t xml:space="preserve"> (</w:t>
      </w:r>
      <w:r w:rsidR="00DB282E" w:rsidRPr="00DB282E">
        <w:rPr>
          <w:rFonts w:ascii="Fira Code" w:hAnsi="Fira Code" w:cs="Courier New"/>
        </w:rPr>
        <w:t>wait</w:t>
      </w:r>
      <w:r w:rsidR="00DB282E">
        <w:rPr>
          <w:rFonts w:ascii="Fira Sans" w:hAnsi="Fira Sans" w:cs="Courier New"/>
        </w:rPr>
        <w:t xml:space="preserve"> and </w:t>
      </w:r>
      <w:r w:rsidR="00DB282E" w:rsidRPr="00DB282E">
        <w:rPr>
          <w:rFonts w:ascii="Fira Code" w:hAnsi="Fira Code" w:cs="Courier New"/>
        </w:rPr>
        <w:t>signal</w:t>
      </w:r>
      <w:r w:rsidR="00DB282E">
        <w:rPr>
          <w:rFonts w:ascii="Fira Sans" w:hAnsi="Fira Sans" w:cs="Courier New"/>
        </w:rPr>
        <w:t>)</w:t>
      </w:r>
      <w:r w:rsidR="00F00EC2">
        <w:rPr>
          <w:rFonts w:ascii="Fira Sans" w:hAnsi="Fira Sans" w:cs="Courier New"/>
        </w:rPr>
        <w:t xml:space="preserve"> which do logically the following:</w:t>
      </w:r>
      <w:r w:rsidR="00F00EC2">
        <w:rPr>
          <w:rFonts w:ascii="Fira Sans" w:hAnsi="Fira Sans" w:cs="Courier New"/>
        </w:rPr>
        <w:br/>
      </w:r>
      <w:r w:rsidR="00F63B42" w:rsidRPr="00F63B42">
        <w:rPr>
          <w:rFonts w:ascii="Fira Sans" w:hAnsi="Fira Sans" w:cs="Courier New"/>
          <w:noProof/>
        </w:rPr>
        <mc:AlternateContent>
          <mc:Choice Requires="wps">
            <w:drawing>
              <wp:inline distT="0" distB="0" distL="0" distR="0" wp14:anchorId="629C0498" wp14:editId="39419EB4">
                <wp:extent cx="2344366" cy="894944"/>
                <wp:effectExtent l="0" t="0" r="18415" b="6985"/>
                <wp:docPr id="5" name="Text Box 5"/>
                <wp:cNvGraphicFramePr/>
                <a:graphic xmlns:a="http://schemas.openxmlformats.org/drawingml/2006/main">
                  <a:graphicData uri="http://schemas.microsoft.com/office/word/2010/wordprocessingShape">
                    <wps:wsp>
                      <wps:cNvSpPr txBox="1"/>
                      <wps:spPr>
                        <a:xfrm>
                          <a:off x="0" y="0"/>
                          <a:ext cx="2344366" cy="894944"/>
                        </a:xfrm>
                        <a:prstGeom prst="rect">
                          <a:avLst/>
                        </a:prstGeom>
                        <a:solidFill>
                          <a:schemeClr val="bg1">
                            <a:lumMod val="95000"/>
                          </a:schemeClr>
                        </a:solidFill>
                        <a:ln w="6350">
                          <a:solidFill>
                            <a:prstClr val="black"/>
                          </a:solidFill>
                        </a:ln>
                      </wps:spPr>
                      <wps:txbx>
                        <w:txbxContent>
                          <w:p w14:paraId="17F2CDF2" w14:textId="49A33294" w:rsidR="00F00EC2" w:rsidRPr="003D299A" w:rsidRDefault="00F00EC2" w:rsidP="00F00EC2">
                            <w:pPr>
                              <w:ind w:left="0"/>
                              <w:jc w:val="left"/>
                              <w:rPr>
                                <w:rFonts w:ascii="Fira Code" w:hAnsi="Fira Code"/>
                                <w:sz w:val="18"/>
                                <w:szCs w:val="18"/>
                                <w:lang w:val="en-GB"/>
                              </w:rPr>
                            </w:pPr>
                            <w:r>
                              <w:rPr>
                                <w:rFonts w:ascii="Fira Code" w:hAnsi="Fira Code"/>
                                <w:sz w:val="18"/>
                                <w:szCs w:val="18"/>
                                <w:lang w:val="en-GB"/>
                              </w:rPr>
                              <w:t>void wait(semaphore S) {</w:t>
                            </w:r>
                            <w:r>
                              <w:rPr>
                                <w:rFonts w:ascii="Fira Code" w:hAnsi="Fira Code"/>
                                <w:sz w:val="18"/>
                                <w:szCs w:val="18"/>
                                <w:lang w:val="en-GB"/>
                              </w:rPr>
                              <w:br/>
                              <w:t xml:space="preserve">  while (S &lt;= 0)</w:t>
                            </w:r>
                            <w:r>
                              <w:rPr>
                                <w:rFonts w:ascii="Fira Code" w:hAnsi="Fira Code"/>
                                <w:sz w:val="18"/>
                                <w:szCs w:val="18"/>
                                <w:lang w:val="en-GB"/>
                              </w:rPr>
                              <w:br/>
                              <w:t xml:space="preserve">    ; // do nothing</w:t>
                            </w:r>
                            <w:r>
                              <w:rPr>
                                <w:rFonts w:ascii="Fira Code" w:hAnsi="Fira Code"/>
                                <w:sz w:val="18"/>
                                <w:szCs w:val="18"/>
                                <w:lang w:val="en-GB"/>
                              </w:rPr>
                              <w:br/>
                              <w:t xml:space="preserve">  S--;</w:t>
                            </w:r>
                            <w:r>
                              <w:rPr>
                                <w:rFonts w:ascii="Fira Code" w:hAnsi="Fira Code"/>
                                <w:sz w:val="18"/>
                                <w:szCs w:val="18"/>
                                <w:lang w:val="en-GB"/>
                              </w:rPr>
                              <w:br/>
                              <w:t>}</w:t>
                            </w:r>
                          </w:p>
                        </w:txbxContent>
                      </wps:txbx>
                      <wps:bodyPr rot="0" spcFirstLastPara="0" vertOverflow="overflow" horzOverflow="overflow" vert="horz" wrap="square" lIns="91440" tIns="0" rIns="91440" bIns="45720" numCol="1" spcCol="0" rtlCol="0" fromWordArt="0" anchor="t" anchorCtr="0" forceAA="0" compatLnSpc="1">
                        <a:prstTxWarp prst="textNoShape">
                          <a:avLst/>
                        </a:prstTxWarp>
                        <a:noAutofit/>
                      </wps:bodyPr>
                    </wps:wsp>
                  </a:graphicData>
                </a:graphic>
              </wp:inline>
            </w:drawing>
          </mc:Choice>
          <mc:Fallback>
            <w:pict>
              <v:shape w14:anchorId="629C0498" id="Text Box 5" o:spid="_x0000_s1031" type="#_x0000_t202" style="width:184.6pt;height:70.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" fillcolor="#f2f2f2 [3052]" strokeweight=".5pt">
                <v:textbox inset=",0">
                  <w:txbxContent>
                    <w:p w14:paraId="17F2CDF2" w14:textId="49A33294" w:rsidR="00F00EC2" w:rsidRPr="003D299A" w:rsidRDefault="00F00EC2" w:rsidP="00F00EC2">
                      <w:pPr>
                        <w:ind w:left="0"/>
                        <w:jc w:val="left"/>
                        <w:rPr>
                          <w:rFonts w:ascii="Fira Code" w:hAnsi="Fira Code"/>
                          <w:sz w:val="18"/>
                          <w:szCs w:val="18"/>
                          <w:lang w:val="en-GB"/>
                        </w:rPr>
                      </w:pPr>
                      <w:r>
                        <w:rPr>
                          <w:rFonts w:ascii="Fira Code" w:hAnsi="Fira Code"/>
                          <w:sz w:val="18"/>
                          <w:szCs w:val="18"/>
                          <w:lang w:val="en-GB"/>
                        </w:rPr>
                        <w:t>void wait(semaphore S) {</w:t>
                      </w:r>
                      <w:r>
                        <w:rPr>
                          <w:rFonts w:ascii="Fira Code" w:hAnsi="Fira Code"/>
                          <w:sz w:val="18"/>
                          <w:szCs w:val="18"/>
                          <w:lang w:val="en-GB"/>
                        </w:rPr>
                        <w:br/>
                        <w:t xml:space="preserve">  while (S &lt;= 0)</w:t>
                      </w:r>
                      <w:r>
                        <w:rPr>
                          <w:rFonts w:ascii="Fira Code" w:hAnsi="Fira Code"/>
                          <w:sz w:val="18"/>
                          <w:szCs w:val="18"/>
                          <w:lang w:val="en-GB"/>
                        </w:rPr>
                        <w:br/>
                        <w:t xml:space="preserve">    ; // do nothing</w:t>
                      </w:r>
                      <w:r>
                        <w:rPr>
                          <w:rFonts w:ascii="Fira Code" w:hAnsi="Fira Code"/>
                          <w:sz w:val="18"/>
                          <w:szCs w:val="18"/>
                          <w:lang w:val="en-GB"/>
                        </w:rPr>
                        <w:br/>
                        <w:t xml:space="preserve">  S--;</w:t>
                      </w:r>
                      <w:r>
                        <w:rPr>
                          <w:rFonts w:ascii="Fira Code" w:hAnsi="Fira Code"/>
                          <w:sz w:val="18"/>
                          <w:szCs w:val="18"/>
                          <w:lang w:val="en-GB"/>
                        </w:rPr>
                        <w:br/>
                        <w:t>}</w:t>
                      </w:r>
                    </w:p>
                  </w:txbxContent>
                </v:textbox>
                <w10:anchorlock/>
              </v:shape>
            </w:pict>
          </mc:Fallback>
        </mc:AlternateContent>
      </w:r>
      <w:r w:rsidR="00F63B42" w:rsidRPr="00F63B42">
        <w:rPr>
          <w:rFonts w:ascii="Fira Sans" w:hAnsi="Fira Sans" w:cs="Courier New"/>
          <w:noProof/>
        </w:rPr>
        <mc:AlternateContent>
          <mc:Choice Requires="wps">
            <w:drawing>
              <wp:inline distT="0" distB="0" distL="0" distR="0" wp14:anchorId="6B567599" wp14:editId="01AB4E39">
                <wp:extent cx="2344366" cy="884758"/>
                <wp:effectExtent l="0" t="0" r="18415" b="17145"/>
                <wp:docPr id="6" name="Text Box 6"/>
                <wp:cNvGraphicFramePr/>
                <a:graphic xmlns:a="http://schemas.openxmlformats.org/drawingml/2006/main">
                  <a:graphicData uri="http://schemas.microsoft.com/office/word/2010/wordprocessingShape">
                    <wps:wsp>
                      <wps:cNvSpPr txBox="1"/>
                      <wps:spPr>
                        <a:xfrm>
                          <a:off x="0" y="0"/>
                          <a:ext cx="2344366" cy="884758"/>
                        </a:xfrm>
                        <a:prstGeom prst="rect">
                          <a:avLst/>
                        </a:prstGeom>
                        <a:solidFill>
                          <a:schemeClr val="bg1">
                            <a:lumMod val="95000"/>
                          </a:schemeClr>
                        </a:solidFill>
                        <a:ln w="6350">
                          <a:solidFill>
                            <a:prstClr val="black"/>
                          </a:solidFill>
                        </a:ln>
                      </wps:spPr>
                      <wps:txbx>
                        <w:txbxContent>
                          <w:p w14:paraId="42F51884" w14:textId="1B28B7EE" w:rsidR="00F00EC2" w:rsidRPr="003D299A" w:rsidRDefault="00F00EC2" w:rsidP="00F00EC2">
                            <w:pPr>
                              <w:ind w:left="0"/>
                              <w:jc w:val="left"/>
                              <w:rPr>
                                <w:rFonts w:ascii="Fira Code" w:hAnsi="Fira Code"/>
                                <w:sz w:val="18"/>
                                <w:szCs w:val="18"/>
                                <w:lang w:val="en-GB"/>
                              </w:rPr>
                            </w:pPr>
                            <w:r>
                              <w:rPr>
                                <w:rFonts w:ascii="Fira Code" w:hAnsi="Fira Code"/>
                                <w:sz w:val="18"/>
                                <w:szCs w:val="18"/>
                                <w:lang w:val="en-GB"/>
                              </w:rPr>
                              <w:t>void signal(semaphore S) {</w:t>
                            </w:r>
                            <w:r>
                              <w:rPr>
                                <w:rFonts w:ascii="Fira Code" w:hAnsi="Fira Code"/>
                                <w:sz w:val="18"/>
                                <w:szCs w:val="18"/>
                                <w:lang w:val="en-GB"/>
                              </w:rPr>
                              <w:br/>
                              <w:t xml:space="preserve">  S++;</w:t>
                            </w:r>
                            <w:r>
                              <w:rPr>
                                <w:rFonts w:ascii="Fira Code" w:hAnsi="Fira Code"/>
                                <w:sz w:val="18"/>
                                <w:szCs w:val="18"/>
                                <w:lang w:val="en-GB"/>
                              </w:rPr>
                              <w:br/>
                              <w:t>}</w:t>
                            </w:r>
                          </w:p>
                        </w:txbxContent>
                      </wps:txbx>
                      <wps:bodyPr rot="0" spcFirstLastPara="0" vertOverflow="overflow" horzOverflow="overflow" vert="horz" wrap="square" lIns="91440" tIns="0" rIns="91440" bIns="45720" numCol="1" spcCol="0" rtlCol="0" fromWordArt="0" anchor="t" anchorCtr="0" forceAA="0" compatLnSpc="1">
                        <a:prstTxWarp prst="textNoShape">
                          <a:avLst/>
                        </a:prstTxWarp>
                        <a:noAutofit/>
                      </wps:bodyPr>
                    </wps:wsp>
                  </a:graphicData>
                </a:graphic>
              </wp:inline>
            </w:drawing>
          </mc:Choice>
          <mc:Fallback>
            <w:pict>
              <v:shape w14:anchorId="6B567599" id="Text Box 6" o:spid="_x0000_s1032" type="#_x0000_t202" style="width:184.6pt;height:69.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" fillcolor="#f2f2f2 [3052]" strokeweight=".5pt">
                <v:textbox inset=",0">
                  <w:txbxContent>
                    <w:p w14:paraId="42F51884" w14:textId="1B28B7EE" w:rsidR="00F00EC2" w:rsidRPr="003D299A" w:rsidRDefault="00F00EC2" w:rsidP="00F00EC2">
                      <w:pPr>
                        <w:ind w:left="0"/>
                        <w:jc w:val="left"/>
                        <w:rPr>
                          <w:rFonts w:ascii="Fira Code" w:hAnsi="Fira Code"/>
                          <w:sz w:val="18"/>
                          <w:szCs w:val="18"/>
                          <w:lang w:val="en-GB"/>
                        </w:rPr>
                      </w:pPr>
                      <w:r>
                        <w:rPr>
                          <w:rFonts w:ascii="Fira Code" w:hAnsi="Fira Code"/>
                          <w:sz w:val="18"/>
                          <w:szCs w:val="18"/>
                          <w:lang w:val="en-GB"/>
                        </w:rPr>
                        <w:t>void signal(semaphore S) {</w:t>
                      </w:r>
                      <w:r>
                        <w:rPr>
                          <w:rFonts w:ascii="Fira Code" w:hAnsi="Fira Code"/>
                          <w:sz w:val="18"/>
                          <w:szCs w:val="18"/>
                          <w:lang w:val="en-GB"/>
                        </w:rPr>
                        <w:br/>
                        <w:t xml:space="preserve">  S++;</w:t>
                      </w:r>
                      <w:r>
                        <w:rPr>
                          <w:rFonts w:ascii="Fira Code" w:hAnsi="Fira Code"/>
                          <w:sz w:val="18"/>
                          <w:szCs w:val="18"/>
                          <w:lang w:val="en-GB"/>
                        </w:rPr>
                        <w:br/>
                        <w:t>}</w:t>
                      </w:r>
                    </w:p>
                  </w:txbxContent>
                </v:textbox>
                <w10:anchorlock/>
              </v:shape>
            </w:pict>
          </mc:Fallback>
        </mc:AlternateContent>
      </w:r>
      <w:r w:rsidR="00342C89">
        <w:rPr>
          <w:rFonts w:ascii="Fira Sans" w:hAnsi="Fira Sans" w:cs="Courier New"/>
        </w:rPr>
        <w:br/>
      </w:r>
      <w:r w:rsidR="00342C89">
        <w:rPr>
          <w:rFonts w:ascii="Fira Sans" w:hAnsi="Fira Sans" w:cs="Courier New"/>
        </w:rPr>
        <w:br/>
        <w:t xml:space="preserve">Provide an implementation for a </w:t>
      </w:r>
      <w:r w:rsidR="00383885">
        <w:rPr>
          <w:rFonts w:ascii="Fira Sans" w:hAnsi="Fira Sans" w:cs="Courier New"/>
        </w:rPr>
        <w:t>counting semaphore that uses condition variables and no busy waiting.</w:t>
      </w:r>
      <w:r w:rsidR="00AC56CE">
        <w:rPr>
          <w:rFonts w:ascii="Fira Sans" w:hAnsi="Fira Sans" w:cs="Courier New"/>
        </w:rPr>
        <w:t xml:space="preserve"> </w:t>
      </w:r>
      <w:r w:rsidR="008C1F92">
        <w:rPr>
          <w:rFonts w:ascii="Fira Sans" w:hAnsi="Fira Sans" w:cs="Courier New"/>
        </w:rPr>
        <w:br/>
        <w:t>i) Provide</w:t>
      </w:r>
      <w:r w:rsidR="00B65B79">
        <w:rPr>
          <w:rFonts w:ascii="Fira Sans" w:hAnsi="Fira Sans" w:cs="Courier New"/>
        </w:rPr>
        <w:t xml:space="preserve"> the implementation of</w:t>
      </w:r>
      <w:r w:rsidR="008C1F92">
        <w:rPr>
          <w:rFonts w:ascii="Fira Sans" w:hAnsi="Fira Sans" w:cs="Courier New"/>
        </w:rPr>
        <w:t xml:space="preserve"> a </w:t>
      </w:r>
      <w:r w:rsidR="008C1F92" w:rsidRPr="00B65B79">
        <w:rPr>
          <w:rFonts w:ascii="Fira Code" w:hAnsi="Fira Code" w:cs="Courier New"/>
          <w:highlight w:val="lightGray"/>
        </w:rPr>
        <w:t>struct semaphore</w:t>
      </w:r>
      <w:r w:rsidR="008C1F92">
        <w:rPr>
          <w:rFonts w:ascii="Fira Sans" w:hAnsi="Fira Sans" w:cs="Courier New"/>
        </w:rPr>
        <w:tab/>
      </w:r>
      <w:r w:rsidR="008C1F92" w:rsidRPr="00B65B79">
        <w:rPr>
          <w:rFonts w:ascii="Fira Sans" w:hAnsi="Fira Sans" w:cs="Courier New"/>
          <w:b/>
        </w:rPr>
        <w:t>[4]</w:t>
      </w:r>
      <w:r w:rsidR="008C1F92">
        <w:rPr>
          <w:rFonts w:ascii="Fira Sans" w:hAnsi="Fira Sans" w:cs="Courier New"/>
        </w:rPr>
        <w:br/>
        <w:t xml:space="preserve">ii) </w:t>
      </w:r>
      <w:r w:rsidR="00B65B79">
        <w:rPr>
          <w:rFonts w:ascii="Fira Sans" w:hAnsi="Fira Sans" w:cs="Courier New"/>
        </w:rPr>
        <w:t xml:space="preserve">Provide </w:t>
      </w:r>
      <w:r w:rsidR="00AC56CE">
        <w:rPr>
          <w:rFonts w:ascii="Fira Sans" w:hAnsi="Fira Sans" w:cs="Courier New"/>
        </w:rPr>
        <w:t xml:space="preserve">a function </w:t>
      </w:r>
      <w:r w:rsidR="00B65B79" w:rsidRPr="00B65B79">
        <w:rPr>
          <w:rFonts w:ascii="Fira Code" w:hAnsi="Fira Code" w:cs="Courier New"/>
          <w:highlight w:val="lightGray"/>
        </w:rPr>
        <w:t>void sem_</w:t>
      </w:r>
      <w:r w:rsidR="00AC56CE" w:rsidRPr="00B65B79">
        <w:rPr>
          <w:rFonts w:ascii="Fira Code" w:hAnsi="Fira Code" w:cs="Courier New"/>
          <w:highlight w:val="lightGray"/>
        </w:rPr>
        <w:t>wait</w:t>
      </w:r>
      <w:r w:rsidR="00B65B79" w:rsidRPr="00B65B79">
        <w:rPr>
          <w:rFonts w:ascii="Fira Code" w:hAnsi="Fira Code" w:cs="Courier New"/>
          <w:highlight w:val="lightGray"/>
        </w:rPr>
        <w:t>(struct semaphore*)</w:t>
      </w:r>
      <w:r w:rsidR="00AC56CE">
        <w:rPr>
          <w:rFonts w:ascii="Fira Sans" w:hAnsi="Fira Sans" w:cs="Courier New"/>
        </w:rPr>
        <w:t xml:space="preserve"> and</w:t>
      </w:r>
      <w:r w:rsidR="00EE1C88">
        <w:rPr>
          <w:rFonts w:ascii="Fira Sans" w:hAnsi="Fira Sans" w:cs="Courier New"/>
        </w:rPr>
        <w:t xml:space="preserve"> </w:t>
      </w:r>
      <w:r w:rsidR="00EE1C88">
        <w:rPr>
          <w:rFonts w:ascii="Fira Sans" w:hAnsi="Fira Sans" w:cs="Courier New"/>
        </w:rPr>
        <w:tab/>
      </w:r>
      <w:r w:rsidR="00EE1C88" w:rsidRPr="00EE1C88">
        <w:rPr>
          <w:rFonts w:ascii="Fira Sans" w:hAnsi="Fira Sans" w:cs="Courier New"/>
          <w:b/>
        </w:rPr>
        <w:t>[4]</w:t>
      </w:r>
      <w:r w:rsidR="00B65B79">
        <w:rPr>
          <w:rFonts w:ascii="Fira Sans" w:hAnsi="Fira Sans" w:cs="Courier New"/>
        </w:rPr>
        <w:br/>
        <w:t xml:space="preserve">iii) </w:t>
      </w:r>
      <w:r w:rsidR="00AC56CE">
        <w:rPr>
          <w:rFonts w:ascii="Fira Sans" w:hAnsi="Fira Sans" w:cs="Courier New"/>
        </w:rPr>
        <w:t xml:space="preserve">a function </w:t>
      </w:r>
      <w:r w:rsidR="00B65B79" w:rsidRPr="00B65B79">
        <w:rPr>
          <w:rFonts w:ascii="Fira Sans" w:hAnsi="Fira Sans" w:cs="Courier New"/>
          <w:highlight w:val="lightGray"/>
        </w:rPr>
        <w:t xml:space="preserve">void </w:t>
      </w:r>
      <w:r w:rsidR="00AC56CE" w:rsidRPr="00B65B79">
        <w:rPr>
          <w:rFonts w:ascii="Fira Code" w:hAnsi="Fira Code" w:cs="Courier New"/>
          <w:highlight w:val="lightGray"/>
        </w:rPr>
        <w:t>signal</w:t>
      </w:r>
      <w:r w:rsidR="00B65B79" w:rsidRPr="00B65B79">
        <w:rPr>
          <w:rFonts w:ascii="Fira Code" w:hAnsi="Fira Code" w:cs="Courier New"/>
          <w:highlight w:val="lightGray"/>
        </w:rPr>
        <w:t>(struct semaphore*)</w:t>
      </w:r>
      <w:r w:rsidR="00EE1C88">
        <w:rPr>
          <w:rFonts w:ascii="Fira Code" w:hAnsi="Fira Code" w:cs="Courier New"/>
        </w:rPr>
        <w:t xml:space="preserve"> </w:t>
      </w:r>
      <w:r w:rsidR="00EE1C88">
        <w:rPr>
          <w:rFonts w:ascii="Fira Code" w:hAnsi="Fira Code" w:cs="Courier New"/>
        </w:rPr>
        <w:tab/>
      </w:r>
      <w:r w:rsidR="00EE1C88" w:rsidRPr="00EE1C88">
        <w:rPr>
          <w:rFonts w:ascii="Fira Sans" w:hAnsi="Fira Sans" w:cs="Courier New"/>
          <w:b/>
        </w:rPr>
        <w:t>[4]</w:t>
      </w:r>
      <w:r w:rsidR="00B65B79">
        <w:rPr>
          <w:rFonts w:ascii="Fira Sans" w:hAnsi="Fira Sans" w:cs="Courier New"/>
        </w:rPr>
        <w:br/>
        <w:t xml:space="preserve">You answer </w:t>
      </w:r>
      <w:r w:rsidR="00AC56CE">
        <w:rPr>
          <w:rFonts w:ascii="Fira Sans" w:hAnsi="Fira Sans" w:cs="Courier New"/>
        </w:rPr>
        <w:t>has to be thread safe.</w:t>
      </w:r>
      <w:r w:rsidR="00B65B79">
        <w:rPr>
          <w:rFonts w:ascii="Fira Sans" w:hAnsi="Fira Sans" w:cs="Courier New"/>
        </w:rPr>
        <w:br/>
      </w:r>
      <w:r w:rsidR="00383885">
        <w:rPr>
          <w:rFonts w:ascii="Fira Sans" w:hAnsi="Fira Sans" w:cs="Courier New"/>
        </w:rPr>
        <w:t xml:space="preserve">You can </w:t>
      </w:r>
      <w:r w:rsidR="00F70F3D">
        <w:rPr>
          <w:rFonts w:ascii="Fira Sans" w:hAnsi="Fira Sans" w:cs="Courier New"/>
        </w:rPr>
        <w:t xml:space="preserve">either </w:t>
      </w:r>
      <w:r w:rsidR="00383885">
        <w:rPr>
          <w:rFonts w:ascii="Fira Sans" w:hAnsi="Fira Sans" w:cs="Courier New"/>
        </w:rPr>
        <w:t xml:space="preserve">use </w:t>
      </w:r>
      <w:r w:rsidR="00F70F3D">
        <w:rPr>
          <w:rFonts w:ascii="Fira Sans" w:hAnsi="Fira Sans" w:cs="Courier New"/>
        </w:rPr>
        <w:t xml:space="preserve">C </w:t>
      </w:r>
      <w:r w:rsidR="00383885">
        <w:rPr>
          <w:rFonts w:ascii="Fira Sans" w:hAnsi="Fira Sans" w:cs="Courier New"/>
        </w:rPr>
        <w:t xml:space="preserve">PThreads or C++ threads in your </w:t>
      </w:r>
      <w:r w:rsidR="00CB1205">
        <w:rPr>
          <w:rFonts w:ascii="Fira Sans" w:hAnsi="Fira Sans" w:cs="Courier New"/>
        </w:rPr>
        <w:t>answer</w:t>
      </w:r>
      <w:r w:rsidR="00383885">
        <w:rPr>
          <w:rFonts w:ascii="Fira Sans" w:hAnsi="Fira Sans" w:cs="Courier New"/>
        </w:rPr>
        <w:t>.</w:t>
      </w:r>
      <w:r w:rsidR="005537C5">
        <w:rPr>
          <w:rFonts w:ascii="Fira Sans" w:hAnsi="Fira Sans" w:cs="Courier New"/>
        </w:rPr>
        <w:br/>
        <w:t>You do not have to provide any initialisation code.</w:t>
      </w:r>
      <w:r w:rsidR="00110377">
        <w:rPr>
          <w:rFonts w:ascii="Fira Sans" w:hAnsi="Fira Sans" w:cs="Courier New"/>
          <w:b/>
        </w:rPr>
        <w:br/>
      </w:r>
      <w:r w:rsidR="00110377">
        <w:rPr>
          <w:rFonts w:ascii="Fira Sans" w:hAnsi="Fira Sans" w:cs="Courier New"/>
          <w:b/>
        </w:rPr>
        <w:br/>
      </w:r>
      <w:r w:rsidR="00EF3BB6" w:rsidRPr="00EF3BB6">
        <w:rPr>
          <w:rFonts w:ascii="Fira Code" w:eastAsia="Times New Roman" w:hAnsi="Fira Code" w:cs="Times"/>
          <w:noProof/>
          <w:sz w:val="16"/>
          <w:szCs w:val="16"/>
          <w:lang w:val="en-US" w:eastAsia="en-GB"/>
        </w:rPr>
        <mc:AlternateContent>
          <mc:Choice Requires="wps">
            <w:drawing>
              <wp:inline distT="0" distB="0" distL="0" distR="0" wp14:anchorId="7D6C2808" wp14:editId="047C98C6">
                <wp:extent cx="2616741" cy="4795736"/>
                <wp:effectExtent l="0" t="0" r="12700" b="17780"/>
                <wp:docPr id="10" name="Text Box 10"/>
                <wp:cNvGraphicFramePr/>
                <a:graphic xmlns:a="http://schemas.openxmlformats.org/drawingml/2006/main">
                  <a:graphicData uri="http://schemas.microsoft.com/office/word/2010/wordprocessingShape">
                    <wps:wsp>
                      <wps:cNvSpPr txBox="1"/>
                      <wps:spPr>
                        <a:xfrm>
                          <a:off x="0" y="0"/>
                          <a:ext cx="2616741" cy="4795736"/>
                        </a:xfrm>
                        <a:prstGeom prst="rect">
                          <a:avLst/>
                        </a:prstGeom>
                        <a:solidFill>
                          <a:schemeClr val="lt1"/>
                        </a:solidFill>
                        <a:ln w="6350">
                          <a:solidFill>
                            <a:prstClr val="black"/>
                          </a:solidFill>
                        </a:ln>
                      </wps:spPr>
                      <wps:txbx>
                        <w:txbxContent>
                          <w:p w14:paraId="1A3F136D" w14:textId="77777777" w:rsidR="00EF3BB6" w:rsidRPr="00EF3BB6" w:rsidRDefault="00EF3BB6" w:rsidP="00EF3BB6">
                            <w:pPr>
                              <w:ind w:left="0"/>
                              <w:contextualSpacing/>
                              <w:jc w:val="left"/>
                              <w:rPr>
                                <w:rFonts w:ascii="Fira Code" w:hAnsi="Fira Code"/>
                                <w:color w:val="1F497D" w:themeColor="text2"/>
                                <w:sz w:val="16"/>
                                <w:szCs w:val="16"/>
                              </w:rPr>
                            </w:pPr>
                            <w:r w:rsidRPr="00EF3BB6">
                              <w:rPr>
                                <w:rFonts w:ascii="Fira Code" w:hAnsi="Fira Code"/>
                                <w:color w:val="1F497D" w:themeColor="text2"/>
                                <w:sz w:val="16"/>
                                <w:szCs w:val="16"/>
                              </w:rPr>
                              <w:t>#include &lt;stdlib.h&gt;</w:t>
                            </w:r>
                          </w:p>
                          <w:p w14:paraId="00D8FF4A" w14:textId="77777777" w:rsidR="00EF3BB6" w:rsidRPr="00EF3BB6" w:rsidRDefault="00EF3BB6" w:rsidP="00EF3BB6">
                            <w:pPr>
                              <w:ind w:left="0"/>
                              <w:contextualSpacing/>
                              <w:jc w:val="left"/>
                              <w:rPr>
                                <w:rFonts w:ascii="Fira Code" w:hAnsi="Fira Code"/>
                                <w:color w:val="1F497D" w:themeColor="text2"/>
                                <w:sz w:val="16"/>
                                <w:szCs w:val="16"/>
                              </w:rPr>
                            </w:pPr>
                            <w:r w:rsidRPr="00EF3BB6">
                              <w:rPr>
                                <w:rFonts w:ascii="Fira Code" w:hAnsi="Fira Code"/>
                                <w:color w:val="1F497D" w:themeColor="text2"/>
                                <w:sz w:val="16"/>
                                <w:szCs w:val="16"/>
                              </w:rPr>
                              <w:t>#include &lt;pthread.h&gt;</w:t>
                            </w:r>
                          </w:p>
                          <w:p w14:paraId="1FC66053" w14:textId="77777777" w:rsidR="00EF3BB6" w:rsidRPr="00EF3BB6" w:rsidRDefault="00EF3BB6" w:rsidP="00EF3BB6">
                            <w:pPr>
                              <w:ind w:left="0"/>
                              <w:contextualSpacing/>
                              <w:jc w:val="left"/>
                              <w:rPr>
                                <w:rFonts w:ascii="Fira Code" w:hAnsi="Fira Code"/>
                                <w:color w:val="1F497D" w:themeColor="text2"/>
                                <w:sz w:val="16"/>
                                <w:szCs w:val="16"/>
                              </w:rPr>
                            </w:pPr>
                          </w:p>
                          <w:p w14:paraId="186A0A9A" w14:textId="77777777" w:rsidR="00EF3BB6" w:rsidRPr="00EF3BB6" w:rsidRDefault="00EF3BB6" w:rsidP="00EF3BB6">
                            <w:pPr>
                              <w:ind w:left="0"/>
                              <w:contextualSpacing/>
                              <w:jc w:val="left"/>
                              <w:rPr>
                                <w:rFonts w:ascii="Fira Code" w:hAnsi="Fira Code"/>
                                <w:color w:val="1F497D" w:themeColor="text2"/>
                                <w:sz w:val="16"/>
                                <w:szCs w:val="16"/>
                              </w:rPr>
                            </w:pPr>
                            <w:r w:rsidRPr="00EF3BB6">
                              <w:rPr>
                                <w:rFonts w:ascii="Fira Code" w:hAnsi="Fira Code"/>
                                <w:color w:val="1F497D" w:themeColor="text2"/>
                                <w:sz w:val="16"/>
                                <w:szCs w:val="16"/>
                              </w:rPr>
                              <w:t>typedef struct semaphore Semaphore;</w:t>
                            </w:r>
                          </w:p>
                          <w:p w14:paraId="372568A3" w14:textId="77777777" w:rsidR="00EF3BB6" w:rsidRPr="00EF3BB6" w:rsidRDefault="00EF3BB6" w:rsidP="00EF3BB6">
                            <w:pPr>
                              <w:ind w:left="0"/>
                              <w:contextualSpacing/>
                              <w:jc w:val="left"/>
                              <w:rPr>
                                <w:rFonts w:ascii="Fira Code" w:hAnsi="Fira Code"/>
                                <w:color w:val="1F497D" w:themeColor="text2"/>
                                <w:sz w:val="16"/>
                                <w:szCs w:val="16"/>
                              </w:rPr>
                            </w:pPr>
                          </w:p>
                          <w:p w14:paraId="312BF744" w14:textId="77777777" w:rsidR="00EF3BB6" w:rsidRPr="00EF3BB6" w:rsidRDefault="00EF3BB6" w:rsidP="00EF3BB6">
                            <w:pPr>
                              <w:ind w:left="0"/>
                              <w:contextualSpacing/>
                              <w:jc w:val="left"/>
                              <w:rPr>
                                <w:rFonts w:ascii="Fira Code" w:hAnsi="Fira Code"/>
                                <w:color w:val="1F497D" w:themeColor="text2"/>
                                <w:sz w:val="16"/>
                                <w:szCs w:val="16"/>
                              </w:rPr>
                            </w:pPr>
                            <w:r w:rsidRPr="00EF3BB6">
                              <w:rPr>
                                <w:rFonts w:ascii="Fira Code" w:hAnsi="Fira Code"/>
                                <w:color w:val="1F497D" w:themeColor="text2"/>
                                <w:sz w:val="16"/>
                                <w:szCs w:val="16"/>
                              </w:rPr>
                              <w:t>struct semaphore {</w:t>
                            </w:r>
                          </w:p>
                          <w:p w14:paraId="7EB9B6C7" w14:textId="77777777" w:rsidR="00EF3BB6" w:rsidRPr="00EF3BB6" w:rsidRDefault="00EF3BB6" w:rsidP="00EF3BB6">
                            <w:pPr>
                              <w:ind w:left="0"/>
                              <w:contextualSpacing/>
                              <w:jc w:val="left"/>
                              <w:rPr>
                                <w:rFonts w:ascii="Fira Code" w:hAnsi="Fira Code"/>
                                <w:color w:val="1F497D" w:themeColor="text2"/>
                                <w:sz w:val="16"/>
                                <w:szCs w:val="16"/>
                              </w:rPr>
                            </w:pPr>
                            <w:r w:rsidRPr="00EF3BB6">
                              <w:rPr>
                                <w:rFonts w:ascii="Fira Code" w:hAnsi="Fira Code"/>
                                <w:color w:val="1F497D" w:themeColor="text2"/>
                                <w:sz w:val="16"/>
                                <w:szCs w:val="16"/>
                              </w:rPr>
                              <w:t xml:space="preserve">    int count;</w:t>
                            </w:r>
                          </w:p>
                          <w:p w14:paraId="35A5F0A5" w14:textId="77777777" w:rsidR="00EF3BB6" w:rsidRPr="00EF3BB6" w:rsidRDefault="00EF3BB6" w:rsidP="00EF3BB6">
                            <w:pPr>
                              <w:ind w:left="0"/>
                              <w:contextualSpacing/>
                              <w:jc w:val="left"/>
                              <w:rPr>
                                <w:rFonts w:ascii="Fira Code" w:hAnsi="Fira Code"/>
                                <w:color w:val="1F497D" w:themeColor="text2"/>
                                <w:sz w:val="16"/>
                                <w:szCs w:val="16"/>
                              </w:rPr>
                            </w:pPr>
                            <w:r w:rsidRPr="00EF3BB6">
                              <w:rPr>
                                <w:rFonts w:ascii="Fira Code" w:hAnsi="Fira Code"/>
                                <w:color w:val="1F497D" w:themeColor="text2"/>
                                <w:sz w:val="16"/>
                                <w:szCs w:val="16"/>
                              </w:rPr>
                              <w:t xml:space="preserve">    int size;</w:t>
                            </w:r>
                          </w:p>
                          <w:p w14:paraId="3A0DC9A0" w14:textId="77777777" w:rsidR="00EF3BB6" w:rsidRPr="00EF3BB6" w:rsidRDefault="00EF3BB6" w:rsidP="00EF3BB6">
                            <w:pPr>
                              <w:ind w:left="0"/>
                              <w:contextualSpacing/>
                              <w:jc w:val="left"/>
                              <w:rPr>
                                <w:rFonts w:ascii="Fira Code" w:hAnsi="Fira Code"/>
                                <w:color w:val="1F497D" w:themeColor="text2"/>
                                <w:sz w:val="16"/>
                                <w:szCs w:val="16"/>
                              </w:rPr>
                            </w:pPr>
                            <w:r w:rsidRPr="00EF3BB6">
                              <w:rPr>
                                <w:rFonts w:ascii="Fira Code" w:hAnsi="Fira Code"/>
                                <w:color w:val="1F497D" w:themeColor="text2"/>
                                <w:sz w:val="16"/>
                                <w:szCs w:val="16"/>
                              </w:rPr>
                              <w:t xml:space="preserve">    pthread_mutex_t lock;</w:t>
                            </w:r>
                          </w:p>
                          <w:p w14:paraId="3DFCD73E" w14:textId="77777777" w:rsidR="00EF3BB6" w:rsidRPr="00EF3BB6" w:rsidRDefault="00EF3BB6" w:rsidP="00EF3BB6">
                            <w:pPr>
                              <w:ind w:left="0"/>
                              <w:contextualSpacing/>
                              <w:jc w:val="left"/>
                              <w:rPr>
                                <w:rFonts w:ascii="Fira Code" w:hAnsi="Fira Code"/>
                                <w:color w:val="1F497D" w:themeColor="text2"/>
                                <w:sz w:val="16"/>
                                <w:szCs w:val="16"/>
                              </w:rPr>
                            </w:pPr>
                            <w:r w:rsidRPr="00EF3BB6">
                              <w:rPr>
                                <w:rFonts w:ascii="Fira Code" w:hAnsi="Fira Code"/>
                                <w:color w:val="1F497D" w:themeColor="text2"/>
                                <w:sz w:val="16"/>
                                <w:szCs w:val="16"/>
                              </w:rPr>
                              <w:t xml:space="preserve">    pthread_cond_t cond;</w:t>
                            </w:r>
                          </w:p>
                          <w:p w14:paraId="27DA3061" w14:textId="77777777" w:rsidR="00EF3BB6" w:rsidRPr="00EF3BB6" w:rsidRDefault="00EF3BB6" w:rsidP="00EF3BB6">
                            <w:pPr>
                              <w:ind w:left="0"/>
                              <w:contextualSpacing/>
                              <w:jc w:val="left"/>
                              <w:rPr>
                                <w:rFonts w:ascii="Fira Code" w:hAnsi="Fira Code"/>
                                <w:color w:val="1F497D" w:themeColor="text2"/>
                                <w:sz w:val="16"/>
                                <w:szCs w:val="16"/>
                              </w:rPr>
                            </w:pPr>
                            <w:r w:rsidRPr="00EF3BB6">
                              <w:rPr>
                                <w:rFonts w:ascii="Fira Code" w:hAnsi="Fira Code"/>
                                <w:color w:val="1F497D" w:themeColor="text2"/>
                                <w:sz w:val="16"/>
                                <w:szCs w:val="16"/>
                              </w:rPr>
                              <w:t>};</w:t>
                            </w:r>
                          </w:p>
                          <w:p w14:paraId="787EBE52" w14:textId="77777777" w:rsidR="00EF3BB6" w:rsidRPr="00EF3BB6" w:rsidRDefault="00EF3BB6" w:rsidP="00EF3BB6">
                            <w:pPr>
                              <w:ind w:left="0"/>
                              <w:contextualSpacing/>
                              <w:jc w:val="left"/>
                              <w:rPr>
                                <w:rFonts w:ascii="Fira Code" w:hAnsi="Fira Code"/>
                                <w:color w:val="1F497D" w:themeColor="text2"/>
                                <w:sz w:val="16"/>
                                <w:szCs w:val="16"/>
                              </w:rPr>
                            </w:pPr>
                          </w:p>
                          <w:p w14:paraId="31583BC3" w14:textId="77777777" w:rsidR="00EF3BB6" w:rsidRPr="00EF3BB6" w:rsidRDefault="00EF3BB6" w:rsidP="00EF3BB6">
                            <w:pPr>
                              <w:ind w:left="0"/>
                              <w:contextualSpacing/>
                              <w:jc w:val="left"/>
                              <w:rPr>
                                <w:rFonts w:ascii="Fira Code" w:hAnsi="Fira Code"/>
                                <w:color w:val="1F497D" w:themeColor="text2"/>
                                <w:sz w:val="16"/>
                                <w:szCs w:val="16"/>
                              </w:rPr>
                            </w:pPr>
                            <w:r w:rsidRPr="00EF3BB6">
                              <w:rPr>
                                <w:rFonts w:ascii="Fira Code" w:hAnsi="Fira Code"/>
                                <w:color w:val="1F497D" w:themeColor="text2"/>
                                <w:sz w:val="16"/>
                                <w:szCs w:val="16"/>
                              </w:rPr>
                              <w:t>Semaphore *sem_create(int N) {</w:t>
                            </w:r>
                          </w:p>
                          <w:p w14:paraId="20F977F1" w14:textId="603F72BE" w:rsidR="00EF3BB6" w:rsidRPr="00EF3BB6" w:rsidRDefault="00EF3BB6" w:rsidP="00EF3BB6">
                            <w:pPr>
                              <w:ind w:left="0"/>
                              <w:contextualSpacing/>
                              <w:jc w:val="left"/>
                              <w:rPr>
                                <w:rFonts w:ascii="Fira Code" w:hAnsi="Fira Code"/>
                                <w:color w:val="1F497D" w:themeColor="text2"/>
                                <w:sz w:val="16"/>
                                <w:szCs w:val="16"/>
                              </w:rPr>
                            </w:pPr>
                            <w:r>
                              <w:rPr>
                                <w:rFonts w:ascii="Fira Code" w:hAnsi="Fira Code"/>
                                <w:color w:val="1F497D" w:themeColor="text2"/>
                                <w:sz w:val="16"/>
                                <w:szCs w:val="16"/>
                              </w:rPr>
                              <w:t xml:space="preserve">  </w:t>
                            </w:r>
                            <w:r w:rsidRPr="00EF3BB6">
                              <w:rPr>
                                <w:rFonts w:ascii="Fira Code" w:hAnsi="Fira Code"/>
                                <w:color w:val="1F497D" w:themeColor="text2"/>
                                <w:sz w:val="16"/>
                                <w:szCs w:val="16"/>
                              </w:rPr>
                              <w:t>Semaphore *sem =</w:t>
                            </w:r>
                            <w:r>
                              <w:rPr>
                                <w:rFonts w:ascii="Fira Code" w:hAnsi="Fira Code"/>
                                <w:color w:val="1F497D" w:themeColor="text2"/>
                                <w:sz w:val="16"/>
                                <w:szCs w:val="16"/>
                              </w:rPr>
                              <w:br/>
                            </w:r>
                            <w:r w:rsidRPr="00EF3BB6">
                              <w:rPr>
                                <w:rFonts w:ascii="Fira Code" w:hAnsi="Fira Code"/>
                                <w:color w:val="1F497D" w:themeColor="text2"/>
                                <w:sz w:val="16"/>
                                <w:szCs w:val="16"/>
                              </w:rPr>
                              <w:t>(Semaphore *)malloc(sizeof(Semaphore));</w:t>
                            </w:r>
                          </w:p>
                          <w:p w14:paraId="1D7B12B3" w14:textId="77777777" w:rsidR="00EF3BB6" w:rsidRPr="00EF3BB6" w:rsidRDefault="00EF3BB6" w:rsidP="00EF3BB6">
                            <w:pPr>
                              <w:ind w:left="0"/>
                              <w:contextualSpacing/>
                              <w:jc w:val="left"/>
                              <w:rPr>
                                <w:rFonts w:ascii="Fira Code" w:hAnsi="Fira Code"/>
                                <w:color w:val="1F497D" w:themeColor="text2"/>
                                <w:sz w:val="16"/>
                                <w:szCs w:val="16"/>
                              </w:rPr>
                            </w:pPr>
                          </w:p>
                          <w:p w14:paraId="15890EB5" w14:textId="2649C4EC" w:rsidR="00EF3BB6" w:rsidRPr="00EF3BB6" w:rsidRDefault="00EF3BB6" w:rsidP="00EF3BB6">
                            <w:pPr>
                              <w:ind w:left="0"/>
                              <w:contextualSpacing/>
                              <w:jc w:val="left"/>
                              <w:rPr>
                                <w:rFonts w:ascii="Fira Code" w:hAnsi="Fira Code"/>
                                <w:color w:val="1F497D" w:themeColor="text2"/>
                                <w:sz w:val="16"/>
                                <w:szCs w:val="16"/>
                              </w:rPr>
                            </w:pPr>
                            <w:r w:rsidRPr="00EF3BB6">
                              <w:rPr>
                                <w:rFonts w:ascii="Fira Code" w:hAnsi="Fira Code"/>
                                <w:color w:val="1F497D" w:themeColor="text2"/>
                                <w:sz w:val="16"/>
                                <w:szCs w:val="16"/>
                              </w:rPr>
                              <w:t xml:space="preserve">  if (sem != NULL) {</w:t>
                            </w:r>
                          </w:p>
                          <w:p w14:paraId="4605F9A4" w14:textId="1937AC5F" w:rsidR="00EF3BB6" w:rsidRPr="00EF3BB6" w:rsidRDefault="00EF3BB6" w:rsidP="00EF3BB6">
                            <w:pPr>
                              <w:ind w:left="0"/>
                              <w:contextualSpacing/>
                              <w:jc w:val="left"/>
                              <w:rPr>
                                <w:rFonts w:ascii="Fira Code" w:hAnsi="Fira Code"/>
                                <w:color w:val="1F497D" w:themeColor="text2"/>
                                <w:sz w:val="16"/>
                                <w:szCs w:val="16"/>
                              </w:rPr>
                            </w:pPr>
                            <w:r w:rsidRPr="00EF3BB6">
                              <w:rPr>
                                <w:rFonts w:ascii="Fira Code" w:hAnsi="Fira Code"/>
                                <w:color w:val="1F497D" w:themeColor="text2"/>
                                <w:sz w:val="16"/>
                                <w:szCs w:val="16"/>
                              </w:rPr>
                              <w:t xml:space="preserve">  </w:t>
                            </w:r>
                            <w:r>
                              <w:rPr>
                                <w:rFonts w:ascii="Fira Code" w:hAnsi="Fira Code"/>
                                <w:color w:val="1F497D" w:themeColor="text2"/>
                                <w:sz w:val="16"/>
                                <w:szCs w:val="16"/>
                              </w:rPr>
                              <w:t xml:space="preserve"> </w:t>
                            </w:r>
                            <w:r w:rsidRPr="00EF3BB6">
                              <w:rPr>
                                <w:rFonts w:ascii="Fira Code" w:hAnsi="Fira Code"/>
                                <w:color w:val="1F497D" w:themeColor="text2"/>
                                <w:sz w:val="16"/>
                                <w:szCs w:val="16"/>
                              </w:rPr>
                              <w:t>sem-&gt;count = N;</w:t>
                            </w:r>
                          </w:p>
                          <w:p w14:paraId="6E46D1C8" w14:textId="3FA770E1" w:rsidR="00EF3BB6" w:rsidRPr="00EF3BB6" w:rsidRDefault="00EF3BB6" w:rsidP="00EF3BB6">
                            <w:pPr>
                              <w:ind w:left="0"/>
                              <w:contextualSpacing/>
                              <w:jc w:val="left"/>
                              <w:rPr>
                                <w:rFonts w:ascii="Fira Code" w:hAnsi="Fira Code"/>
                                <w:color w:val="1F497D" w:themeColor="text2"/>
                                <w:sz w:val="16"/>
                                <w:szCs w:val="16"/>
                              </w:rPr>
                            </w:pPr>
                            <w:r w:rsidRPr="00EF3BB6">
                              <w:rPr>
                                <w:rFonts w:ascii="Fira Code" w:hAnsi="Fira Code"/>
                                <w:color w:val="1F497D" w:themeColor="text2"/>
                                <w:sz w:val="16"/>
                                <w:szCs w:val="16"/>
                              </w:rPr>
                              <w:t xml:space="preserve">   sem-&gt;size = N;</w:t>
                            </w:r>
                          </w:p>
                          <w:p w14:paraId="2DEAD141" w14:textId="39A57624" w:rsidR="00EF3BB6" w:rsidRPr="00EF3BB6" w:rsidRDefault="00EF3BB6" w:rsidP="00EF3BB6">
                            <w:pPr>
                              <w:ind w:left="0"/>
                              <w:contextualSpacing/>
                              <w:jc w:val="left"/>
                              <w:rPr>
                                <w:rFonts w:ascii="Fira Code" w:hAnsi="Fira Code"/>
                                <w:color w:val="1F497D" w:themeColor="text2"/>
                                <w:sz w:val="16"/>
                                <w:szCs w:val="16"/>
                              </w:rPr>
                            </w:pPr>
                            <w:r w:rsidRPr="00EF3BB6">
                              <w:rPr>
                                <w:rFonts w:ascii="Fira Code" w:hAnsi="Fira Code"/>
                                <w:color w:val="1F497D" w:themeColor="text2"/>
                                <w:sz w:val="16"/>
                                <w:szCs w:val="16"/>
                              </w:rPr>
                              <w:t xml:space="preserve">   pthread_mutex_init(&amp;(sem-&gt;lock),</w:t>
                            </w:r>
                            <w:r>
                              <w:rPr>
                                <w:rFonts w:ascii="Fira Code" w:hAnsi="Fira Code"/>
                                <w:color w:val="1F497D" w:themeColor="text2"/>
                                <w:sz w:val="16"/>
                                <w:szCs w:val="16"/>
                              </w:rPr>
                              <w:br/>
                              <w:t xml:space="preserve">     </w:t>
                            </w:r>
                            <w:r w:rsidRPr="00EF3BB6">
                              <w:rPr>
                                <w:rFonts w:ascii="Fira Code" w:hAnsi="Fira Code"/>
                                <w:color w:val="1F497D" w:themeColor="text2"/>
                                <w:sz w:val="16"/>
                                <w:szCs w:val="16"/>
                              </w:rPr>
                              <w:t xml:space="preserve"> NULL);</w:t>
                            </w:r>
                          </w:p>
                          <w:p w14:paraId="246A7E29" w14:textId="69A6B3FB" w:rsidR="00EF3BB6" w:rsidRPr="00EF3BB6" w:rsidRDefault="00EF3BB6" w:rsidP="00EF3BB6">
                            <w:pPr>
                              <w:ind w:left="0"/>
                              <w:contextualSpacing/>
                              <w:jc w:val="left"/>
                              <w:rPr>
                                <w:rFonts w:ascii="Fira Code" w:hAnsi="Fira Code"/>
                                <w:color w:val="1F497D" w:themeColor="text2"/>
                                <w:sz w:val="16"/>
                                <w:szCs w:val="16"/>
                              </w:rPr>
                            </w:pPr>
                            <w:r w:rsidRPr="00EF3BB6">
                              <w:rPr>
                                <w:rFonts w:ascii="Fira Code" w:hAnsi="Fira Code"/>
                                <w:color w:val="1F497D" w:themeColor="text2"/>
                                <w:sz w:val="16"/>
                                <w:szCs w:val="16"/>
                              </w:rPr>
                              <w:t xml:space="preserve">   pthread_cond_init(&amp;(sem-&gt;cond), </w:t>
                            </w:r>
                            <w:r>
                              <w:rPr>
                                <w:rFonts w:ascii="Fira Code" w:hAnsi="Fira Code"/>
                                <w:color w:val="1F497D" w:themeColor="text2"/>
                                <w:sz w:val="16"/>
                                <w:szCs w:val="16"/>
                              </w:rPr>
                              <w:br/>
                              <w:t xml:space="preserve">      </w:t>
                            </w:r>
                            <w:r w:rsidRPr="00EF3BB6">
                              <w:rPr>
                                <w:rFonts w:ascii="Fira Code" w:hAnsi="Fira Code"/>
                                <w:color w:val="1F497D" w:themeColor="text2"/>
                                <w:sz w:val="16"/>
                                <w:szCs w:val="16"/>
                              </w:rPr>
                              <w:t>NULL);</w:t>
                            </w:r>
                          </w:p>
                          <w:p w14:paraId="2476B2AE" w14:textId="3B53A117" w:rsidR="00EF3BB6" w:rsidRPr="00EF3BB6" w:rsidRDefault="00EF3BB6" w:rsidP="00EF3BB6">
                            <w:pPr>
                              <w:ind w:left="0"/>
                              <w:contextualSpacing/>
                              <w:jc w:val="left"/>
                              <w:rPr>
                                <w:rFonts w:ascii="Fira Code" w:hAnsi="Fira Code"/>
                                <w:color w:val="1F497D" w:themeColor="text2"/>
                                <w:sz w:val="16"/>
                                <w:szCs w:val="16"/>
                              </w:rPr>
                            </w:pPr>
                            <w:r w:rsidRPr="00EF3BB6">
                              <w:rPr>
                                <w:rFonts w:ascii="Fira Code" w:hAnsi="Fira Code"/>
                                <w:color w:val="1F497D" w:themeColor="text2"/>
                                <w:sz w:val="16"/>
                                <w:szCs w:val="16"/>
                              </w:rPr>
                              <w:t xml:space="preserve">  }</w:t>
                            </w:r>
                          </w:p>
                          <w:p w14:paraId="78B17122" w14:textId="1257C155" w:rsidR="00EF3BB6" w:rsidRPr="00EF3BB6" w:rsidRDefault="00EF3BB6" w:rsidP="00EF3BB6">
                            <w:pPr>
                              <w:ind w:left="0"/>
                              <w:contextualSpacing/>
                              <w:jc w:val="left"/>
                              <w:rPr>
                                <w:rFonts w:ascii="Fira Code" w:hAnsi="Fira Code"/>
                                <w:color w:val="1F497D" w:themeColor="text2"/>
                                <w:sz w:val="16"/>
                                <w:szCs w:val="16"/>
                              </w:rPr>
                            </w:pPr>
                            <w:r w:rsidRPr="00EF3BB6">
                              <w:rPr>
                                <w:rFonts w:ascii="Fira Code" w:hAnsi="Fira Code"/>
                                <w:color w:val="1F497D" w:themeColor="text2"/>
                                <w:sz w:val="16"/>
                                <w:szCs w:val="16"/>
                              </w:rPr>
                              <w:t xml:space="preserve">  return sem;</w:t>
                            </w:r>
                          </w:p>
                          <w:p w14:paraId="4A4E20D5" w14:textId="77777777" w:rsidR="00EF3BB6" w:rsidRPr="00EF3BB6" w:rsidRDefault="00EF3BB6" w:rsidP="00EF3BB6">
                            <w:pPr>
                              <w:ind w:left="0"/>
                              <w:contextualSpacing/>
                              <w:jc w:val="left"/>
                              <w:rPr>
                                <w:rFonts w:ascii="Fira Code" w:hAnsi="Fira Code"/>
                                <w:color w:val="1F497D" w:themeColor="text2"/>
                                <w:sz w:val="16"/>
                                <w:szCs w:val="16"/>
                              </w:rPr>
                            </w:pPr>
                            <w:r w:rsidRPr="00EF3BB6">
                              <w:rPr>
                                <w:rFonts w:ascii="Fira Code" w:hAnsi="Fira Code"/>
                                <w:color w:val="1F497D" w:themeColor="text2"/>
                                <w:sz w:val="16"/>
                                <w:szCs w:val="16"/>
                              </w:rPr>
                              <w:t>}</w:t>
                            </w:r>
                          </w:p>
                          <w:p w14:paraId="324E7268" w14:textId="77777777" w:rsidR="00EF3BB6" w:rsidRPr="00EF3BB6" w:rsidRDefault="00EF3BB6" w:rsidP="00EF3BB6">
                            <w:pPr>
                              <w:ind w:left="0"/>
                              <w:contextualSpacing/>
                              <w:jc w:val="left"/>
                              <w:rPr>
                                <w:rFonts w:ascii="Fira Code" w:hAnsi="Fira Code"/>
                                <w:color w:val="1F497D" w:themeColor="text2"/>
                                <w:sz w:val="16"/>
                                <w:szCs w:val="16"/>
                              </w:rPr>
                            </w:pPr>
                          </w:p>
                          <w:p w14:paraId="0687D042" w14:textId="77777777" w:rsidR="00EF3BB6" w:rsidRPr="00EF3BB6" w:rsidRDefault="00EF3BB6" w:rsidP="00EF3BB6">
                            <w:pPr>
                              <w:ind w:left="0"/>
                              <w:contextualSpacing/>
                              <w:jc w:val="left"/>
                              <w:rPr>
                                <w:rFonts w:ascii="Fira Code" w:hAnsi="Fira Code"/>
                                <w:color w:val="1F497D" w:themeColor="text2"/>
                                <w:sz w:val="16"/>
                                <w:szCs w:val="16"/>
                              </w:rPr>
                            </w:pPr>
                            <w:r w:rsidRPr="00EF3BB6">
                              <w:rPr>
                                <w:rFonts w:ascii="Fira Code" w:hAnsi="Fira Code"/>
                                <w:color w:val="1F497D" w:themeColor="text2"/>
                                <w:sz w:val="16"/>
                                <w:szCs w:val="16"/>
                              </w:rPr>
                              <w:t>void sem_signal(Semaphore *sem) {</w:t>
                            </w:r>
                          </w:p>
                          <w:p w14:paraId="234D2A9A" w14:textId="18FC544A" w:rsidR="00EF3BB6" w:rsidRPr="00EF3BB6" w:rsidRDefault="00EF3BB6" w:rsidP="00EF3BB6">
                            <w:pPr>
                              <w:ind w:left="0"/>
                              <w:contextualSpacing/>
                              <w:jc w:val="left"/>
                              <w:rPr>
                                <w:rFonts w:ascii="Fira Code" w:hAnsi="Fira Code"/>
                                <w:color w:val="1F497D" w:themeColor="text2"/>
                                <w:sz w:val="16"/>
                                <w:szCs w:val="16"/>
                              </w:rPr>
                            </w:pPr>
                            <w:r w:rsidRPr="00EF3BB6">
                              <w:rPr>
                                <w:rFonts w:ascii="Fira Code" w:hAnsi="Fira Code"/>
                                <w:color w:val="1F497D" w:themeColor="text2"/>
                                <w:sz w:val="16"/>
                                <w:szCs w:val="16"/>
                              </w:rPr>
                              <w:t xml:space="preserve"> pthread_mutex_lock(&amp;(sem-&gt;lock));</w:t>
                            </w:r>
                          </w:p>
                          <w:p w14:paraId="62681961" w14:textId="2D557DE9" w:rsidR="00EF3BB6" w:rsidRPr="00EF3BB6" w:rsidRDefault="00EF3BB6" w:rsidP="00EF3BB6">
                            <w:pPr>
                              <w:ind w:left="0"/>
                              <w:contextualSpacing/>
                              <w:jc w:val="left"/>
                              <w:rPr>
                                <w:rFonts w:ascii="Fira Code" w:hAnsi="Fira Code"/>
                                <w:color w:val="1F497D" w:themeColor="text2"/>
                                <w:sz w:val="16"/>
                                <w:szCs w:val="16"/>
                              </w:rPr>
                            </w:pPr>
                            <w:r w:rsidRPr="00EF3BB6">
                              <w:rPr>
                                <w:rFonts w:ascii="Fira Code" w:hAnsi="Fira Code"/>
                                <w:color w:val="1F497D" w:themeColor="text2"/>
                                <w:sz w:val="16"/>
                                <w:szCs w:val="16"/>
                              </w:rPr>
                              <w:t xml:space="preserve"> if (sem-&gt;count &lt; sem-&gt;size)</w:t>
                            </w:r>
                          </w:p>
                          <w:p w14:paraId="4EA28A5C" w14:textId="6769E343" w:rsidR="00EF3BB6" w:rsidRPr="00EF3BB6" w:rsidRDefault="00EF3BB6" w:rsidP="00EF3BB6">
                            <w:pPr>
                              <w:ind w:left="0"/>
                              <w:contextualSpacing/>
                              <w:jc w:val="left"/>
                              <w:rPr>
                                <w:rFonts w:ascii="Fira Code" w:hAnsi="Fira Code"/>
                                <w:color w:val="1F497D" w:themeColor="text2"/>
                                <w:sz w:val="16"/>
                                <w:szCs w:val="16"/>
                              </w:rPr>
                            </w:pPr>
                            <w:r w:rsidRPr="00EF3BB6">
                              <w:rPr>
                                <w:rFonts w:ascii="Fira Code" w:hAnsi="Fira Code"/>
                                <w:color w:val="1F497D" w:themeColor="text2"/>
                                <w:sz w:val="16"/>
                                <w:szCs w:val="16"/>
                              </w:rPr>
                              <w:t xml:space="preserve">   sem-&gt;count++;</w:t>
                            </w:r>
                          </w:p>
                          <w:p w14:paraId="4CA2C962" w14:textId="3B70166D" w:rsidR="00EF3BB6" w:rsidRPr="00EF3BB6" w:rsidRDefault="00EF3BB6" w:rsidP="00EF3BB6">
                            <w:pPr>
                              <w:ind w:left="0"/>
                              <w:contextualSpacing/>
                              <w:jc w:val="left"/>
                              <w:rPr>
                                <w:rFonts w:ascii="Fira Code" w:hAnsi="Fira Code"/>
                                <w:color w:val="1F497D" w:themeColor="text2"/>
                                <w:sz w:val="16"/>
                                <w:szCs w:val="16"/>
                              </w:rPr>
                            </w:pPr>
                            <w:r w:rsidRPr="00EF3BB6">
                              <w:rPr>
                                <w:rFonts w:ascii="Fira Code" w:hAnsi="Fira Code"/>
                                <w:color w:val="1F497D" w:themeColor="text2"/>
                                <w:sz w:val="16"/>
                                <w:szCs w:val="16"/>
                              </w:rPr>
                              <w:t xml:space="preserve"> pthread_cond_signal(&amp;(sem-&gt;cond));</w:t>
                            </w:r>
                          </w:p>
                          <w:p w14:paraId="1C1485E7" w14:textId="69CC62DE" w:rsidR="00EF3BB6" w:rsidRPr="00EF3BB6" w:rsidRDefault="00EF3BB6" w:rsidP="00EF3BB6">
                            <w:pPr>
                              <w:ind w:left="0"/>
                              <w:contextualSpacing/>
                              <w:jc w:val="left"/>
                              <w:rPr>
                                <w:rFonts w:ascii="Fira Code" w:hAnsi="Fira Code"/>
                                <w:color w:val="1F497D" w:themeColor="text2"/>
                                <w:sz w:val="16"/>
                                <w:szCs w:val="16"/>
                              </w:rPr>
                            </w:pPr>
                            <w:r w:rsidRPr="00EF3BB6">
                              <w:rPr>
                                <w:rFonts w:ascii="Fira Code" w:hAnsi="Fira Code"/>
                                <w:color w:val="1F497D" w:themeColor="text2"/>
                                <w:sz w:val="16"/>
                                <w:szCs w:val="16"/>
                              </w:rPr>
                              <w:t xml:space="preserve"> pthread_mutex_unlock(&amp;(sem-&gt;lock));</w:t>
                            </w:r>
                          </w:p>
                          <w:p w14:paraId="5A61A577" w14:textId="77777777" w:rsidR="00EF3BB6" w:rsidRPr="00EF3BB6" w:rsidRDefault="00EF3BB6" w:rsidP="00EF3BB6">
                            <w:pPr>
                              <w:ind w:left="0"/>
                              <w:contextualSpacing/>
                              <w:jc w:val="left"/>
                              <w:rPr>
                                <w:rFonts w:ascii="Fira Code" w:hAnsi="Fira Code"/>
                                <w:color w:val="1F497D" w:themeColor="text2"/>
                                <w:sz w:val="16"/>
                                <w:szCs w:val="16"/>
                              </w:rPr>
                            </w:pPr>
                            <w:r w:rsidRPr="00EF3BB6">
                              <w:rPr>
                                <w:rFonts w:ascii="Fira Code" w:hAnsi="Fira Code"/>
                                <w:color w:val="1F497D" w:themeColor="text2"/>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D6C2808" id="Text Box 10" o:spid="_x0000_s1033" type="#_x0000_t202" style="width:206.05pt;height:377.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" fillcolor="white [3201]" strokeweight=".5pt">
                <v:textbox>
                  <w:txbxContent>
                    <w:p w14:paraId="1A3F136D" w14:textId="77777777" w:rsidR="00EF3BB6" w:rsidRPr="00EF3BB6" w:rsidRDefault="00EF3BB6" w:rsidP="00EF3BB6">
                      <w:pPr>
                        <w:ind w:left="0"/>
                        <w:contextualSpacing/>
                        <w:jc w:val="left"/>
                        <w:rPr>
                          <w:rFonts w:ascii="Fira Code" w:hAnsi="Fira Code"/>
                          <w:color w:val="1F497D" w:themeColor="text2"/>
                          <w:sz w:val="16"/>
                          <w:szCs w:val="16"/>
                        </w:rPr>
                      </w:pPr>
                      <w:r w:rsidRPr="00EF3BB6">
                        <w:rPr>
                          <w:rFonts w:ascii="Fira Code" w:hAnsi="Fira Code"/>
                          <w:color w:val="1F497D" w:themeColor="text2"/>
                          <w:sz w:val="16"/>
                          <w:szCs w:val="16"/>
                        </w:rPr>
                        <w:t>#include &lt;stdlib.h&gt;</w:t>
                      </w:r>
                    </w:p>
                    <w:p w14:paraId="00D8FF4A" w14:textId="77777777" w:rsidR="00EF3BB6" w:rsidRPr="00EF3BB6" w:rsidRDefault="00EF3BB6" w:rsidP="00EF3BB6">
                      <w:pPr>
                        <w:ind w:left="0"/>
                        <w:contextualSpacing/>
                        <w:jc w:val="left"/>
                        <w:rPr>
                          <w:rFonts w:ascii="Fira Code" w:hAnsi="Fira Code"/>
                          <w:color w:val="1F497D" w:themeColor="text2"/>
                          <w:sz w:val="16"/>
                          <w:szCs w:val="16"/>
                        </w:rPr>
                      </w:pPr>
                      <w:r w:rsidRPr="00EF3BB6">
                        <w:rPr>
                          <w:rFonts w:ascii="Fira Code" w:hAnsi="Fira Code"/>
                          <w:color w:val="1F497D" w:themeColor="text2"/>
                          <w:sz w:val="16"/>
                          <w:szCs w:val="16"/>
                        </w:rPr>
                        <w:t>#include &lt;pthread.h&gt;</w:t>
                      </w:r>
                    </w:p>
                    <w:p w14:paraId="1FC66053" w14:textId="77777777" w:rsidR="00EF3BB6" w:rsidRPr="00EF3BB6" w:rsidRDefault="00EF3BB6" w:rsidP="00EF3BB6">
                      <w:pPr>
                        <w:ind w:left="0"/>
                        <w:contextualSpacing/>
                        <w:jc w:val="left"/>
                        <w:rPr>
                          <w:rFonts w:ascii="Fira Code" w:hAnsi="Fira Code"/>
                          <w:color w:val="1F497D" w:themeColor="text2"/>
                          <w:sz w:val="16"/>
                          <w:szCs w:val="16"/>
                        </w:rPr>
                      </w:pPr>
                    </w:p>
                    <w:p w14:paraId="186A0A9A" w14:textId="77777777" w:rsidR="00EF3BB6" w:rsidRPr="00EF3BB6" w:rsidRDefault="00EF3BB6" w:rsidP="00EF3BB6">
                      <w:pPr>
                        <w:ind w:left="0"/>
                        <w:contextualSpacing/>
                        <w:jc w:val="left"/>
                        <w:rPr>
                          <w:rFonts w:ascii="Fira Code" w:hAnsi="Fira Code"/>
                          <w:color w:val="1F497D" w:themeColor="text2"/>
                          <w:sz w:val="16"/>
                          <w:szCs w:val="16"/>
                        </w:rPr>
                      </w:pPr>
                      <w:r w:rsidRPr="00EF3BB6">
                        <w:rPr>
                          <w:rFonts w:ascii="Fira Code" w:hAnsi="Fira Code"/>
                          <w:color w:val="1F497D" w:themeColor="text2"/>
                          <w:sz w:val="16"/>
                          <w:szCs w:val="16"/>
                        </w:rPr>
                        <w:t>typedef struct semaphore Semaphore;</w:t>
                      </w:r>
                    </w:p>
                    <w:p w14:paraId="372568A3" w14:textId="77777777" w:rsidR="00EF3BB6" w:rsidRPr="00EF3BB6" w:rsidRDefault="00EF3BB6" w:rsidP="00EF3BB6">
                      <w:pPr>
                        <w:ind w:left="0"/>
                        <w:contextualSpacing/>
                        <w:jc w:val="left"/>
                        <w:rPr>
                          <w:rFonts w:ascii="Fira Code" w:hAnsi="Fira Code"/>
                          <w:color w:val="1F497D" w:themeColor="text2"/>
                          <w:sz w:val="16"/>
                          <w:szCs w:val="16"/>
                        </w:rPr>
                      </w:pPr>
                    </w:p>
                    <w:p w14:paraId="312BF744" w14:textId="77777777" w:rsidR="00EF3BB6" w:rsidRPr="00EF3BB6" w:rsidRDefault="00EF3BB6" w:rsidP="00EF3BB6">
                      <w:pPr>
                        <w:ind w:left="0"/>
                        <w:contextualSpacing/>
                        <w:jc w:val="left"/>
                        <w:rPr>
                          <w:rFonts w:ascii="Fira Code" w:hAnsi="Fira Code"/>
                          <w:color w:val="1F497D" w:themeColor="text2"/>
                          <w:sz w:val="16"/>
                          <w:szCs w:val="16"/>
                        </w:rPr>
                      </w:pPr>
                      <w:r w:rsidRPr="00EF3BB6">
                        <w:rPr>
                          <w:rFonts w:ascii="Fira Code" w:hAnsi="Fira Code"/>
                          <w:color w:val="1F497D" w:themeColor="text2"/>
                          <w:sz w:val="16"/>
                          <w:szCs w:val="16"/>
                        </w:rPr>
                        <w:t>struct semaphore {</w:t>
                      </w:r>
                    </w:p>
                    <w:p w14:paraId="7EB9B6C7" w14:textId="77777777" w:rsidR="00EF3BB6" w:rsidRPr="00EF3BB6" w:rsidRDefault="00EF3BB6" w:rsidP="00EF3BB6">
                      <w:pPr>
                        <w:ind w:left="0"/>
                        <w:contextualSpacing/>
                        <w:jc w:val="left"/>
                        <w:rPr>
                          <w:rFonts w:ascii="Fira Code" w:hAnsi="Fira Code"/>
                          <w:color w:val="1F497D" w:themeColor="text2"/>
                          <w:sz w:val="16"/>
                          <w:szCs w:val="16"/>
                        </w:rPr>
                      </w:pPr>
                      <w:r w:rsidRPr="00EF3BB6">
                        <w:rPr>
                          <w:rFonts w:ascii="Fira Code" w:hAnsi="Fira Code"/>
                          <w:color w:val="1F497D" w:themeColor="text2"/>
                          <w:sz w:val="16"/>
                          <w:szCs w:val="16"/>
                        </w:rPr>
                        <w:t xml:space="preserve">    int count;</w:t>
                      </w:r>
                    </w:p>
                    <w:p w14:paraId="35A5F0A5" w14:textId="77777777" w:rsidR="00EF3BB6" w:rsidRPr="00EF3BB6" w:rsidRDefault="00EF3BB6" w:rsidP="00EF3BB6">
                      <w:pPr>
                        <w:ind w:left="0"/>
                        <w:contextualSpacing/>
                        <w:jc w:val="left"/>
                        <w:rPr>
                          <w:rFonts w:ascii="Fira Code" w:hAnsi="Fira Code"/>
                          <w:color w:val="1F497D" w:themeColor="text2"/>
                          <w:sz w:val="16"/>
                          <w:szCs w:val="16"/>
                        </w:rPr>
                      </w:pPr>
                      <w:r w:rsidRPr="00EF3BB6">
                        <w:rPr>
                          <w:rFonts w:ascii="Fira Code" w:hAnsi="Fira Code"/>
                          <w:color w:val="1F497D" w:themeColor="text2"/>
                          <w:sz w:val="16"/>
                          <w:szCs w:val="16"/>
                        </w:rPr>
                        <w:t xml:space="preserve">    int size;</w:t>
                      </w:r>
                    </w:p>
                    <w:p w14:paraId="3A0DC9A0" w14:textId="77777777" w:rsidR="00EF3BB6" w:rsidRPr="00EF3BB6" w:rsidRDefault="00EF3BB6" w:rsidP="00EF3BB6">
                      <w:pPr>
                        <w:ind w:left="0"/>
                        <w:contextualSpacing/>
                        <w:jc w:val="left"/>
                        <w:rPr>
                          <w:rFonts w:ascii="Fira Code" w:hAnsi="Fira Code"/>
                          <w:color w:val="1F497D" w:themeColor="text2"/>
                          <w:sz w:val="16"/>
                          <w:szCs w:val="16"/>
                        </w:rPr>
                      </w:pPr>
                      <w:r w:rsidRPr="00EF3BB6">
                        <w:rPr>
                          <w:rFonts w:ascii="Fira Code" w:hAnsi="Fira Code"/>
                          <w:color w:val="1F497D" w:themeColor="text2"/>
                          <w:sz w:val="16"/>
                          <w:szCs w:val="16"/>
                        </w:rPr>
                        <w:t xml:space="preserve">    pthread_mutex_t lock;</w:t>
                      </w:r>
                    </w:p>
                    <w:p w14:paraId="3DFCD73E" w14:textId="77777777" w:rsidR="00EF3BB6" w:rsidRPr="00EF3BB6" w:rsidRDefault="00EF3BB6" w:rsidP="00EF3BB6">
                      <w:pPr>
                        <w:ind w:left="0"/>
                        <w:contextualSpacing/>
                        <w:jc w:val="left"/>
                        <w:rPr>
                          <w:rFonts w:ascii="Fira Code" w:hAnsi="Fira Code"/>
                          <w:color w:val="1F497D" w:themeColor="text2"/>
                          <w:sz w:val="16"/>
                          <w:szCs w:val="16"/>
                        </w:rPr>
                      </w:pPr>
                      <w:r w:rsidRPr="00EF3BB6">
                        <w:rPr>
                          <w:rFonts w:ascii="Fira Code" w:hAnsi="Fira Code"/>
                          <w:color w:val="1F497D" w:themeColor="text2"/>
                          <w:sz w:val="16"/>
                          <w:szCs w:val="16"/>
                        </w:rPr>
                        <w:t xml:space="preserve">    pthread_cond_t cond;</w:t>
                      </w:r>
                    </w:p>
                    <w:p w14:paraId="27DA3061" w14:textId="77777777" w:rsidR="00EF3BB6" w:rsidRPr="00EF3BB6" w:rsidRDefault="00EF3BB6" w:rsidP="00EF3BB6">
                      <w:pPr>
                        <w:ind w:left="0"/>
                        <w:contextualSpacing/>
                        <w:jc w:val="left"/>
                        <w:rPr>
                          <w:rFonts w:ascii="Fira Code" w:hAnsi="Fira Code"/>
                          <w:color w:val="1F497D" w:themeColor="text2"/>
                          <w:sz w:val="16"/>
                          <w:szCs w:val="16"/>
                        </w:rPr>
                      </w:pPr>
                      <w:r w:rsidRPr="00EF3BB6">
                        <w:rPr>
                          <w:rFonts w:ascii="Fira Code" w:hAnsi="Fira Code"/>
                          <w:color w:val="1F497D" w:themeColor="text2"/>
                          <w:sz w:val="16"/>
                          <w:szCs w:val="16"/>
                        </w:rPr>
                        <w:t>};</w:t>
                      </w:r>
                    </w:p>
                    <w:p w14:paraId="787EBE52" w14:textId="77777777" w:rsidR="00EF3BB6" w:rsidRPr="00EF3BB6" w:rsidRDefault="00EF3BB6" w:rsidP="00EF3BB6">
                      <w:pPr>
                        <w:ind w:left="0"/>
                        <w:contextualSpacing/>
                        <w:jc w:val="left"/>
                        <w:rPr>
                          <w:rFonts w:ascii="Fira Code" w:hAnsi="Fira Code"/>
                          <w:color w:val="1F497D" w:themeColor="text2"/>
                          <w:sz w:val="16"/>
                          <w:szCs w:val="16"/>
                        </w:rPr>
                      </w:pPr>
                    </w:p>
                    <w:p w14:paraId="31583BC3" w14:textId="77777777" w:rsidR="00EF3BB6" w:rsidRPr="00EF3BB6" w:rsidRDefault="00EF3BB6" w:rsidP="00EF3BB6">
                      <w:pPr>
                        <w:ind w:left="0"/>
                        <w:contextualSpacing/>
                        <w:jc w:val="left"/>
                        <w:rPr>
                          <w:rFonts w:ascii="Fira Code" w:hAnsi="Fira Code"/>
                          <w:color w:val="1F497D" w:themeColor="text2"/>
                          <w:sz w:val="16"/>
                          <w:szCs w:val="16"/>
                        </w:rPr>
                      </w:pPr>
                      <w:r w:rsidRPr="00EF3BB6">
                        <w:rPr>
                          <w:rFonts w:ascii="Fira Code" w:hAnsi="Fira Code"/>
                          <w:color w:val="1F497D" w:themeColor="text2"/>
                          <w:sz w:val="16"/>
                          <w:szCs w:val="16"/>
                        </w:rPr>
                        <w:t>Semaphore *sem_create(int N) {</w:t>
                      </w:r>
                    </w:p>
                    <w:p w14:paraId="20F977F1" w14:textId="603F72BE" w:rsidR="00EF3BB6" w:rsidRPr="00EF3BB6" w:rsidRDefault="00EF3BB6" w:rsidP="00EF3BB6">
                      <w:pPr>
                        <w:ind w:left="0"/>
                        <w:contextualSpacing/>
                        <w:jc w:val="left"/>
                        <w:rPr>
                          <w:rFonts w:ascii="Fira Code" w:hAnsi="Fira Code"/>
                          <w:color w:val="1F497D" w:themeColor="text2"/>
                          <w:sz w:val="16"/>
                          <w:szCs w:val="16"/>
                        </w:rPr>
                      </w:pPr>
                      <w:r>
                        <w:rPr>
                          <w:rFonts w:ascii="Fira Code" w:hAnsi="Fira Code"/>
                          <w:color w:val="1F497D" w:themeColor="text2"/>
                          <w:sz w:val="16"/>
                          <w:szCs w:val="16"/>
                        </w:rPr>
                        <w:t xml:space="preserve">  </w:t>
                      </w:r>
                      <w:r w:rsidRPr="00EF3BB6">
                        <w:rPr>
                          <w:rFonts w:ascii="Fira Code" w:hAnsi="Fira Code"/>
                          <w:color w:val="1F497D" w:themeColor="text2"/>
                          <w:sz w:val="16"/>
                          <w:szCs w:val="16"/>
                        </w:rPr>
                        <w:t>Semaphore *sem =</w:t>
                      </w:r>
                      <w:r>
                        <w:rPr>
                          <w:rFonts w:ascii="Fira Code" w:hAnsi="Fira Code"/>
                          <w:color w:val="1F497D" w:themeColor="text2"/>
                          <w:sz w:val="16"/>
                          <w:szCs w:val="16"/>
                        </w:rPr>
                        <w:br/>
                      </w:r>
                      <w:r w:rsidRPr="00EF3BB6">
                        <w:rPr>
                          <w:rFonts w:ascii="Fira Code" w:hAnsi="Fira Code"/>
                          <w:color w:val="1F497D" w:themeColor="text2"/>
                          <w:sz w:val="16"/>
                          <w:szCs w:val="16"/>
                        </w:rPr>
                        <w:t>(Semaphore *)malloc(sizeof(Semaphore));</w:t>
                      </w:r>
                    </w:p>
                    <w:p w14:paraId="1D7B12B3" w14:textId="77777777" w:rsidR="00EF3BB6" w:rsidRPr="00EF3BB6" w:rsidRDefault="00EF3BB6" w:rsidP="00EF3BB6">
                      <w:pPr>
                        <w:ind w:left="0"/>
                        <w:contextualSpacing/>
                        <w:jc w:val="left"/>
                        <w:rPr>
                          <w:rFonts w:ascii="Fira Code" w:hAnsi="Fira Code"/>
                          <w:color w:val="1F497D" w:themeColor="text2"/>
                          <w:sz w:val="16"/>
                          <w:szCs w:val="16"/>
                        </w:rPr>
                      </w:pPr>
                    </w:p>
                    <w:p w14:paraId="15890EB5" w14:textId="2649C4EC" w:rsidR="00EF3BB6" w:rsidRPr="00EF3BB6" w:rsidRDefault="00EF3BB6" w:rsidP="00EF3BB6">
                      <w:pPr>
                        <w:ind w:left="0"/>
                        <w:contextualSpacing/>
                        <w:jc w:val="left"/>
                        <w:rPr>
                          <w:rFonts w:ascii="Fira Code" w:hAnsi="Fira Code"/>
                          <w:color w:val="1F497D" w:themeColor="text2"/>
                          <w:sz w:val="16"/>
                          <w:szCs w:val="16"/>
                        </w:rPr>
                      </w:pPr>
                      <w:r w:rsidRPr="00EF3BB6">
                        <w:rPr>
                          <w:rFonts w:ascii="Fira Code" w:hAnsi="Fira Code"/>
                          <w:color w:val="1F497D" w:themeColor="text2"/>
                          <w:sz w:val="16"/>
                          <w:szCs w:val="16"/>
                        </w:rPr>
                        <w:t xml:space="preserve">  if (sem != NULL) {</w:t>
                      </w:r>
                    </w:p>
                    <w:p w14:paraId="4605F9A4" w14:textId="1937AC5F" w:rsidR="00EF3BB6" w:rsidRPr="00EF3BB6" w:rsidRDefault="00EF3BB6" w:rsidP="00EF3BB6">
                      <w:pPr>
                        <w:ind w:left="0"/>
                        <w:contextualSpacing/>
                        <w:jc w:val="left"/>
                        <w:rPr>
                          <w:rFonts w:ascii="Fira Code" w:hAnsi="Fira Code"/>
                          <w:color w:val="1F497D" w:themeColor="text2"/>
                          <w:sz w:val="16"/>
                          <w:szCs w:val="16"/>
                        </w:rPr>
                      </w:pPr>
                      <w:r w:rsidRPr="00EF3BB6">
                        <w:rPr>
                          <w:rFonts w:ascii="Fira Code" w:hAnsi="Fira Code"/>
                          <w:color w:val="1F497D" w:themeColor="text2"/>
                          <w:sz w:val="16"/>
                          <w:szCs w:val="16"/>
                        </w:rPr>
                        <w:t xml:space="preserve">  </w:t>
                      </w:r>
                      <w:r>
                        <w:rPr>
                          <w:rFonts w:ascii="Fira Code" w:hAnsi="Fira Code"/>
                          <w:color w:val="1F497D" w:themeColor="text2"/>
                          <w:sz w:val="16"/>
                          <w:szCs w:val="16"/>
                        </w:rPr>
                        <w:t xml:space="preserve"> </w:t>
                      </w:r>
                      <w:r w:rsidRPr="00EF3BB6">
                        <w:rPr>
                          <w:rFonts w:ascii="Fira Code" w:hAnsi="Fira Code"/>
                          <w:color w:val="1F497D" w:themeColor="text2"/>
                          <w:sz w:val="16"/>
                          <w:szCs w:val="16"/>
                        </w:rPr>
                        <w:t>sem-&gt;count = N;</w:t>
                      </w:r>
                    </w:p>
                    <w:p w14:paraId="6E46D1C8" w14:textId="3FA770E1" w:rsidR="00EF3BB6" w:rsidRPr="00EF3BB6" w:rsidRDefault="00EF3BB6" w:rsidP="00EF3BB6">
                      <w:pPr>
                        <w:ind w:left="0"/>
                        <w:contextualSpacing/>
                        <w:jc w:val="left"/>
                        <w:rPr>
                          <w:rFonts w:ascii="Fira Code" w:hAnsi="Fira Code"/>
                          <w:color w:val="1F497D" w:themeColor="text2"/>
                          <w:sz w:val="16"/>
                          <w:szCs w:val="16"/>
                        </w:rPr>
                      </w:pPr>
                      <w:r w:rsidRPr="00EF3BB6">
                        <w:rPr>
                          <w:rFonts w:ascii="Fira Code" w:hAnsi="Fira Code"/>
                          <w:color w:val="1F497D" w:themeColor="text2"/>
                          <w:sz w:val="16"/>
                          <w:szCs w:val="16"/>
                        </w:rPr>
                        <w:t xml:space="preserve">   sem-&gt;size = N;</w:t>
                      </w:r>
                    </w:p>
                    <w:p w14:paraId="2DEAD141" w14:textId="39A57624" w:rsidR="00EF3BB6" w:rsidRPr="00EF3BB6" w:rsidRDefault="00EF3BB6" w:rsidP="00EF3BB6">
                      <w:pPr>
                        <w:ind w:left="0"/>
                        <w:contextualSpacing/>
                        <w:jc w:val="left"/>
                        <w:rPr>
                          <w:rFonts w:ascii="Fira Code" w:hAnsi="Fira Code"/>
                          <w:color w:val="1F497D" w:themeColor="text2"/>
                          <w:sz w:val="16"/>
                          <w:szCs w:val="16"/>
                        </w:rPr>
                      </w:pPr>
                      <w:r w:rsidRPr="00EF3BB6">
                        <w:rPr>
                          <w:rFonts w:ascii="Fira Code" w:hAnsi="Fira Code"/>
                          <w:color w:val="1F497D" w:themeColor="text2"/>
                          <w:sz w:val="16"/>
                          <w:szCs w:val="16"/>
                        </w:rPr>
                        <w:t xml:space="preserve">   pthread_mutex_init(&amp;(sem-&gt;lock),</w:t>
                      </w:r>
                      <w:r>
                        <w:rPr>
                          <w:rFonts w:ascii="Fira Code" w:hAnsi="Fira Code"/>
                          <w:color w:val="1F497D" w:themeColor="text2"/>
                          <w:sz w:val="16"/>
                          <w:szCs w:val="16"/>
                        </w:rPr>
                        <w:br/>
                        <w:t xml:space="preserve">     </w:t>
                      </w:r>
                      <w:r w:rsidRPr="00EF3BB6">
                        <w:rPr>
                          <w:rFonts w:ascii="Fira Code" w:hAnsi="Fira Code"/>
                          <w:color w:val="1F497D" w:themeColor="text2"/>
                          <w:sz w:val="16"/>
                          <w:szCs w:val="16"/>
                        </w:rPr>
                        <w:t xml:space="preserve"> NULL);</w:t>
                      </w:r>
                    </w:p>
                    <w:p w14:paraId="246A7E29" w14:textId="69A6B3FB" w:rsidR="00EF3BB6" w:rsidRPr="00EF3BB6" w:rsidRDefault="00EF3BB6" w:rsidP="00EF3BB6">
                      <w:pPr>
                        <w:ind w:left="0"/>
                        <w:contextualSpacing/>
                        <w:jc w:val="left"/>
                        <w:rPr>
                          <w:rFonts w:ascii="Fira Code" w:hAnsi="Fira Code"/>
                          <w:color w:val="1F497D" w:themeColor="text2"/>
                          <w:sz w:val="16"/>
                          <w:szCs w:val="16"/>
                        </w:rPr>
                      </w:pPr>
                      <w:r w:rsidRPr="00EF3BB6">
                        <w:rPr>
                          <w:rFonts w:ascii="Fira Code" w:hAnsi="Fira Code"/>
                          <w:color w:val="1F497D" w:themeColor="text2"/>
                          <w:sz w:val="16"/>
                          <w:szCs w:val="16"/>
                        </w:rPr>
                        <w:t xml:space="preserve">   pthread_cond_init(&amp;(sem-&gt;cond), </w:t>
                      </w:r>
                      <w:r>
                        <w:rPr>
                          <w:rFonts w:ascii="Fira Code" w:hAnsi="Fira Code"/>
                          <w:color w:val="1F497D" w:themeColor="text2"/>
                          <w:sz w:val="16"/>
                          <w:szCs w:val="16"/>
                        </w:rPr>
                        <w:br/>
                        <w:t xml:space="preserve">      </w:t>
                      </w:r>
                      <w:r w:rsidRPr="00EF3BB6">
                        <w:rPr>
                          <w:rFonts w:ascii="Fira Code" w:hAnsi="Fira Code"/>
                          <w:color w:val="1F497D" w:themeColor="text2"/>
                          <w:sz w:val="16"/>
                          <w:szCs w:val="16"/>
                        </w:rPr>
                        <w:t>NULL);</w:t>
                      </w:r>
                    </w:p>
                    <w:p w14:paraId="2476B2AE" w14:textId="3B53A117" w:rsidR="00EF3BB6" w:rsidRPr="00EF3BB6" w:rsidRDefault="00EF3BB6" w:rsidP="00EF3BB6">
                      <w:pPr>
                        <w:ind w:left="0"/>
                        <w:contextualSpacing/>
                        <w:jc w:val="left"/>
                        <w:rPr>
                          <w:rFonts w:ascii="Fira Code" w:hAnsi="Fira Code"/>
                          <w:color w:val="1F497D" w:themeColor="text2"/>
                          <w:sz w:val="16"/>
                          <w:szCs w:val="16"/>
                        </w:rPr>
                      </w:pPr>
                      <w:r w:rsidRPr="00EF3BB6">
                        <w:rPr>
                          <w:rFonts w:ascii="Fira Code" w:hAnsi="Fira Code"/>
                          <w:color w:val="1F497D" w:themeColor="text2"/>
                          <w:sz w:val="16"/>
                          <w:szCs w:val="16"/>
                        </w:rPr>
                        <w:t xml:space="preserve">  }</w:t>
                      </w:r>
                    </w:p>
                    <w:p w14:paraId="78B17122" w14:textId="1257C155" w:rsidR="00EF3BB6" w:rsidRPr="00EF3BB6" w:rsidRDefault="00EF3BB6" w:rsidP="00EF3BB6">
                      <w:pPr>
                        <w:ind w:left="0"/>
                        <w:contextualSpacing/>
                        <w:jc w:val="left"/>
                        <w:rPr>
                          <w:rFonts w:ascii="Fira Code" w:hAnsi="Fira Code"/>
                          <w:color w:val="1F497D" w:themeColor="text2"/>
                          <w:sz w:val="16"/>
                          <w:szCs w:val="16"/>
                        </w:rPr>
                      </w:pPr>
                      <w:r w:rsidRPr="00EF3BB6">
                        <w:rPr>
                          <w:rFonts w:ascii="Fira Code" w:hAnsi="Fira Code"/>
                          <w:color w:val="1F497D" w:themeColor="text2"/>
                          <w:sz w:val="16"/>
                          <w:szCs w:val="16"/>
                        </w:rPr>
                        <w:t xml:space="preserve">  return sem;</w:t>
                      </w:r>
                    </w:p>
                    <w:p w14:paraId="4A4E20D5" w14:textId="77777777" w:rsidR="00EF3BB6" w:rsidRPr="00EF3BB6" w:rsidRDefault="00EF3BB6" w:rsidP="00EF3BB6">
                      <w:pPr>
                        <w:ind w:left="0"/>
                        <w:contextualSpacing/>
                        <w:jc w:val="left"/>
                        <w:rPr>
                          <w:rFonts w:ascii="Fira Code" w:hAnsi="Fira Code"/>
                          <w:color w:val="1F497D" w:themeColor="text2"/>
                          <w:sz w:val="16"/>
                          <w:szCs w:val="16"/>
                        </w:rPr>
                      </w:pPr>
                      <w:r w:rsidRPr="00EF3BB6">
                        <w:rPr>
                          <w:rFonts w:ascii="Fira Code" w:hAnsi="Fira Code"/>
                          <w:color w:val="1F497D" w:themeColor="text2"/>
                          <w:sz w:val="16"/>
                          <w:szCs w:val="16"/>
                        </w:rPr>
                        <w:t>}</w:t>
                      </w:r>
                    </w:p>
                    <w:p w14:paraId="324E7268" w14:textId="77777777" w:rsidR="00EF3BB6" w:rsidRPr="00EF3BB6" w:rsidRDefault="00EF3BB6" w:rsidP="00EF3BB6">
                      <w:pPr>
                        <w:ind w:left="0"/>
                        <w:contextualSpacing/>
                        <w:jc w:val="left"/>
                        <w:rPr>
                          <w:rFonts w:ascii="Fira Code" w:hAnsi="Fira Code"/>
                          <w:color w:val="1F497D" w:themeColor="text2"/>
                          <w:sz w:val="16"/>
                          <w:szCs w:val="16"/>
                        </w:rPr>
                      </w:pPr>
                    </w:p>
                    <w:p w14:paraId="0687D042" w14:textId="77777777" w:rsidR="00EF3BB6" w:rsidRPr="00EF3BB6" w:rsidRDefault="00EF3BB6" w:rsidP="00EF3BB6">
                      <w:pPr>
                        <w:ind w:left="0"/>
                        <w:contextualSpacing/>
                        <w:jc w:val="left"/>
                        <w:rPr>
                          <w:rFonts w:ascii="Fira Code" w:hAnsi="Fira Code"/>
                          <w:color w:val="1F497D" w:themeColor="text2"/>
                          <w:sz w:val="16"/>
                          <w:szCs w:val="16"/>
                        </w:rPr>
                      </w:pPr>
                      <w:r w:rsidRPr="00EF3BB6">
                        <w:rPr>
                          <w:rFonts w:ascii="Fira Code" w:hAnsi="Fira Code"/>
                          <w:color w:val="1F497D" w:themeColor="text2"/>
                          <w:sz w:val="16"/>
                          <w:szCs w:val="16"/>
                        </w:rPr>
                        <w:t>void sem_signal(Semaphore *sem) {</w:t>
                      </w:r>
                    </w:p>
                    <w:p w14:paraId="234D2A9A" w14:textId="18FC544A" w:rsidR="00EF3BB6" w:rsidRPr="00EF3BB6" w:rsidRDefault="00EF3BB6" w:rsidP="00EF3BB6">
                      <w:pPr>
                        <w:ind w:left="0"/>
                        <w:contextualSpacing/>
                        <w:jc w:val="left"/>
                        <w:rPr>
                          <w:rFonts w:ascii="Fira Code" w:hAnsi="Fira Code"/>
                          <w:color w:val="1F497D" w:themeColor="text2"/>
                          <w:sz w:val="16"/>
                          <w:szCs w:val="16"/>
                        </w:rPr>
                      </w:pPr>
                      <w:r w:rsidRPr="00EF3BB6">
                        <w:rPr>
                          <w:rFonts w:ascii="Fira Code" w:hAnsi="Fira Code"/>
                          <w:color w:val="1F497D" w:themeColor="text2"/>
                          <w:sz w:val="16"/>
                          <w:szCs w:val="16"/>
                        </w:rPr>
                        <w:t xml:space="preserve"> pthread_mutex_lock(&amp;(sem-&gt;lock));</w:t>
                      </w:r>
                    </w:p>
                    <w:p w14:paraId="62681961" w14:textId="2D557DE9" w:rsidR="00EF3BB6" w:rsidRPr="00EF3BB6" w:rsidRDefault="00EF3BB6" w:rsidP="00EF3BB6">
                      <w:pPr>
                        <w:ind w:left="0"/>
                        <w:contextualSpacing/>
                        <w:jc w:val="left"/>
                        <w:rPr>
                          <w:rFonts w:ascii="Fira Code" w:hAnsi="Fira Code"/>
                          <w:color w:val="1F497D" w:themeColor="text2"/>
                          <w:sz w:val="16"/>
                          <w:szCs w:val="16"/>
                        </w:rPr>
                      </w:pPr>
                      <w:r w:rsidRPr="00EF3BB6">
                        <w:rPr>
                          <w:rFonts w:ascii="Fira Code" w:hAnsi="Fira Code"/>
                          <w:color w:val="1F497D" w:themeColor="text2"/>
                          <w:sz w:val="16"/>
                          <w:szCs w:val="16"/>
                        </w:rPr>
                        <w:t xml:space="preserve"> if (sem-&gt;count &lt; sem-&gt;size)</w:t>
                      </w:r>
                    </w:p>
                    <w:p w14:paraId="4EA28A5C" w14:textId="6769E343" w:rsidR="00EF3BB6" w:rsidRPr="00EF3BB6" w:rsidRDefault="00EF3BB6" w:rsidP="00EF3BB6">
                      <w:pPr>
                        <w:ind w:left="0"/>
                        <w:contextualSpacing/>
                        <w:jc w:val="left"/>
                        <w:rPr>
                          <w:rFonts w:ascii="Fira Code" w:hAnsi="Fira Code"/>
                          <w:color w:val="1F497D" w:themeColor="text2"/>
                          <w:sz w:val="16"/>
                          <w:szCs w:val="16"/>
                        </w:rPr>
                      </w:pPr>
                      <w:r w:rsidRPr="00EF3BB6">
                        <w:rPr>
                          <w:rFonts w:ascii="Fira Code" w:hAnsi="Fira Code"/>
                          <w:color w:val="1F497D" w:themeColor="text2"/>
                          <w:sz w:val="16"/>
                          <w:szCs w:val="16"/>
                        </w:rPr>
                        <w:t xml:space="preserve">   sem-&gt;count++;</w:t>
                      </w:r>
                    </w:p>
                    <w:p w14:paraId="4CA2C962" w14:textId="3B70166D" w:rsidR="00EF3BB6" w:rsidRPr="00EF3BB6" w:rsidRDefault="00EF3BB6" w:rsidP="00EF3BB6">
                      <w:pPr>
                        <w:ind w:left="0"/>
                        <w:contextualSpacing/>
                        <w:jc w:val="left"/>
                        <w:rPr>
                          <w:rFonts w:ascii="Fira Code" w:hAnsi="Fira Code"/>
                          <w:color w:val="1F497D" w:themeColor="text2"/>
                          <w:sz w:val="16"/>
                          <w:szCs w:val="16"/>
                        </w:rPr>
                      </w:pPr>
                      <w:r w:rsidRPr="00EF3BB6">
                        <w:rPr>
                          <w:rFonts w:ascii="Fira Code" w:hAnsi="Fira Code"/>
                          <w:color w:val="1F497D" w:themeColor="text2"/>
                          <w:sz w:val="16"/>
                          <w:szCs w:val="16"/>
                        </w:rPr>
                        <w:t xml:space="preserve"> pthread_cond_signal(&amp;(sem-&gt;cond));</w:t>
                      </w:r>
                    </w:p>
                    <w:p w14:paraId="1C1485E7" w14:textId="69CC62DE" w:rsidR="00EF3BB6" w:rsidRPr="00EF3BB6" w:rsidRDefault="00EF3BB6" w:rsidP="00EF3BB6">
                      <w:pPr>
                        <w:ind w:left="0"/>
                        <w:contextualSpacing/>
                        <w:jc w:val="left"/>
                        <w:rPr>
                          <w:rFonts w:ascii="Fira Code" w:hAnsi="Fira Code"/>
                          <w:color w:val="1F497D" w:themeColor="text2"/>
                          <w:sz w:val="16"/>
                          <w:szCs w:val="16"/>
                        </w:rPr>
                      </w:pPr>
                      <w:r w:rsidRPr="00EF3BB6">
                        <w:rPr>
                          <w:rFonts w:ascii="Fira Code" w:hAnsi="Fira Code"/>
                          <w:color w:val="1F497D" w:themeColor="text2"/>
                          <w:sz w:val="16"/>
                          <w:szCs w:val="16"/>
                        </w:rPr>
                        <w:t xml:space="preserve"> pthread_mutex_unlock(&amp;(sem-&gt;lock));</w:t>
                      </w:r>
                    </w:p>
                    <w:p w14:paraId="5A61A577" w14:textId="77777777" w:rsidR="00EF3BB6" w:rsidRPr="00EF3BB6" w:rsidRDefault="00EF3BB6" w:rsidP="00EF3BB6">
                      <w:pPr>
                        <w:ind w:left="0"/>
                        <w:contextualSpacing/>
                        <w:jc w:val="left"/>
                        <w:rPr>
                          <w:rFonts w:ascii="Fira Code" w:hAnsi="Fira Code"/>
                          <w:color w:val="1F497D" w:themeColor="text2"/>
                          <w:sz w:val="16"/>
                          <w:szCs w:val="16"/>
                        </w:rPr>
                      </w:pPr>
                      <w:r w:rsidRPr="00EF3BB6">
                        <w:rPr>
                          <w:rFonts w:ascii="Fira Code" w:hAnsi="Fira Code"/>
                          <w:color w:val="1F497D" w:themeColor="text2"/>
                          <w:sz w:val="16"/>
                          <w:szCs w:val="16"/>
                        </w:rPr>
                        <w:t>}</w:t>
                      </w:r>
                    </w:p>
                  </w:txbxContent>
                </v:textbox>
                <w10:anchorlock/>
              </v:shape>
            </w:pict>
          </mc:Fallback>
        </mc:AlternateContent>
      </w:r>
      <w:r w:rsidR="00683D85">
        <w:rPr>
          <w:rFonts w:ascii="Fira Sans" w:hAnsi="Fira Sans" w:cs="Courier New"/>
          <w:b/>
          <w:noProof/>
        </w:rPr>
        <mc:AlternateContent>
          <mc:Choice Requires="wps">
            <w:drawing>
              <wp:inline distT="0" distB="0" distL="0" distR="0" wp14:anchorId="7D5D467A" wp14:editId="56443A67">
                <wp:extent cx="2402732" cy="4805409"/>
                <wp:effectExtent l="0" t="0" r="10795" b="8255"/>
                <wp:docPr id="9" name="Text Box 9"/>
                <wp:cNvGraphicFramePr/>
                <a:graphic xmlns:a="http://schemas.openxmlformats.org/drawingml/2006/main">
                  <a:graphicData uri="http://schemas.microsoft.com/office/word/2010/wordprocessingShape">
                    <wps:wsp>
                      <wps:cNvSpPr txBox="1"/>
                      <wps:spPr>
                        <a:xfrm>
                          <a:off x="0" y="0"/>
                          <a:ext cx="2402732" cy="4805409"/>
                        </a:xfrm>
                        <a:prstGeom prst="rect">
                          <a:avLst/>
                        </a:prstGeom>
                        <a:solidFill>
                          <a:schemeClr val="lt1"/>
                        </a:solidFill>
                        <a:ln w="6350">
                          <a:solidFill>
                            <a:prstClr val="black"/>
                          </a:solidFill>
                        </a:ln>
                      </wps:spPr>
                      <wps:txbx>
                        <w:txbxContent>
                          <w:p w14:paraId="5717C3D4" w14:textId="77777777" w:rsidR="00EF3BB6" w:rsidRPr="00EF3BB6" w:rsidRDefault="00EF3BB6" w:rsidP="00EF3BB6">
                            <w:pPr>
                              <w:ind w:left="0"/>
                              <w:contextualSpacing/>
                              <w:jc w:val="left"/>
                              <w:rPr>
                                <w:rFonts w:ascii="Fira Code" w:hAnsi="Fira Code"/>
                                <w:color w:val="1F497D" w:themeColor="text2"/>
                                <w:sz w:val="16"/>
                                <w:szCs w:val="16"/>
                              </w:rPr>
                            </w:pPr>
                          </w:p>
                          <w:p w14:paraId="45C07E9F" w14:textId="77777777" w:rsidR="00EF3BB6" w:rsidRPr="00EF3BB6" w:rsidRDefault="00EF3BB6" w:rsidP="00EF3BB6">
                            <w:pPr>
                              <w:ind w:left="0"/>
                              <w:contextualSpacing/>
                              <w:jc w:val="left"/>
                              <w:rPr>
                                <w:rFonts w:ascii="Fira Code" w:hAnsi="Fira Code"/>
                                <w:color w:val="1F497D" w:themeColor="text2"/>
                                <w:sz w:val="16"/>
                                <w:szCs w:val="16"/>
                              </w:rPr>
                            </w:pPr>
                            <w:r w:rsidRPr="00EF3BB6">
                              <w:rPr>
                                <w:rFonts w:ascii="Fira Code" w:hAnsi="Fira Code"/>
                                <w:color w:val="1F497D" w:themeColor="text2"/>
                                <w:sz w:val="16"/>
                                <w:szCs w:val="16"/>
                              </w:rPr>
                              <w:t>void sem_wait(Semaphore *sem) {</w:t>
                            </w:r>
                          </w:p>
                          <w:p w14:paraId="04C6751A" w14:textId="16D6E74E" w:rsidR="00EF3BB6" w:rsidRPr="00EF3BB6" w:rsidRDefault="00EF3BB6" w:rsidP="00EF3BB6">
                            <w:pPr>
                              <w:ind w:left="0"/>
                              <w:contextualSpacing/>
                              <w:jc w:val="left"/>
                              <w:rPr>
                                <w:rFonts w:ascii="Fira Code" w:hAnsi="Fira Code"/>
                                <w:color w:val="1F497D" w:themeColor="text2"/>
                                <w:sz w:val="16"/>
                                <w:szCs w:val="16"/>
                              </w:rPr>
                            </w:pPr>
                            <w:r w:rsidRPr="00EF3BB6">
                              <w:rPr>
                                <w:rFonts w:ascii="Fira Code" w:hAnsi="Fira Code"/>
                                <w:color w:val="1F497D" w:themeColor="text2"/>
                                <w:sz w:val="16"/>
                                <w:szCs w:val="16"/>
                              </w:rPr>
                              <w:t xml:space="preserve"> pthread_mutex_lock(&amp;(sem-&gt;lock));</w:t>
                            </w:r>
                          </w:p>
                          <w:p w14:paraId="4C872A08" w14:textId="3EC7ECDE" w:rsidR="00EF3BB6" w:rsidRPr="00EF3BB6" w:rsidRDefault="00EF3BB6" w:rsidP="00EF3BB6">
                            <w:pPr>
                              <w:ind w:left="0"/>
                              <w:contextualSpacing/>
                              <w:jc w:val="left"/>
                              <w:rPr>
                                <w:rFonts w:ascii="Fira Code" w:hAnsi="Fira Code"/>
                                <w:color w:val="1F497D" w:themeColor="text2"/>
                                <w:sz w:val="16"/>
                                <w:szCs w:val="16"/>
                              </w:rPr>
                            </w:pPr>
                            <w:r w:rsidRPr="00EF3BB6">
                              <w:rPr>
                                <w:rFonts w:ascii="Fira Code" w:hAnsi="Fira Code"/>
                                <w:color w:val="1F497D" w:themeColor="text2"/>
                                <w:sz w:val="16"/>
                                <w:szCs w:val="16"/>
                              </w:rPr>
                              <w:t xml:space="preserve"> while (sem-&gt;count &lt;= 0)</w:t>
                            </w:r>
                          </w:p>
                          <w:p w14:paraId="78644899" w14:textId="2041F603" w:rsidR="00EF3BB6" w:rsidRPr="00EF3BB6" w:rsidRDefault="00EF3BB6" w:rsidP="00EF3BB6">
                            <w:pPr>
                              <w:ind w:left="0"/>
                              <w:contextualSpacing/>
                              <w:jc w:val="left"/>
                              <w:rPr>
                                <w:rFonts w:ascii="Fira Code" w:hAnsi="Fira Code"/>
                                <w:color w:val="1F497D" w:themeColor="text2"/>
                                <w:sz w:val="16"/>
                                <w:szCs w:val="16"/>
                              </w:rPr>
                            </w:pPr>
                            <w:r w:rsidRPr="00EF3BB6">
                              <w:rPr>
                                <w:rFonts w:ascii="Fira Code" w:hAnsi="Fira Code"/>
                                <w:color w:val="1F497D" w:themeColor="text2"/>
                                <w:sz w:val="16"/>
                                <w:szCs w:val="16"/>
                              </w:rPr>
                              <w:t xml:space="preserve">    pthread_cond_wait(&amp;(sem-&gt;cond), </w:t>
                            </w:r>
                            <w:r>
                              <w:rPr>
                                <w:rFonts w:ascii="Fira Code" w:hAnsi="Fira Code"/>
                                <w:color w:val="1F497D" w:themeColor="text2"/>
                                <w:sz w:val="16"/>
                                <w:szCs w:val="16"/>
                              </w:rPr>
                              <w:br/>
                              <w:t xml:space="preserve">                      </w:t>
                            </w:r>
                            <w:r w:rsidRPr="00EF3BB6">
                              <w:rPr>
                                <w:rFonts w:ascii="Fira Code" w:hAnsi="Fira Code"/>
                                <w:color w:val="1F497D" w:themeColor="text2"/>
                                <w:sz w:val="16"/>
                                <w:szCs w:val="16"/>
                              </w:rPr>
                              <w:t>&amp;(sem-&gt;lock));</w:t>
                            </w:r>
                          </w:p>
                          <w:p w14:paraId="3A4211AA" w14:textId="257CC615" w:rsidR="00EF3BB6" w:rsidRPr="00EF3BB6" w:rsidRDefault="00EF3BB6" w:rsidP="00EF3BB6">
                            <w:pPr>
                              <w:ind w:left="0"/>
                              <w:contextualSpacing/>
                              <w:jc w:val="left"/>
                              <w:rPr>
                                <w:rFonts w:ascii="Fira Code" w:hAnsi="Fira Code"/>
                                <w:color w:val="1F497D" w:themeColor="text2"/>
                                <w:sz w:val="16"/>
                                <w:szCs w:val="16"/>
                              </w:rPr>
                            </w:pPr>
                            <w:r w:rsidRPr="00EF3BB6">
                              <w:rPr>
                                <w:rFonts w:ascii="Fira Code" w:hAnsi="Fira Code"/>
                                <w:color w:val="1F497D" w:themeColor="text2"/>
                                <w:sz w:val="16"/>
                                <w:szCs w:val="16"/>
                              </w:rPr>
                              <w:t xml:space="preserve"> sem-&gt;count--;</w:t>
                            </w:r>
                          </w:p>
                          <w:p w14:paraId="13AC78CF" w14:textId="71C4C9C0" w:rsidR="00EF3BB6" w:rsidRPr="00EF3BB6" w:rsidRDefault="00EF3BB6" w:rsidP="00EF3BB6">
                            <w:pPr>
                              <w:ind w:left="0"/>
                              <w:contextualSpacing/>
                              <w:jc w:val="left"/>
                              <w:rPr>
                                <w:rFonts w:ascii="Fira Code" w:hAnsi="Fira Code"/>
                                <w:color w:val="1F497D" w:themeColor="text2"/>
                                <w:sz w:val="16"/>
                                <w:szCs w:val="16"/>
                              </w:rPr>
                            </w:pPr>
                            <w:r w:rsidRPr="00EF3BB6">
                              <w:rPr>
                                <w:rFonts w:ascii="Fira Code" w:hAnsi="Fira Code"/>
                                <w:color w:val="1F497D" w:themeColor="text2"/>
                                <w:sz w:val="16"/>
                                <w:szCs w:val="16"/>
                              </w:rPr>
                              <w:t xml:space="preserve"> pthread_cond_signal(&amp;(sem-&gt;cond));</w:t>
                            </w:r>
                          </w:p>
                          <w:p w14:paraId="5AA34CB4" w14:textId="0E050606" w:rsidR="00EF3BB6" w:rsidRPr="00EF3BB6" w:rsidRDefault="00EF3BB6" w:rsidP="00EF3BB6">
                            <w:pPr>
                              <w:ind w:left="0"/>
                              <w:contextualSpacing/>
                              <w:jc w:val="left"/>
                              <w:rPr>
                                <w:rFonts w:ascii="Fira Code" w:hAnsi="Fira Code"/>
                                <w:color w:val="1F497D" w:themeColor="text2"/>
                                <w:sz w:val="16"/>
                                <w:szCs w:val="16"/>
                              </w:rPr>
                            </w:pPr>
                            <w:r w:rsidRPr="00EF3BB6">
                              <w:rPr>
                                <w:rFonts w:ascii="Fira Code" w:hAnsi="Fira Code"/>
                                <w:color w:val="1F497D" w:themeColor="text2"/>
                                <w:sz w:val="16"/>
                                <w:szCs w:val="16"/>
                              </w:rPr>
                              <w:t xml:space="preserve"> pthread_mutex_unlock(&amp;(sem-&gt;lock));</w:t>
                            </w:r>
                          </w:p>
                          <w:p w14:paraId="2FAF5E3D" w14:textId="45C27560" w:rsidR="00683D85" w:rsidRPr="00EF3BB6" w:rsidRDefault="00EF3BB6" w:rsidP="00EF3BB6">
                            <w:pPr>
                              <w:ind w:left="0"/>
                              <w:contextualSpacing/>
                              <w:jc w:val="left"/>
                              <w:rPr>
                                <w:rFonts w:ascii="Fira Code" w:hAnsi="Fira Code"/>
                                <w:color w:val="1F497D" w:themeColor="text2"/>
                                <w:sz w:val="16"/>
                                <w:szCs w:val="16"/>
                              </w:rPr>
                            </w:pPr>
                            <w:r w:rsidRPr="00EF3BB6">
                              <w:rPr>
                                <w:rFonts w:ascii="Fira Code" w:hAnsi="Fira Code"/>
                                <w:color w:val="1F497D" w:themeColor="text2"/>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D5D467A" id="Text Box 9" o:spid="_x0000_s1034" type="#_x0000_t202" style="width:189.2pt;height:37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" fillcolor="white [3201]" strokeweight=".5pt">
                <v:textbox>
                  <w:txbxContent>
                    <w:p w14:paraId="5717C3D4" w14:textId="77777777" w:rsidR="00EF3BB6" w:rsidRPr="00EF3BB6" w:rsidRDefault="00EF3BB6" w:rsidP="00EF3BB6">
                      <w:pPr>
                        <w:ind w:left="0"/>
                        <w:contextualSpacing/>
                        <w:jc w:val="left"/>
                        <w:rPr>
                          <w:rFonts w:ascii="Fira Code" w:hAnsi="Fira Code"/>
                          <w:color w:val="1F497D" w:themeColor="text2"/>
                          <w:sz w:val="16"/>
                          <w:szCs w:val="16"/>
                        </w:rPr>
                      </w:pPr>
                    </w:p>
                    <w:p w14:paraId="45C07E9F" w14:textId="77777777" w:rsidR="00EF3BB6" w:rsidRPr="00EF3BB6" w:rsidRDefault="00EF3BB6" w:rsidP="00EF3BB6">
                      <w:pPr>
                        <w:ind w:left="0"/>
                        <w:contextualSpacing/>
                        <w:jc w:val="left"/>
                        <w:rPr>
                          <w:rFonts w:ascii="Fira Code" w:hAnsi="Fira Code"/>
                          <w:color w:val="1F497D" w:themeColor="text2"/>
                          <w:sz w:val="16"/>
                          <w:szCs w:val="16"/>
                        </w:rPr>
                      </w:pPr>
                      <w:r w:rsidRPr="00EF3BB6">
                        <w:rPr>
                          <w:rFonts w:ascii="Fira Code" w:hAnsi="Fira Code"/>
                          <w:color w:val="1F497D" w:themeColor="text2"/>
                          <w:sz w:val="16"/>
                          <w:szCs w:val="16"/>
                        </w:rPr>
                        <w:t>void sem_wait(Semaphore *sem) {</w:t>
                      </w:r>
                    </w:p>
                    <w:p w14:paraId="04C6751A" w14:textId="16D6E74E" w:rsidR="00EF3BB6" w:rsidRPr="00EF3BB6" w:rsidRDefault="00EF3BB6" w:rsidP="00EF3BB6">
                      <w:pPr>
                        <w:ind w:left="0"/>
                        <w:contextualSpacing/>
                        <w:jc w:val="left"/>
                        <w:rPr>
                          <w:rFonts w:ascii="Fira Code" w:hAnsi="Fira Code"/>
                          <w:color w:val="1F497D" w:themeColor="text2"/>
                          <w:sz w:val="16"/>
                          <w:szCs w:val="16"/>
                        </w:rPr>
                      </w:pPr>
                      <w:r w:rsidRPr="00EF3BB6">
                        <w:rPr>
                          <w:rFonts w:ascii="Fira Code" w:hAnsi="Fira Code"/>
                          <w:color w:val="1F497D" w:themeColor="text2"/>
                          <w:sz w:val="16"/>
                          <w:szCs w:val="16"/>
                        </w:rPr>
                        <w:t xml:space="preserve"> pthread_mutex_lock(&amp;(sem-&gt;lock));</w:t>
                      </w:r>
                    </w:p>
                    <w:p w14:paraId="4C872A08" w14:textId="3EC7ECDE" w:rsidR="00EF3BB6" w:rsidRPr="00EF3BB6" w:rsidRDefault="00EF3BB6" w:rsidP="00EF3BB6">
                      <w:pPr>
                        <w:ind w:left="0"/>
                        <w:contextualSpacing/>
                        <w:jc w:val="left"/>
                        <w:rPr>
                          <w:rFonts w:ascii="Fira Code" w:hAnsi="Fira Code"/>
                          <w:color w:val="1F497D" w:themeColor="text2"/>
                          <w:sz w:val="16"/>
                          <w:szCs w:val="16"/>
                        </w:rPr>
                      </w:pPr>
                      <w:r w:rsidRPr="00EF3BB6">
                        <w:rPr>
                          <w:rFonts w:ascii="Fira Code" w:hAnsi="Fira Code"/>
                          <w:color w:val="1F497D" w:themeColor="text2"/>
                          <w:sz w:val="16"/>
                          <w:szCs w:val="16"/>
                        </w:rPr>
                        <w:t xml:space="preserve"> while (sem-&gt;count &lt;= 0)</w:t>
                      </w:r>
                    </w:p>
                    <w:p w14:paraId="78644899" w14:textId="2041F603" w:rsidR="00EF3BB6" w:rsidRPr="00EF3BB6" w:rsidRDefault="00EF3BB6" w:rsidP="00EF3BB6">
                      <w:pPr>
                        <w:ind w:left="0"/>
                        <w:contextualSpacing/>
                        <w:jc w:val="left"/>
                        <w:rPr>
                          <w:rFonts w:ascii="Fira Code" w:hAnsi="Fira Code"/>
                          <w:color w:val="1F497D" w:themeColor="text2"/>
                          <w:sz w:val="16"/>
                          <w:szCs w:val="16"/>
                        </w:rPr>
                      </w:pPr>
                      <w:r w:rsidRPr="00EF3BB6">
                        <w:rPr>
                          <w:rFonts w:ascii="Fira Code" w:hAnsi="Fira Code"/>
                          <w:color w:val="1F497D" w:themeColor="text2"/>
                          <w:sz w:val="16"/>
                          <w:szCs w:val="16"/>
                        </w:rPr>
                        <w:t xml:space="preserve">    pthread_cond_wait(&amp;(sem-&gt;cond), </w:t>
                      </w:r>
                      <w:r>
                        <w:rPr>
                          <w:rFonts w:ascii="Fira Code" w:hAnsi="Fira Code"/>
                          <w:color w:val="1F497D" w:themeColor="text2"/>
                          <w:sz w:val="16"/>
                          <w:szCs w:val="16"/>
                        </w:rPr>
                        <w:br/>
                        <w:t xml:space="preserve">                      </w:t>
                      </w:r>
                      <w:r w:rsidRPr="00EF3BB6">
                        <w:rPr>
                          <w:rFonts w:ascii="Fira Code" w:hAnsi="Fira Code"/>
                          <w:color w:val="1F497D" w:themeColor="text2"/>
                          <w:sz w:val="16"/>
                          <w:szCs w:val="16"/>
                        </w:rPr>
                        <w:t>&amp;(sem-&gt;lock));</w:t>
                      </w:r>
                    </w:p>
                    <w:p w14:paraId="3A4211AA" w14:textId="257CC615" w:rsidR="00EF3BB6" w:rsidRPr="00EF3BB6" w:rsidRDefault="00EF3BB6" w:rsidP="00EF3BB6">
                      <w:pPr>
                        <w:ind w:left="0"/>
                        <w:contextualSpacing/>
                        <w:jc w:val="left"/>
                        <w:rPr>
                          <w:rFonts w:ascii="Fira Code" w:hAnsi="Fira Code"/>
                          <w:color w:val="1F497D" w:themeColor="text2"/>
                          <w:sz w:val="16"/>
                          <w:szCs w:val="16"/>
                        </w:rPr>
                      </w:pPr>
                      <w:r w:rsidRPr="00EF3BB6">
                        <w:rPr>
                          <w:rFonts w:ascii="Fira Code" w:hAnsi="Fira Code"/>
                          <w:color w:val="1F497D" w:themeColor="text2"/>
                          <w:sz w:val="16"/>
                          <w:szCs w:val="16"/>
                        </w:rPr>
                        <w:t xml:space="preserve"> sem-&gt;count--;</w:t>
                      </w:r>
                    </w:p>
                    <w:p w14:paraId="13AC78CF" w14:textId="71C4C9C0" w:rsidR="00EF3BB6" w:rsidRPr="00EF3BB6" w:rsidRDefault="00EF3BB6" w:rsidP="00EF3BB6">
                      <w:pPr>
                        <w:ind w:left="0"/>
                        <w:contextualSpacing/>
                        <w:jc w:val="left"/>
                        <w:rPr>
                          <w:rFonts w:ascii="Fira Code" w:hAnsi="Fira Code"/>
                          <w:color w:val="1F497D" w:themeColor="text2"/>
                          <w:sz w:val="16"/>
                          <w:szCs w:val="16"/>
                        </w:rPr>
                      </w:pPr>
                      <w:r w:rsidRPr="00EF3BB6">
                        <w:rPr>
                          <w:rFonts w:ascii="Fira Code" w:hAnsi="Fira Code"/>
                          <w:color w:val="1F497D" w:themeColor="text2"/>
                          <w:sz w:val="16"/>
                          <w:szCs w:val="16"/>
                        </w:rPr>
                        <w:t xml:space="preserve"> pthread_cond_signal(&amp;(sem-&gt;cond));</w:t>
                      </w:r>
                    </w:p>
                    <w:p w14:paraId="5AA34CB4" w14:textId="0E050606" w:rsidR="00EF3BB6" w:rsidRPr="00EF3BB6" w:rsidRDefault="00EF3BB6" w:rsidP="00EF3BB6">
                      <w:pPr>
                        <w:ind w:left="0"/>
                        <w:contextualSpacing/>
                        <w:jc w:val="left"/>
                        <w:rPr>
                          <w:rFonts w:ascii="Fira Code" w:hAnsi="Fira Code"/>
                          <w:color w:val="1F497D" w:themeColor="text2"/>
                          <w:sz w:val="16"/>
                          <w:szCs w:val="16"/>
                        </w:rPr>
                      </w:pPr>
                      <w:r w:rsidRPr="00EF3BB6">
                        <w:rPr>
                          <w:rFonts w:ascii="Fira Code" w:hAnsi="Fira Code"/>
                          <w:color w:val="1F497D" w:themeColor="text2"/>
                          <w:sz w:val="16"/>
                          <w:szCs w:val="16"/>
                        </w:rPr>
                        <w:t xml:space="preserve"> pthread_mutex_unlock(&amp;(sem-&gt;lock));</w:t>
                      </w:r>
                    </w:p>
                    <w:p w14:paraId="2FAF5E3D" w14:textId="45C27560" w:rsidR="00683D85" w:rsidRPr="00EF3BB6" w:rsidRDefault="00EF3BB6" w:rsidP="00EF3BB6">
                      <w:pPr>
                        <w:ind w:left="0"/>
                        <w:contextualSpacing/>
                        <w:jc w:val="left"/>
                        <w:rPr>
                          <w:rFonts w:ascii="Fira Code" w:hAnsi="Fira Code"/>
                          <w:color w:val="1F497D" w:themeColor="text2"/>
                          <w:sz w:val="16"/>
                          <w:szCs w:val="16"/>
                        </w:rPr>
                      </w:pPr>
                      <w:r w:rsidRPr="00EF3BB6">
                        <w:rPr>
                          <w:rFonts w:ascii="Fira Code" w:hAnsi="Fira Code"/>
                          <w:color w:val="1F497D" w:themeColor="text2"/>
                          <w:sz w:val="16"/>
                          <w:szCs w:val="16"/>
                        </w:rPr>
                        <w:t>}</w:t>
                      </w:r>
                    </w:p>
                  </w:txbxContent>
                </v:textbox>
                <w10:anchorlock/>
              </v:shape>
            </w:pict>
          </mc:Fallback>
        </mc:AlternateContent>
      </w:r>
      <w:r w:rsidR="00941CBB">
        <w:rPr>
          <w:rFonts w:ascii="Fira Sans" w:hAnsi="Fira Sans" w:cs="Courier New"/>
          <w:b/>
        </w:rPr>
        <w:br/>
      </w:r>
      <w:r w:rsidR="0064189B" w:rsidRPr="0064189B">
        <w:rPr>
          <w:rFonts w:ascii="Fira Sans" w:hAnsi="Fira Sans" w:cs="Courier New"/>
          <w:color w:val="1F497D" w:themeColor="text2"/>
        </w:rPr>
        <w:lastRenderedPageBreak/>
        <w:t>Or an equivalent implementation with C++ Threads</w:t>
      </w:r>
      <w:r w:rsidR="003F7F64">
        <w:rPr>
          <w:rFonts w:ascii="Fira Sans" w:hAnsi="Fira Sans" w:cs="Courier New"/>
          <w:color w:val="1F497D" w:themeColor="text2"/>
        </w:rPr>
        <w:br/>
      </w:r>
      <w:r w:rsidR="00DF34DB">
        <w:rPr>
          <w:rFonts w:ascii="Fira Sans" w:hAnsi="Fira Sans" w:cs="Courier New"/>
          <w:color w:val="1F497D" w:themeColor="text2"/>
        </w:rPr>
        <w:t>4 marks for a definition of a semaphore struct.</w:t>
      </w:r>
      <w:r w:rsidR="007D4C78">
        <w:rPr>
          <w:rFonts w:ascii="Fira Sans" w:hAnsi="Fira Sans" w:cs="Courier New"/>
          <w:color w:val="1F497D" w:themeColor="text2"/>
        </w:rPr>
        <w:br/>
        <w:t>4 mar</w:t>
      </w:r>
      <w:r w:rsidR="005D3605">
        <w:rPr>
          <w:rFonts w:ascii="Fira Sans" w:hAnsi="Fira Sans" w:cs="Courier New"/>
          <w:color w:val="1F497D" w:themeColor="text2"/>
        </w:rPr>
        <w:t>k</w:t>
      </w:r>
      <w:r w:rsidR="007D4C78">
        <w:rPr>
          <w:rFonts w:ascii="Fira Sans" w:hAnsi="Fira Sans" w:cs="Courier New"/>
          <w:color w:val="1F497D" w:themeColor="text2"/>
        </w:rPr>
        <w:t>s for sem_signal</w:t>
      </w:r>
      <w:r w:rsidR="00DF49E0">
        <w:rPr>
          <w:rFonts w:ascii="Fira Sans" w:hAnsi="Fira Sans" w:cs="Courier New"/>
          <w:color w:val="1F497D" w:themeColor="text2"/>
        </w:rPr>
        <w:t xml:space="preserve"> (1 for lock/unlock, 1 for right condition, 1 for count, 1 signal)</w:t>
      </w:r>
      <w:r w:rsidR="005D3605">
        <w:rPr>
          <w:rFonts w:ascii="Fira Sans" w:hAnsi="Fira Sans" w:cs="Courier New"/>
          <w:color w:val="1F497D" w:themeColor="text2"/>
        </w:rPr>
        <w:br/>
        <w:t>4 marks for sem_wait</w:t>
      </w:r>
      <w:r w:rsidR="00F917F8">
        <w:rPr>
          <w:rFonts w:ascii="Fira Sans" w:hAnsi="Fira Sans" w:cs="Courier New"/>
          <w:color w:val="1F497D" w:themeColor="text2"/>
        </w:rPr>
        <w:t xml:space="preserve"> (1 for lock/unlock, 1 for right while, 1 for wait, 1 for signal)</w:t>
      </w:r>
      <w:r w:rsidR="008C07DE">
        <w:rPr>
          <w:rFonts w:ascii="Fira Sans" w:hAnsi="Fira Sans" w:cs="Courier New"/>
          <w:color w:val="1F497D" w:themeColor="text2"/>
        </w:rPr>
        <w:br/>
        <w:t>sem_create not necessary</w:t>
      </w:r>
    </w:p>
    <w:p w14:paraId="75F5D2C9" w14:textId="606AB37B" w:rsidR="005A058F" w:rsidRPr="00E87825" w:rsidRDefault="005A058F" w:rsidP="005A058F">
      <w:pPr>
        <w:ind w:left="0"/>
        <w:jc w:val="right"/>
        <w:rPr>
          <w:rFonts w:ascii="Fira Sans" w:hAnsi="Fira Sans" w:cs="Courier New"/>
          <w:b/>
          <w:sz w:val="22"/>
          <w:szCs w:val="22"/>
        </w:rPr>
      </w:pPr>
      <w:r w:rsidRPr="00E87825">
        <w:rPr>
          <w:rFonts w:ascii="Fira Sans" w:hAnsi="Fira Sans" w:cs="Courier New"/>
          <w:b/>
          <w:sz w:val="22"/>
          <w:szCs w:val="22"/>
        </w:rPr>
        <w:t>TOTAL MARKS [20]</w:t>
      </w:r>
    </w:p>
    <w:sectPr w:rsidR="005A058F" w:rsidRPr="00E87825" w:rsidSect="00693717">
      <w:footerReference w:type="default" r:id="rId12"/>
      <w:pgSz w:w="11880" w:h="16820"/>
      <w:pgMar w:top="1440" w:right="1440" w:bottom="1440" w:left="1440" w:header="720" w:footer="1191"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903B36" w14:textId="77777777" w:rsidR="00E8453A" w:rsidRDefault="00E8453A" w:rsidP="00593719">
      <w:pPr>
        <w:spacing w:before="0"/>
      </w:pPr>
      <w:r>
        <w:separator/>
      </w:r>
    </w:p>
  </w:endnote>
  <w:endnote w:type="continuationSeparator" w:id="0">
    <w:p w14:paraId="144FC32E" w14:textId="77777777" w:rsidR="00E8453A" w:rsidRDefault="00E8453A" w:rsidP="00593719">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0000500000000020000"/>
    <w:charset w:val="00"/>
    <w:family w:val="auto"/>
    <w:pitch w:val="variable"/>
    <w:sig w:usb0="E00002FF" w:usb1="5000205A" w:usb2="00000000" w:usb3="00000000" w:csb0="0000019F" w:csb1="00000000"/>
  </w:font>
  <w:font w:name="Courier">
    <w:panose1 w:val="00000000000000000000"/>
    <w:charset w:val="00"/>
    <w:family w:val="auto"/>
    <w:pitch w:val="variable"/>
    <w:sig w:usb0="00000003"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Fira Sans">
    <w:panose1 w:val="020B0503050000020004"/>
    <w:charset w:val="00"/>
    <w:family w:val="swiss"/>
    <w:notTrueType/>
    <w:pitch w:val="variable"/>
    <w:sig w:usb0="600002FF" w:usb1="02000001" w:usb2="00000000" w:usb3="00000000" w:csb0="0000019F" w:csb1="00000000"/>
  </w:font>
  <w:font w:name="Fira Code">
    <w:panose1 w:val="020B0509050000020004"/>
    <w:charset w:val="00"/>
    <w:family w:val="modern"/>
    <w:notTrueType/>
    <w:pitch w:val="fixed"/>
    <w:sig w:usb0="40000287" w:usb1="02003801"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DF8323" w14:textId="18653778" w:rsidR="006D5E2F" w:rsidRDefault="006D5E2F" w:rsidP="004E7877">
    <w:pPr>
      <w:pStyle w:val="Footer"/>
      <w:framePr w:w="1367" w:h="361" w:hRule="exact" w:wrap="around" w:vAnchor="text" w:hAnchor="page" w:x="4681" w:y="332"/>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621ABA" w14:textId="77777777" w:rsidR="004E7877" w:rsidRPr="00ED2C29" w:rsidRDefault="004E7877" w:rsidP="008B0B30">
    <w:pPr>
      <w:pStyle w:val="Footer"/>
      <w:framePr w:w="1367" w:h="361" w:hRule="exact" w:wrap="around" w:vAnchor="text" w:hAnchor="page" w:x="4681" w:y="332"/>
      <w:jc w:val="left"/>
      <w:rPr>
        <w:rStyle w:val="PageNumber"/>
        <w:b/>
      </w:rPr>
    </w:pPr>
    <w:r w:rsidRPr="00ED2C29">
      <w:rPr>
        <w:rStyle w:val="PageNumber"/>
        <w:b/>
      </w:rPr>
      <w:fldChar w:fldCharType="begin"/>
    </w:r>
    <w:r w:rsidRPr="00ED2C29">
      <w:rPr>
        <w:rStyle w:val="PageNumber"/>
        <w:b/>
      </w:rPr>
      <w:instrText xml:space="preserve">PAGE  </w:instrText>
    </w:r>
    <w:r w:rsidRPr="00ED2C29">
      <w:rPr>
        <w:rStyle w:val="PageNumber"/>
        <w:b/>
      </w:rPr>
      <w:fldChar w:fldCharType="separate"/>
    </w:r>
    <w:r>
      <w:rPr>
        <w:rStyle w:val="PageNumber"/>
        <w:b/>
        <w:noProof/>
      </w:rPr>
      <w:t>4</w:t>
    </w:r>
    <w:r w:rsidRPr="00ED2C29">
      <w:rPr>
        <w:rStyle w:val="PageNumber"/>
        <w:b/>
      </w:rPr>
      <w:fldChar w:fldCharType="end"/>
    </w:r>
  </w:p>
  <w:p w14:paraId="0EA825DE" w14:textId="2BBBEA23" w:rsidR="004E7877" w:rsidRDefault="004E7877" w:rsidP="008B0B30">
    <w:pPr>
      <w:pStyle w:val="8Footer"/>
      <w:tabs>
        <w:tab w:val="clear" w:pos="3969"/>
        <w:tab w:val="clear" w:pos="8789"/>
        <w:tab w:val="center" w:pos="4111"/>
        <w:tab w:val="right" w:pos="9072"/>
      </w:tabs>
      <w:ind w:right="-72"/>
    </w:pPr>
    <w:r>
      <w:rPr>
        <w:rStyle w:val="FooterChar"/>
      </w:rPr>
      <w:t xml:space="preserve">Summer </w:t>
    </w:r>
    <w:r w:rsidRPr="00F04E03">
      <w:rPr>
        <w:rStyle w:val="FooterChar"/>
      </w:rPr>
      <w:t>Diet</w:t>
    </w:r>
    <w:r>
      <w:tab/>
      <w:t xml:space="preserve">  </w:t>
    </w:r>
    <w:r>
      <w:tab/>
      <w:t>/END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B2D206" w14:textId="77777777" w:rsidR="00E8453A" w:rsidRDefault="00E8453A" w:rsidP="00593719">
      <w:pPr>
        <w:spacing w:before="0"/>
      </w:pPr>
      <w:r>
        <w:separator/>
      </w:r>
    </w:p>
  </w:footnote>
  <w:footnote w:type="continuationSeparator" w:id="0">
    <w:p w14:paraId="74B75D0A" w14:textId="77777777" w:rsidR="00E8453A" w:rsidRDefault="00E8453A" w:rsidP="00593719">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D2024"/>
    <w:multiLevelType w:val="hybridMultilevel"/>
    <w:tmpl w:val="85F0ACCA"/>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 w15:restartNumberingAfterBreak="0">
    <w:nsid w:val="06F174D4"/>
    <w:multiLevelType w:val="hybridMultilevel"/>
    <w:tmpl w:val="86B8C8AA"/>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2" w15:restartNumberingAfterBreak="0">
    <w:nsid w:val="080B455B"/>
    <w:multiLevelType w:val="hybridMultilevel"/>
    <w:tmpl w:val="E166A0EC"/>
    <w:lvl w:ilvl="0" w:tplc="04090001">
      <w:start w:val="1"/>
      <w:numFmt w:val="bullet"/>
      <w:lvlText w:val=""/>
      <w:lvlJc w:val="left"/>
      <w:pPr>
        <w:ind w:left="1571" w:hanging="360"/>
      </w:pPr>
      <w:rPr>
        <w:rFonts w:ascii="Symbol" w:hAnsi="Symbol"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3" w15:restartNumberingAfterBreak="0">
    <w:nsid w:val="09BF0C20"/>
    <w:multiLevelType w:val="hybridMultilevel"/>
    <w:tmpl w:val="642EB07C"/>
    <w:lvl w:ilvl="0" w:tplc="7E589D1A">
      <w:start w:val="1"/>
      <w:numFmt w:val="lowerRoman"/>
      <w:pStyle w:val="Item"/>
      <w:lvlText w:val="(%1)"/>
      <w:lvlJc w:val="right"/>
      <w:pPr>
        <w:ind w:left="1391" w:hanging="18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4" w15:restartNumberingAfterBreak="0">
    <w:nsid w:val="0B491D22"/>
    <w:multiLevelType w:val="hybridMultilevel"/>
    <w:tmpl w:val="B5DEA0BA"/>
    <w:lvl w:ilvl="0" w:tplc="61AC80C6">
      <w:start w:val="1"/>
      <w:numFmt w:val="lowerRoman"/>
      <w:lvlText w:val="(%1)"/>
      <w:lvlJc w:val="left"/>
      <w:pPr>
        <w:ind w:left="3396" w:hanging="720"/>
      </w:pPr>
      <w:rPr>
        <w:rFonts w:hint="default"/>
      </w:rPr>
    </w:lvl>
    <w:lvl w:ilvl="1" w:tplc="0409000F">
      <w:start w:val="1"/>
      <w:numFmt w:val="decimal"/>
      <w:lvlText w:val="%2."/>
      <w:lvlJc w:val="left"/>
      <w:pPr>
        <w:ind w:left="2778" w:hanging="360"/>
      </w:pPr>
      <w:rPr>
        <w:rFonts w:hint="default"/>
      </w:rPr>
    </w:lvl>
    <w:lvl w:ilvl="2" w:tplc="0409001B" w:tentative="1">
      <w:start w:val="1"/>
      <w:numFmt w:val="lowerRoman"/>
      <w:lvlText w:val="%3."/>
      <w:lvlJc w:val="right"/>
      <w:pPr>
        <w:ind w:left="3498" w:hanging="180"/>
      </w:pPr>
    </w:lvl>
    <w:lvl w:ilvl="3" w:tplc="0409000F" w:tentative="1">
      <w:start w:val="1"/>
      <w:numFmt w:val="decimal"/>
      <w:lvlText w:val="%4."/>
      <w:lvlJc w:val="left"/>
      <w:pPr>
        <w:ind w:left="4218" w:hanging="360"/>
      </w:pPr>
    </w:lvl>
    <w:lvl w:ilvl="4" w:tplc="04090019" w:tentative="1">
      <w:start w:val="1"/>
      <w:numFmt w:val="lowerLetter"/>
      <w:lvlText w:val="%5."/>
      <w:lvlJc w:val="left"/>
      <w:pPr>
        <w:ind w:left="4938" w:hanging="360"/>
      </w:pPr>
    </w:lvl>
    <w:lvl w:ilvl="5" w:tplc="0409001B" w:tentative="1">
      <w:start w:val="1"/>
      <w:numFmt w:val="lowerRoman"/>
      <w:lvlText w:val="%6."/>
      <w:lvlJc w:val="right"/>
      <w:pPr>
        <w:ind w:left="5658" w:hanging="180"/>
      </w:pPr>
    </w:lvl>
    <w:lvl w:ilvl="6" w:tplc="0409000F" w:tentative="1">
      <w:start w:val="1"/>
      <w:numFmt w:val="decimal"/>
      <w:lvlText w:val="%7."/>
      <w:lvlJc w:val="left"/>
      <w:pPr>
        <w:ind w:left="6378" w:hanging="360"/>
      </w:pPr>
    </w:lvl>
    <w:lvl w:ilvl="7" w:tplc="04090019" w:tentative="1">
      <w:start w:val="1"/>
      <w:numFmt w:val="lowerLetter"/>
      <w:lvlText w:val="%8."/>
      <w:lvlJc w:val="left"/>
      <w:pPr>
        <w:ind w:left="7098" w:hanging="360"/>
      </w:pPr>
    </w:lvl>
    <w:lvl w:ilvl="8" w:tplc="0409001B" w:tentative="1">
      <w:start w:val="1"/>
      <w:numFmt w:val="lowerRoman"/>
      <w:lvlText w:val="%9."/>
      <w:lvlJc w:val="right"/>
      <w:pPr>
        <w:ind w:left="7818" w:hanging="180"/>
      </w:pPr>
    </w:lvl>
  </w:abstractNum>
  <w:abstractNum w:abstractNumId="5" w15:restartNumberingAfterBreak="0">
    <w:nsid w:val="0C024937"/>
    <w:multiLevelType w:val="hybridMultilevel"/>
    <w:tmpl w:val="B82E2E3E"/>
    <w:lvl w:ilvl="0" w:tplc="02B8C338">
      <w:start w:val="1"/>
      <w:numFmt w:val="decimal"/>
      <w:lvlText w:val="%1."/>
      <w:lvlJc w:val="left"/>
      <w:pPr>
        <w:ind w:left="720" w:hanging="360"/>
      </w:pPr>
      <w:rPr>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4B1DDF"/>
    <w:multiLevelType w:val="hybridMultilevel"/>
    <w:tmpl w:val="4A7CCC4E"/>
    <w:lvl w:ilvl="0" w:tplc="04090001">
      <w:start w:val="1"/>
      <w:numFmt w:val="bullet"/>
      <w:lvlText w:val=""/>
      <w:lvlJc w:val="left"/>
      <w:pPr>
        <w:ind w:left="720" w:hanging="360"/>
      </w:pPr>
      <w:rPr>
        <w:rFonts w:ascii="Symbol" w:hAnsi="Symbol" w:hint="default"/>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923002"/>
    <w:multiLevelType w:val="hybridMultilevel"/>
    <w:tmpl w:val="E15E7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E51657"/>
    <w:multiLevelType w:val="hybridMultilevel"/>
    <w:tmpl w:val="5858C3D2"/>
    <w:lvl w:ilvl="0" w:tplc="0409000F">
      <w:start w:val="1"/>
      <w:numFmt w:val="decimal"/>
      <w:lvlText w:val="%1."/>
      <w:lvlJc w:val="left"/>
      <w:pPr>
        <w:ind w:left="2058" w:hanging="360"/>
      </w:pPr>
    </w:lvl>
    <w:lvl w:ilvl="1" w:tplc="04090019" w:tentative="1">
      <w:start w:val="1"/>
      <w:numFmt w:val="lowerLetter"/>
      <w:lvlText w:val="%2."/>
      <w:lvlJc w:val="left"/>
      <w:pPr>
        <w:ind w:left="2778" w:hanging="360"/>
      </w:pPr>
    </w:lvl>
    <w:lvl w:ilvl="2" w:tplc="0409001B" w:tentative="1">
      <w:start w:val="1"/>
      <w:numFmt w:val="lowerRoman"/>
      <w:lvlText w:val="%3."/>
      <w:lvlJc w:val="right"/>
      <w:pPr>
        <w:ind w:left="3498" w:hanging="180"/>
      </w:pPr>
    </w:lvl>
    <w:lvl w:ilvl="3" w:tplc="0409000F" w:tentative="1">
      <w:start w:val="1"/>
      <w:numFmt w:val="decimal"/>
      <w:lvlText w:val="%4."/>
      <w:lvlJc w:val="left"/>
      <w:pPr>
        <w:ind w:left="4218" w:hanging="360"/>
      </w:pPr>
    </w:lvl>
    <w:lvl w:ilvl="4" w:tplc="04090019" w:tentative="1">
      <w:start w:val="1"/>
      <w:numFmt w:val="lowerLetter"/>
      <w:lvlText w:val="%5."/>
      <w:lvlJc w:val="left"/>
      <w:pPr>
        <w:ind w:left="4938" w:hanging="360"/>
      </w:pPr>
    </w:lvl>
    <w:lvl w:ilvl="5" w:tplc="0409001B" w:tentative="1">
      <w:start w:val="1"/>
      <w:numFmt w:val="lowerRoman"/>
      <w:lvlText w:val="%6."/>
      <w:lvlJc w:val="right"/>
      <w:pPr>
        <w:ind w:left="5658" w:hanging="180"/>
      </w:pPr>
    </w:lvl>
    <w:lvl w:ilvl="6" w:tplc="0409000F" w:tentative="1">
      <w:start w:val="1"/>
      <w:numFmt w:val="decimal"/>
      <w:lvlText w:val="%7."/>
      <w:lvlJc w:val="left"/>
      <w:pPr>
        <w:ind w:left="6378" w:hanging="360"/>
      </w:pPr>
    </w:lvl>
    <w:lvl w:ilvl="7" w:tplc="04090019" w:tentative="1">
      <w:start w:val="1"/>
      <w:numFmt w:val="lowerLetter"/>
      <w:lvlText w:val="%8."/>
      <w:lvlJc w:val="left"/>
      <w:pPr>
        <w:ind w:left="7098" w:hanging="360"/>
      </w:pPr>
    </w:lvl>
    <w:lvl w:ilvl="8" w:tplc="0409001B" w:tentative="1">
      <w:start w:val="1"/>
      <w:numFmt w:val="lowerRoman"/>
      <w:lvlText w:val="%9."/>
      <w:lvlJc w:val="right"/>
      <w:pPr>
        <w:ind w:left="7818" w:hanging="180"/>
      </w:pPr>
    </w:lvl>
  </w:abstractNum>
  <w:abstractNum w:abstractNumId="9" w15:restartNumberingAfterBreak="0">
    <w:nsid w:val="2D930CF2"/>
    <w:multiLevelType w:val="multilevel"/>
    <w:tmpl w:val="18E6880A"/>
    <w:lvl w:ilvl="0">
      <w:start w:val="1"/>
      <w:numFmt w:val="decimal"/>
      <w:lvlText w:val="%1."/>
      <w:lvlJc w:val="left"/>
      <w:pPr>
        <w:ind w:left="720" w:hanging="360"/>
      </w:pPr>
    </w:lvl>
    <w:lvl w:ilvl="1">
      <w:start w:val="1"/>
      <w:numFmt w:val="lowerLetter"/>
      <w:lvlText w:val="(%2)"/>
      <w:lvlJc w:val="left"/>
      <w:pPr>
        <w:ind w:left="1440" w:hanging="360"/>
      </w:pPr>
      <w:rPr>
        <w:rFonts w:hint="default"/>
        <w:b/>
        <w:i/>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ED84178"/>
    <w:multiLevelType w:val="hybridMultilevel"/>
    <w:tmpl w:val="95126A42"/>
    <w:lvl w:ilvl="0" w:tplc="02B8C338">
      <w:start w:val="1"/>
      <w:numFmt w:val="decimal"/>
      <w:lvlText w:val="%1."/>
      <w:lvlJc w:val="left"/>
      <w:pPr>
        <w:ind w:left="720" w:hanging="360"/>
      </w:pPr>
      <w:rPr>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FB0AE7"/>
    <w:multiLevelType w:val="multilevel"/>
    <w:tmpl w:val="74601F50"/>
    <w:lvl w:ilvl="0">
      <w:start w:val="1"/>
      <w:numFmt w:val="decimal"/>
      <w:lvlText w:val="%1."/>
      <w:lvlJc w:val="left"/>
      <w:pPr>
        <w:ind w:left="720" w:hanging="360"/>
      </w:p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6CB4E4C"/>
    <w:multiLevelType w:val="hybridMultilevel"/>
    <w:tmpl w:val="85F0ACCA"/>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3" w15:restartNumberingAfterBreak="0">
    <w:nsid w:val="393D222B"/>
    <w:multiLevelType w:val="hybridMultilevel"/>
    <w:tmpl w:val="F740F85E"/>
    <w:lvl w:ilvl="0" w:tplc="02B8C338">
      <w:start w:val="1"/>
      <w:numFmt w:val="decimal"/>
      <w:lvlText w:val="%1."/>
      <w:lvlJc w:val="left"/>
      <w:pPr>
        <w:ind w:left="720" w:hanging="360"/>
      </w:pPr>
      <w:rPr>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A01F62"/>
    <w:multiLevelType w:val="hybridMultilevel"/>
    <w:tmpl w:val="573298C4"/>
    <w:lvl w:ilvl="0" w:tplc="61AC80C6">
      <w:start w:val="1"/>
      <w:numFmt w:val="lowerRoman"/>
      <w:lvlText w:val="(%1)"/>
      <w:lvlJc w:val="left"/>
      <w:pPr>
        <w:ind w:left="3396" w:hanging="720"/>
      </w:pPr>
      <w:rPr>
        <w:rFonts w:hint="default"/>
      </w:rPr>
    </w:lvl>
    <w:lvl w:ilvl="1" w:tplc="0409000F">
      <w:start w:val="1"/>
      <w:numFmt w:val="decimal"/>
      <w:lvlText w:val="%2."/>
      <w:lvlJc w:val="left"/>
      <w:pPr>
        <w:ind w:left="2778" w:hanging="360"/>
      </w:pPr>
      <w:rPr>
        <w:rFonts w:hint="default"/>
      </w:rPr>
    </w:lvl>
    <w:lvl w:ilvl="2" w:tplc="0409001B" w:tentative="1">
      <w:start w:val="1"/>
      <w:numFmt w:val="lowerRoman"/>
      <w:lvlText w:val="%3."/>
      <w:lvlJc w:val="right"/>
      <w:pPr>
        <w:ind w:left="3498" w:hanging="180"/>
      </w:pPr>
    </w:lvl>
    <w:lvl w:ilvl="3" w:tplc="0409000F" w:tentative="1">
      <w:start w:val="1"/>
      <w:numFmt w:val="decimal"/>
      <w:lvlText w:val="%4."/>
      <w:lvlJc w:val="left"/>
      <w:pPr>
        <w:ind w:left="4218" w:hanging="360"/>
      </w:pPr>
    </w:lvl>
    <w:lvl w:ilvl="4" w:tplc="04090019" w:tentative="1">
      <w:start w:val="1"/>
      <w:numFmt w:val="lowerLetter"/>
      <w:lvlText w:val="%5."/>
      <w:lvlJc w:val="left"/>
      <w:pPr>
        <w:ind w:left="4938" w:hanging="360"/>
      </w:pPr>
    </w:lvl>
    <w:lvl w:ilvl="5" w:tplc="0409001B" w:tentative="1">
      <w:start w:val="1"/>
      <w:numFmt w:val="lowerRoman"/>
      <w:lvlText w:val="%6."/>
      <w:lvlJc w:val="right"/>
      <w:pPr>
        <w:ind w:left="5658" w:hanging="180"/>
      </w:pPr>
    </w:lvl>
    <w:lvl w:ilvl="6" w:tplc="0409000F" w:tentative="1">
      <w:start w:val="1"/>
      <w:numFmt w:val="decimal"/>
      <w:lvlText w:val="%7."/>
      <w:lvlJc w:val="left"/>
      <w:pPr>
        <w:ind w:left="6378" w:hanging="360"/>
      </w:pPr>
    </w:lvl>
    <w:lvl w:ilvl="7" w:tplc="04090019" w:tentative="1">
      <w:start w:val="1"/>
      <w:numFmt w:val="lowerLetter"/>
      <w:lvlText w:val="%8."/>
      <w:lvlJc w:val="left"/>
      <w:pPr>
        <w:ind w:left="7098" w:hanging="360"/>
      </w:pPr>
    </w:lvl>
    <w:lvl w:ilvl="8" w:tplc="0409001B" w:tentative="1">
      <w:start w:val="1"/>
      <w:numFmt w:val="lowerRoman"/>
      <w:lvlText w:val="%9."/>
      <w:lvlJc w:val="right"/>
      <w:pPr>
        <w:ind w:left="7818" w:hanging="180"/>
      </w:pPr>
    </w:lvl>
  </w:abstractNum>
  <w:abstractNum w:abstractNumId="15" w15:restartNumberingAfterBreak="0">
    <w:nsid w:val="3E4762F2"/>
    <w:multiLevelType w:val="hybridMultilevel"/>
    <w:tmpl w:val="11740C32"/>
    <w:lvl w:ilvl="0" w:tplc="182CBB70">
      <w:start w:val="1"/>
      <w:numFmt w:val="decimal"/>
      <w:lvlText w:val="%1."/>
      <w:lvlJc w:val="left"/>
      <w:pPr>
        <w:ind w:left="3621"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57540E"/>
    <w:multiLevelType w:val="hybridMultilevel"/>
    <w:tmpl w:val="CC06B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AB24854"/>
    <w:multiLevelType w:val="multilevel"/>
    <w:tmpl w:val="C52E2606"/>
    <w:lvl w:ilvl="0">
      <w:start w:val="1"/>
      <w:numFmt w:val="decimal"/>
      <w:lvlText w:val="%1."/>
      <w:lvlJc w:val="left"/>
      <w:pPr>
        <w:ind w:left="720" w:hanging="360"/>
      </w:p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4B0678EA"/>
    <w:multiLevelType w:val="hybridMultilevel"/>
    <w:tmpl w:val="D772E5E0"/>
    <w:lvl w:ilvl="0" w:tplc="4372CAA8">
      <w:numFmt w:val="bullet"/>
      <w:lvlText w:val="•"/>
      <w:lvlJc w:val="left"/>
      <w:pPr>
        <w:ind w:left="1440" w:hanging="720"/>
      </w:pPr>
      <w:rPr>
        <w:rFonts w:ascii="Calibri" w:eastAsia="Calibri" w:hAnsi="Calibri" w:cs="Times New Roman"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15:restartNumberingAfterBreak="0">
    <w:nsid w:val="513D5375"/>
    <w:multiLevelType w:val="hybridMultilevel"/>
    <w:tmpl w:val="86B8C8AA"/>
    <w:lvl w:ilvl="0" w:tplc="0409000F">
      <w:start w:val="1"/>
      <w:numFmt w:val="upperRoman"/>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20" w15:restartNumberingAfterBreak="0">
    <w:nsid w:val="56857DC7"/>
    <w:multiLevelType w:val="hybridMultilevel"/>
    <w:tmpl w:val="85F0ACCA"/>
    <w:lvl w:ilvl="0" w:tplc="0409000F">
      <w:start w:val="1"/>
      <w:numFmt w:val="lowerLetter"/>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21" w15:restartNumberingAfterBreak="0">
    <w:nsid w:val="59DC16AC"/>
    <w:multiLevelType w:val="multilevel"/>
    <w:tmpl w:val="38C40DA6"/>
    <w:lvl w:ilvl="0">
      <w:start w:val="1"/>
      <w:numFmt w:val="decimal"/>
      <w:lvlText w:val="%1."/>
      <w:lvlJc w:val="left"/>
      <w:pPr>
        <w:ind w:left="720" w:hanging="360"/>
      </w:pPr>
      <w:rPr>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5C795967"/>
    <w:multiLevelType w:val="hybridMultilevel"/>
    <w:tmpl w:val="0590A84E"/>
    <w:lvl w:ilvl="0" w:tplc="04090001">
      <w:start w:val="1"/>
      <w:numFmt w:val="bullet"/>
      <w:lvlText w:val=""/>
      <w:lvlJc w:val="left"/>
      <w:pPr>
        <w:ind w:left="720" w:hanging="360"/>
      </w:pPr>
      <w:rPr>
        <w:rFonts w:ascii="Symbol" w:hAnsi="Symbol" w:hint="default"/>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C9A4509"/>
    <w:multiLevelType w:val="multilevel"/>
    <w:tmpl w:val="D8AE1934"/>
    <w:lvl w:ilvl="0">
      <w:start w:val="1"/>
      <w:numFmt w:val="lowerRoman"/>
      <w:lvlText w:val="%1."/>
      <w:lvlJc w:val="left"/>
      <w:pPr>
        <w:ind w:left="1571" w:hanging="360"/>
      </w:pPr>
    </w:lvl>
    <w:lvl w:ilvl="1">
      <w:start w:val="1"/>
      <w:numFmt w:val="lowerLetter"/>
      <w:lvlText w:val="%2."/>
      <w:lvlJc w:val="left"/>
      <w:pPr>
        <w:ind w:left="2291" w:hanging="360"/>
      </w:pPr>
    </w:lvl>
    <w:lvl w:ilvl="2">
      <w:start w:val="1"/>
      <w:numFmt w:val="lowerRoman"/>
      <w:lvlText w:val="%3."/>
      <w:lvlJc w:val="right"/>
      <w:pPr>
        <w:ind w:left="3011" w:hanging="180"/>
      </w:pPr>
    </w:lvl>
    <w:lvl w:ilvl="3">
      <w:start w:val="1"/>
      <w:numFmt w:val="decimal"/>
      <w:lvlText w:val="%4."/>
      <w:lvlJc w:val="left"/>
      <w:pPr>
        <w:ind w:left="3731" w:hanging="360"/>
      </w:pPr>
    </w:lvl>
    <w:lvl w:ilvl="4">
      <w:start w:val="1"/>
      <w:numFmt w:val="lowerLetter"/>
      <w:lvlText w:val="%5."/>
      <w:lvlJc w:val="left"/>
      <w:pPr>
        <w:ind w:left="4451" w:hanging="360"/>
      </w:pPr>
    </w:lvl>
    <w:lvl w:ilvl="5">
      <w:start w:val="1"/>
      <w:numFmt w:val="lowerRoman"/>
      <w:lvlText w:val="%6."/>
      <w:lvlJc w:val="right"/>
      <w:pPr>
        <w:ind w:left="5171" w:hanging="180"/>
      </w:pPr>
    </w:lvl>
    <w:lvl w:ilvl="6">
      <w:start w:val="1"/>
      <w:numFmt w:val="decimal"/>
      <w:lvlText w:val="%7."/>
      <w:lvlJc w:val="left"/>
      <w:pPr>
        <w:ind w:left="5891" w:hanging="360"/>
      </w:pPr>
    </w:lvl>
    <w:lvl w:ilvl="7">
      <w:start w:val="1"/>
      <w:numFmt w:val="lowerLetter"/>
      <w:lvlText w:val="%8."/>
      <w:lvlJc w:val="left"/>
      <w:pPr>
        <w:ind w:left="6611" w:hanging="360"/>
      </w:pPr>
    </w:lvl>
    <w:lvl w:ilvl="8">
      <w:start w:val="1"/>
      <w:numFmt w:val="lowerRoman"/>
      <w:lvlText w:val="%9."/>
      <w:lvlJc w:val="right"/>
      <w:pPr>
        <w:ind w:left="7331" w:hanging="180"/>
      </w:pPr>
    </w:lvl>
  </w:abstractNum>
  <w:abstractNum w:abstractNumId="24" w15:restartNumberingAfterBreak="0">
    <w:nsid w:val="5E995193"/>
    <w:multiLevelType w:val="hybridMultilevel"/>
    <w:tmpl w:val="4364AACA"/>
    <w:lvl w:ilvl="0" w:tplc="61AC80C6">
      <w:start w:val="1"/>
      <w:numFmt w:val="lowerRoman"/>
      <w:lvlText w:val="(%1)"/>
      <w:lvlJc w:val="left"/>
      <w:pPr>
        <w:ind w:left="3396" w:hanging="720"/>
      </w:pPr>
      <w:rPr>
        <w:rFonts w:hint="default"/>
      </w:rPr>
    </w:lvl>
    <w:lvl w:ilvl="1" w:tplc="853AAB28">
      <w:start w:val="1"/>
      <w:numFmt w:val="bullet"/>
      <w:lvlText w:val=""/>
      <w:lvlJc w:val="left"/>
      <w:pPr>
        <w:ind w:left="2778" w:hanging="360"/>
      </w:pPr>
      <w:rPr>
        <w:rFonts w:ascii="Symbol" w:hAnsi="Symbol" w:hint="default"/>
      </w:rPr>
    </w:lvl>
    <w:lvl w:ilvl="2" w:tplc="0409001B" w:tentative="1">
      <w:start w:val="1"/>
      <w:numFmt w:val="lowerRoman"/>
      <w:lvlText w:val="%3."/>
      <w:lvlJc w:val="right"/>
      <w:pPr>
        <w:ind w:left="3498" w:hanging="180"/>
      </w:pPr>
    </w:lvl>
    <w:lvl w:ilvl="3" w:tplc="0409000F" w:tentative="1">
      <w:start w:val="1"/>
      <w:numFmt w:val="decimal"/>
      <w:lvlText w:val="%4."/>
      <w:lvlJc w:val="left"/>
      <w:pPr>
        <w:ind w:left="4218" w:hanging="360"/>
      </w:pPr>
    </w:lvl>
    <w:lvl w:ilvl="4" w:tplc="04090019" w:tentative="1">
      <w:start w:val="1"/>
      <w:numFmt w:val="lowerLetter"/>
      <w:lvlText w:val="%5."/>
      <w:lvlJc w:val="left"/>
      <w:pPr>
        <w:ind w:left="4938" w:hanging="360"/>
      </w:pPr>
    </w:lvl>
    <w:lvl w:ilvl="5" w:tplc="0409001B" w:tentative="1">
      <w:start w:val="1"/>
      <w:numFmt w:val="lowerRoman"/>
      <w:lvlText w:val="%6."/>
      <w:lvlJc w:val="right"/>
      <w:pPr>
        <w:ind w:left="5658" w:hanging="180"/>
      </w:pPr>
    </w:lvl>
    <w:lvl w:ilvl="6" w:tplc="0409000F" w:tentative="1">
      <w:start w:val="1"/>
      <w:numFmt w:val="decimal"/>
      <w:lvlText w:val="%7."/>
      <w:lvlJc w:val="left"/>
      <w:pPr>
        <w:ind w:left="6378" w:hanging="360"/>
      </w:pPr>
    </w:lvl>
    <w:lvl w:ilvl="7" w:tplc="04090019" w:tentative="1">
      <w:start w:val="1"/>
      <w:numFmt w:val="lowerLetter"/>
      <w:lvlText w:val="%8."/>
      <w:lvlJc w:val="left"/>
      <w:pPr>
        <w:ind w:left="7098" w:hanging="360"/>
      </w:pPr>
    </w:lvl>
    <w:lvl w:ilvl="8" w:tplc="0409001B" w:tentative="1">
      <w:start w:val="1"/>
      <w:numFmt w:val="lowerRoman"/>
      <w:lvlText w:val="%9."/>
      <w:lvlJc w:val="right"/>
      <w:pPr>
        <w:ind w:left="7818" w:hanging="180"/>
      </w:pPr>
    </w:lvl>
  </w:abstractNum>
  <w:abstractNum w:abstractNumId="25" w15:restartNumberingAfterBreak="0">
    <w:nsid w:val="623140A2"/>
    <w:multiLevelType w:val="hybridMultilevel"/>
    <w:tmpl w:val="E6C84B96"/>
    <w:lvl w:ilvl="0" w:tplc="08090017">
      <w:start w:val="1"/>
      <w:numFmt w:val="lowerLetter"/>
      <w:lvlText w:val="%1)"/>
      <w:lvlJc w:val="left"/>
      <w:pPr>
        <w:ind w:left="720" w:hanging="360"/>
      </w:pPr>
      <w:rPr>
        <w:rFonts w:hint="default"/>
      </w:rPr>
    </w:lvl>
    <w:lvl w:ilvl="1" w:tplc="08090019">
      <w:start w:val="1"/>
      <w:numFmt w:val="lowerLetter"/>
      <w:lvlText w:val="%2."/>
      <w:lvlJc w:val="left"/>
      <w:pPr>
        <w:ind w:left="1353"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6267D8E"/>
    <w:multiLevelType w:val="hybridMultilevel"/>
    <w:tmpl w:val="CC5EE31C"/>
    <w:lvl w:ilvl="0" w:tplc="61AC80C6">
      <w:start w:val="1"/>
      <w:numFmt w:val="lowerRoman"/>
      <w:lvlText w:val="(%1)"/>
      <w:lvlJc w:val="left"/>
      <w:pPr>
        <w:ind w:left="2058" w:hanging="720"/>
      </w:pPr>
      <w:rPr>
        <w:rFonts w:hint="default"/>
      </w:rPr>
    </w:lvl>
    <w:lvl w:ilvl="1" w:tplc="04090019" w:tentative="1">
      <w:start w:val="1"/>
      <w:numFmt w:val="lowerLetter"/>
      <w:lvlText w:val="%2."/>
      <w:lvlJc w:val="left"/>
      <w:pPr>
        <w:ind w:left="2418" w:hanging="360"/>
      </w:pPr>
    </w:lvl>
    <w:lvl w:ilvl="2" w:tplc="0409001B" w:tentative="1">
      <w:start w:val="1"/>
      <w:numFmt w:val="lowerRoman"/>
      <w:lvlText w:val="%3."/>
      <w:lvlJc w:val="right"/>
      <w:pPr>
        <w:ind w:left="3138" w:hanging="180"/>
      </w:pPr>
    </w:lvl>
    <w:lvl w:ilvl="3" w:tplc="0409000F" w:tentative="1">
      <w:start w:val="1"/>
      <w:numFmt w:val="decimal"/>
      <w:lvlText w:val="%4."/>
      <w:lvlJc w:val="left"/>
      <w:pPr>
        <w:ind w:left="3858" w:hanging="360"/>
      </w:pPr>
    </w:lvl>
    <w:lvl w:ilvl="4" w:tplc="04090019" w:tentative="1">
      <w:start w:val="1"/>
      <w:numFmt w:val="lowerLetter"/>
      <w:lvlText w:val="%5."/>
      <w:lvlJc w:val="left"/>
      <w:pPr>
        <w:ind w:left="4578" w:hanging="360"/>
      </w:pPr>
    </w:lvl>
    <w:lvl w:ilvl="5" w:tplc="0409001B" w:tentative="1">
      <w:start w:val="1"/>
      <w:numFmt w:val="lowerRoman"/>
      <w:lvlText w:val="%6."/>
      <w:lvlJc w:val="right"/>
      <w:pPr>
        <w:ind w:left="5298" w:hanging="180"/>
      </w:pPr>
    </w:lvl>
    <w:lvl w:ilvl="6" w:tplc="0409000F" w:tentative="1">
      <w:start w:val="1"/>
      <w:numFmt w:val="decimal"/>
      <w:lvlText w:val="%7."/>
      <w:lvlJc w:val="left"/>
      <w:pPr>
        <w:ind w:left="6018" w:hanging="360"/>
      </w:pPr>
    </w:lvl>
    <w:lvl w:ilvl="7" w:tplc="04090019" w:tentative="1">
      <w:start w:val="1"/>
      <w:numFmt w:val="lowerLetter"/>
      <w:lvlText w:val="%8."/>
      <w:lvlJc w:val="left"/>
      <w:pPr>
        <w:ind w:left="6738" w:hanging="360"/>
      </w:pPr>
    </w:lvl>
    <w:lvl w:ilvl="8" w:tplc="0409001B" w:tentative="1">
      <w:start w:val="1"/>
      <w:numFmt w:val="lowerRoman"/>
      <w:lvlText w:val="%9."/>
      <w:lvlJc w:val="right"/>
      <w:pPr>
        <w:ind w:left="7458" w:hanging="180"/>
      </w:pPr>
    </w:lvl>
  </w:abstractNum>
  <w:abstractNum w:abstractNumId="27" w15:restartNumberingAfterBreak="0">
    <w:nsid w:val="6C5707ED"/>
    <w:multiLevelType w:val="hybridMultilevel"/>
    <w:tmpl w:val="91E0BB38"/>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28" w15:restartNumberingAfterBreak="0">
    <w:nsid w:val="6CBF1864"/>
    <w:multiLevelType w:val="hybridMultilevel"/>
    <w:tmpl w:val="16AE69FE"/>
    <w:lvl w:ilvl="0" w:tplc="4B6ABA6E">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168716E"/>
    <w:multiLevelType w:val="hybridMultilevel"/>
    <w:tmpl w:val="86B8C8AA"/>
    <w:lvl w:ilvl="0" w:tplc="0409000F">
      <w:start w:val="1"/>
      <w:numFmt w:val="lowerLetter"/>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30" w15:restartNumberingAfterBreak="0">
    <w:nsid w:val="725C166D"/>
    <w:multiLevelType w:val="hybridMultilevel"/>
    <w:tmpl w:val="9594D42E"/>
    <w:lvl w:ilvl="0" w:tplc="FF2E19A0">
      <w:start w:val="1"/>
      <w:numFmt w:val="lowerRoman"/>
      <w:lvlText w:val="(%1)"/>
      <w:lvlJc w:val="right"/>
      <w:pPr>
        <w:ind w:left="1391" w:hanging="18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31" w15:restartNumberingAfterBreak="0">
    <w:nsid w:val="72836CBA"/>
    <w:multiLevelType w:val="hybridMultilevel"/>
    <w:tmpl w:val="C01A53B8"/>
    <w:lvl w:ilvl="0" w:tplc="61AC80C6">
      <w:start w:val="1"/>
      <w:numFmt w:val="lowerRoman"/>
      <w:lvlText w:val="(%1)"/>
      <w:lvlJc w:val="left"/>
      <w:pPr>
        <w:ind w:left="3396" w:hanging="720"/>
      </w:pPr>
      <w:rPr>
        <w:rFonts w:hint="default"/>
      </w:rPr>
    </w:lvl>
    <w:lvl w:ilvl="1" w:tplc="04090001">
      <w:start w:val="1"/>
      <w:numFmt w:val="bullet"/>
      <w:lvlText w:val=""/>
      <w:lvlJc w:val="left"/>
      <w:pPr>
        <w:ind w:left="2778" w:hanging="360"/>
      </w:pPr>
      <w:rPr>
        <w:rFonts w:ascii="Symbol" w:hAnsi="Symbol" w:hint="default"/>
      </w:rPr>
    </w:lvl>
    <w:lvl w:ilvl="2" w:tplc="0409001B" w:tentative="1">
      <w:start w:val="1"/>
      <w:numFmt w:val="lowerRoman"/>
      <w:lvlText w:val="%3."/>
      <w:lvlJc w:val="right"/>
      <w:pPr>
        <w:ind w:left="3498" w:hanging="180"/>
      </w:pPr>
    </w:lvl>
    <w:lvl w:ilvl="3" w:tplc="0409000F" w:tentative="1">
      <w:start w:val="1"/>
      <w:numFmt w:val="decimal"/>
      <w:lvlText w:val="%4."/>
      <w:lvlJc w:val="left"/>
      <w:pPr>
        <w:ind w:left="4218" w:hanging="360"/>
      </w:pPr>
    </w:lvl>
    <w:lvl w:ilvl="4" w:tplc="04090019" w:tentative="1">
      <w:start w:val="1"/>
      <w:numFmt w:val="lowerLetter"/>
      <w:lvlText w:val="%5."/>
      <w:lvlJc w:val="left"/>
      <w:pPr>
        <w:ind w:left="4938" w:hanging="360"/>
      </w:pPr>
    </w:lvl>
    <w:lvl w:ilvl="5" w:tplc="0409001B" w:tentative="1">
      <w:start w:val="1"/>
      <w:numFmt w:val="lowerRoman"/>
      <w:lvlText w:val="%6."/>
      <w:lvlJc w:val="right"/>
      <w:pPr>
        <w:ind w:left="5658" w:hanging="180"/>
      </w:pPr>
    </w:lvl>
    <w:lvl w:ilvl="6" w:tplc="0409000F" w:tentative="1">
      <w:start w:val="1"/>
      <w:numFmt w:val="decimal"/>
      <w:lvlText w:val="%7."/>
      <w:lvlJc w:val="left"/>
      <w:pPr>
        <w:ind w:left="6378" w:hanging="360"/>
      </w:pPr>
    </w:lvl>
    <w:lvl w:ilvl="7" w:tplc="04090019" w:tentative="1">
      <w:start w:val="1"/>
      <w:numFmt w:val="lowerLetter"/>
      <w:lvlText w:val="%8."/>
      <w:lvlJc w:val="left"/>
      <w:pPr>
        <w:ind w:left="7098" w:hanging="360"/>
      </w:pPr>
    </w:lvl>
    <w:lvl w:ilvl="8" w:tplc="0409001B" w:tentative="1">
      <w:start w:val="1"/>
      <w:numFmt w:val="lowerRoman"/>
      <w:lvlText w:val="%9."/>
      <w:lvlJc w:val="right"/>
      <w:pPr>
        <w:ind w:left="7818" w:hanging="180"/>
      </w:pPr>
    </w:lvl>
  </w:abstractNum>
  <w:abstractNum w:abstractNumId="32" w15:restartNumberingAfterBreak="0">
    <w:nsid w:val="728D53B2"/>
    <w:multiLevelType w:val="hybridMultilevel"/>
    <w:tmpl w:val="2E280184"/>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33" w15:restartNumberingAfterBreak="0">
    <w:nsid w:val="743A3472"/>
    <w:multiLevelType w:val="multilevel"/>
    <w:tmpl w:val="418AB4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787E3DEF"/>
    <w:multiLevelType w:val="hybridMultilevel"/>
    <w:tmpl w:val="70A4BB44"/>
    <w:lvl w:ilvl="0" w:tplc="0409000F">
      <w:start w:val="1"/>
      <w:numFmt w:val="decimal"/>
      <w:lvlText w:val="%1."/>
      <w:lvlJc w:val="left"/>
      <w:pPr>
        <w:ind w:left="720" w:hanging="360"/>
      </w:pPr>
    </w:lvl>
    <w:lvl w:ilvl="1" w:tplc="5EB48FAC">
      <w:start w:val="1"/>
      <w:numFmt w:val="lowerLetter"/>
      <w:lvlText w:val="(%2)"/>
      <w:lvlJc w:val="left"/>
      <w:pPr>
        <w:ind w:left="1440" w:hanging="360"/>
      </w:pPr>
      <w:rPr>
        <w:rFonts w:hint="default"/>
        <w:b/>
        <w:i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94B0C11"/>
    <w:multiLevelType w:val="multilevel"/>
    <w:tmpl w:val="AB6CC990"/>
    <w:lvl w:ilvl="0">
      <w:start w:val="1"/>
      <w:numFmt w:val="decimal"/>
      <w:lvlText w:val="%1."/>
      <w:lvlJc w:val="left"/>
      <w:pPr>
        <w:ind w:left="720" w:hanging="360"/>
      </w:pPr>
    </w:lvl>
    <w:lvl w:ilvl="1">
      <w:start w:val="1"/>
      <w:numFmt w:val="lowerLetter"/>
      <w:lvlText w:val="(%2)"/>
      <w:lvlJc w:val="left"/>
      <w:pPr>
        <w:ind w:left="1440" w:hanging="360"/>
      </w:pPr>
      <w:rPr>
        <w:rFonts w:hint="default"/>
        <w:b/>
        <w:i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7B6E0CB2"/>
    <w:multiLevelType w:val="hybridMultilevel"/>
    <w:tmpl w:val="15B66F44"/>
    <w:lvl w:ilvl="0" w:tplc="1D92E0A2">
      <w:start w:val="1"/>
      <w:numFmt w:val="lowerLetter"/>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37" w15:restartNumberingAfterBreak="0">
    <w:nsid w:val="7D0B718A"/>
    <w:multiLevelType w:val="hybridMultilevel"/>
    <w:tmpl w:val="B2A62F40"/>
    <w:lvl w:ilvl="0" w:tplc="B90ECD2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ECD5235"/>
    <w:multiLevelType w:val="hybridMultilevel"/>
    <w:tmpl w:val="DE3056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F2927FB"/>
    <w:multiLevelType w:val="multilevel"/>
    <w:tmpl w:val="15B66F44"/>
    <w:lvl w:ilvl="0">
      <w:start w:val="1"/>
      <w:numFmt w:val="lowerRoman"/>
      <w:lvlText w:val="%1."/>
      <w:lvlJc w:val="left"/>
      <w:pPr>
        <w:ind w:left="1571" w:hanging="360"/>
      </w:pPr>
    </w:lvl>
    <w:lvl w:ilvl="1">
      <w:start w:val="1"/>
      <w:numFmt w:val="lowerLetter"/>
      <w:lvlText w:val="%2."/>
      <w:lvlJc w:val="left"/>
      <w:pPr>
        <w:ind w:left="2291" w:hanging="360"/>
      </w:pPr>
    </w:lvl>
    <w:lvl w:ilvl="2">
      <w:start w:val="1"/>
      <w:numFmt w:val="lowerRoman"/>
      <w:lvlText w:val="%3."/>
      <w:lvlJc w:val="right"/>
      <w:pPr>
        <w:ind w:left="3011" w:hanging="180"/>
      </w:pPr>
    </w:lvl>
    <w:lvl w:ilvl="3">
      <w:start w:val="1"/>
      <w:numFmt w:val="decimal"/>
      <w:lvlText w:val="%4."/>
      <w:lvlJc w:val="left"/>
      <w:pPr>
        <w:ind w:left="3731" w:hanging="360"/>
      </w:pPr>
    </w:lvl>
    <w:lvl w:ilvl="4">
      <w:start w:val="1"/>
      <w:numFmt w:val="lowerLetter"/>
      <w:lvlText w:val="%5."/>
      <w:lvlJc w:val="left"/>
      <w:pPr>
        <w:ind w:left="4451" w:hanging="360"/>
      </w:pPr>
    </w:lvl>
    <w:lvl w:ilvl="5">
      <w:start w:val="1"/>
      <w:numFmt w:val="lowerRoman"/>
      <w:lvlText w:val="%6."/>
      <w:lvlJc w:val="right"/>
      <w:pPr>
        <w:ind w:left="5171" w:hanging="180"/>
      </w:pPr>
    </w:lvl>
    <w:lvl w:ilvl="6">
      <w:start w:val="1"/>
      <w:numFmt w:val="decimal"/>
      <w:lvlText w:val="%7."/>
      <w:lvlJc w:val="left"/>
      <w:pPr>
        <w:ind w:left="5891" w:hanging="360"/>
      </w:pPr>
    </w:lvl>
    <w:lvl w:ilvl="7">
      <w:start w:val="1"/>
      <w:numFmt w:val="lowerLetter"/>
      <w:lvlText w:val="%8."/>
      <w:lvlJc w:val="left"/>
      <w:pPr>
        <w:ind w:left="6611" w:hanging="360"/>
      </w:pPr>
    </w:lvl>
    <w:lvl w:ilvl="8">
      <w:start w:val="1"/>
      <w:numFmt w:val="lowerRoman"/>
      <w:lvlText w:val="%9."/>
      <w:lvlJc w:val="right"/>
      <w:pPr>
        <w:ind w:left="7331" w:hanging="180"/>
      </w:pPr>
    </w:lvl>
  </w:abstractNum>
  <w:abstractNum w:abstractNumId="40" w15:restartNumberingAfterBreak="0">
    <w:nsid w:val="7FF8230C"/>
    <w:multiLevelType w:val="hybridMultilevel"/>
    <w:tmpl w:val="5F4ECD78"/>
    <w:lvl w:ilvl="0" w:tplc="0409000F">
      <w:start w:val="1"/>
      <w:numFmt w:val="lowerRoman"/>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num w:numId="1">
    <w:abstractNumId w:val="8"/>
  </w:num>
  <w:num w:numId="2">
    <w:abstractNumId w:val="26"/>
  </w:num>
  <w:num w:numId="3">
    <w:abstractNumId w:val="24"/>
  </w:num>
  <w:num w:numId="4">
    <w:abstractNumId w:val="31"/>
  </w:num>
  <w:num w:numId="5">
    <w:abstractNumId w:val="4"/>
  </w:num>
  <w:num w:numId="6">
    <w:abstractNumId w:val="14"/>
  </w:num>
  <w:num w:numId="7">
    <w:abstractNumId w:val="16"/>
  </w:num>
  <w:num w:numId="8">
    <w:abstractNumId w:val="5"/>
  </w:num>
  <w:num w:numId="9">
    <w:abstractNumId w:val="28"/>
  </w:num>
  <w:num w:numId="10">
    <w:abstractNumId w:val="21"/>
  </w:num>
  <w:num w:numId="11">
    <w:abstractNumId w:val="6"/>
  </w:num>
  <w:num w:numId="12">
    <w:abstractNumId w:val="13"/>
  </w:num>
  <w:num w:numId="13">
    <w:abstractNumId w:val="22"/>
  </w:num>
  <w:num w:numId="14">
    <w:abstractNumId w:val="10"/>
  </w:num>
  <w:num w:numId="15">
    <w:abstractNumId w:val="5"/>
    <w:lvlOverride w:ilvl="0">
      <w:startOverride w:val="1"/>
    </w:lvlOverride>
  </w:num>
  <w:num w:numId="16">
    <w:abstractNumId w:val="5"/>
    <w:lvlOverride w:ilvl="0">
      <w:startOverride w:val="1"/>
    </w:lvlOverride>
  </w:num>
  <w:num w:numId="17">
    <w:abstractNumId w:val="15"/>
  </w:num>
  <w:num w:numId="18">
    <w:abstractNumId w:val="7"/>
  </w:num>
  <w:num w:numId="19">
    <w:abstractNumId w:val="27"/>
  </w:num>
  <w:num w:numId="20">
    <w:abstractNumId w:val="1"/>
  </w:num>
  <w:num w:numId="21">
    <w:abstractNumId w:val="19"/>
  </w:num>
  <w:num w:numId="22">
    <w:abstractNumId w:val="0"/>
  </w:num>
  <w:num w:numId="23">
    <w:abstractNumId w:val="12"/>
  </w:num>
  <w:num w:numId="24">
    <w:abstractNumId w:val="29"/>
  </w:num>
  <w:num w:numId="25">
    <w:abstractNumId w:val="20"/>
  </w:num>
  <w:num w:numId="26">
    <w:abstractNumId w:val="2"/>
  </w:num>
  <w:num w:numId="27">
    <w:abstractNumId w:val="30"/>
  </w:num>
  <w:num w:numId="28">
    <w:abstractNumId w:val="36"/>
  </w:num>
  <w:num w:numId="29">
    <w:abstractNumId w:val="40"/>
  </w:num>
  <w:num w:numId="30">
    <w:abstractNumId w:val="3"/>
  </w:num>
  <w:num w:numId="31">
    <w:abstractNumId w:val="39"/>
  </w:num>
  <w:num w:numId="32">
    <w:abstractNumId w:val="23"/>
  </w:num>
  <w:num w:numId="33">
    <w:abstractNumId w:val="32"/>
  </w:num>
  <w:num w:numId="34">
    <w:abstractNumId w:val="25"/>
  </w:num>
  <w:num w:numId="35">
    <w:abstractNumId w:val="18"/>
  </w:num>
  <w:num w:numId="36">
    <w:abstractNumId w:val="37"/>
  </w:num>
  <w:num w:numId="37">
    <w:abstractNumId w:val="38"/>
  </w:num>
  <w:num w:numId="38">
    <w:abstractNumId w:val="34"/>
  </w:num>
  <w:num w:numId="39">
    <w:abstractNumId w:val="33"/>
  </w:num>
  <w:num w:numId="40">
    <w:abstractNumId w:val="11"/>
  </w:num>
  <w:num w:numId="41">
    <w:abstractNumId w:val="17"/>
  </w:num>
  <w:num w:numId="42">
    <w:abstractNumId w:val="9"/>
  </w:num>
  <w:num w:numId="43">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EB1"/>
    <w:rsid w:val="0000186E"/>
    <w:rsid w:val="000043FC"/>
    <w:rsid w:val="00027655"/>
    <w:rsid w:val="000324DC"/>
    <w:rsid w:val="00040721"/>
    <w:rsid w:val="000552A8"/>
    <w:rsid w:val="00062E54"/>
    <w:rsid w:val="000A15CF"/>
    <w:rsid w:val="000A36C7"/>
    <w:rsid w:val="000A5C14"/>
    <w:rsid w:val="000A72A9"/>
    <w:rsid w:val="000B0AE4"/>
    <w:rsid w:val="000B46A4"/>
    <w:rsid w:val="000B6C38"/>
    <w:rsid w:val="000C1652"/>
    <w:rsid w:val="000D079A"/>
    <w:rsid w:val="000D3DA7"/>
    <w:rsid w:val="00110377"/>
    <w:rsid w:val="00134E8E"/>
    <w:rsid w:val="00140517"/>
    <w:rsid w:val="001553BA"/>
    <w:rsid w:val="00172C51"/>
    <w:rsid w:val="00174397"/>
    <w:rsid w:val="00176BAE"/>
    <w:rsid w:val="00186E97"/>
    <w:rsid w:val="00190600"/>
    <w:rsid w:val="00193615"/>
    <w:rsid w:val="0019604D"/>
    <w:rsid w:val="00196143"/>
    <w:rsid w:val="001963A3"/>
    <w:rsid w:val="0019798E"/>
    <w:rsid w:val="001A0440"/>
    <w:rsid w:val="001A4927"/>
    <w:rsid w:val="001A6716"/>
    <w:rsid w:val="001A7C32"/>
    <w:rsid w:val="001B068F"/>
    <w:rsid w:val="001B163B"/>
    <w:rsid w:val="001B3735"/>
    <w:rsid w:val="001C4F44"/>
    <w:rsid w:val="00203332"/>
    <w:rsid w:val="00211AAF"/>
    <w:rsid w:val="00215C3A"/>
    <w:rsid w:val="00215CC7"/>
    <w:rsid w:val="00217306"/>
    <w:rsid w:val="00222D37"/>
    <w:rsid w:val="00237578"/>
    <w:rsid w:val="00240E37"/>
    <w:rsid w:val="002436BC"/>
    <w:rsid w:val="002451CE"/>
    <w:rsid w:val="002476F3"/>
    <w:rsid w:val="00253E88"/>
    <w:rsid w:val="0026439E"/>
    <w:rsid w:val="00284BB8"/>
    <w:rsid w:val="00291D32"/>
    <w:rsid w:val="002A07A3"/>
    <w:rsid w:val="002A30AD"/>
    <w:rsid w:val="002B0E58"/>
    <w:rsid w:val="002B3117"/>
    <w:rsid w:val="002B5424"/>
    <w:rsid w:val="002C7934"/>
    <w:rsid w:val="002D7A70"/>
    <w:rsid w:val="002D7F9B"/>
    <w:rsid w:val="002E2C0D"/>
    <w:rsid w:val="002E2CAE"/>
    <w:rsid w:val="002E467E"/>
    <w:rsid w:val="002E5977"/>
    <w:rsid w:val="002E5ADA"/>
    <w:rsid w:val="002E6B79"/>
    <w:rsid w:val="002F06FB"/>
    <w:rsid w:val="002F6B7A"/>
    <w:rsid w:val="002F7702"/>
    <w:rsid w:val="0030024D"/>
    <w:rsid w:val="00313F86"/>
    <w:rsid w:val="00313F8B"/>
    <w:rsid w:val="00315271"/>
    <w:rsid w:val="00325B0A"/>
    <w:rsid w:val="003266B0"/>
    <w:rsid w:val="00340EA4"/>
    <w:rsid w:val="00342A67"/>
    <w:rsid w:val="00342C89"/>
    <w:rsid w:val="003430E9"/>
    <w:rsid w:val="00345EB1"/>
    <w:rsid w:val="00361330"/>
    <w:rsid w:val="00364520"/>
    <w:rsid w:val="00367C9D"/>
    <w:rsid w:val="00377E3F"/>
    <w:rsid w:val="00383885"/>
    <w:rsid w:val="00385AB7"/>
    <w:rsid w:val="00390733"/>
    <w:rsid w:val="00393E62"/>
    <w:rsid w:val="003979FF"/>
    <w:rsid w:val="003A4B66"/>
    <w:rsid w:val="003A726F"/>
    <w:rsid w:val="003B230E"/>
    <w:rsid w:val="003C1D0D"/>
    <w:rsid w:val="003C3B18"/>
    <w:rsid w:val="003D299A"/>
    <w:rsid w:val="003E7EF8"/>
    <w:rsid w:val="003F7F64"/>
    <w:rsid w:val="00403075"/>
    <w:rsid w:val="00410643"/>
    <w:rsid w:val="00412C51"/>
    <w:rsid w:val="00413314"/>
    <w:rsid w:val="00422C8F"/>
    <w:rsid w:val="004301DC"/>
    <w:rsid w:val="00433CE6"/>
    <w:rsid w:val="00434E60"/>
    <w:rsid w:val="00473FE5"/>
    <w:rsid w:val="00483547"/>
    <w:rsid w:val="00494D84"/>
    <w:rsid w:val="004A0EB0"/>
    <w:rsid w:val="004A0F77"/>
    <w:rsid w:val="004A1931"/>
    <w:rsid w:val="004B4453"/>
    <w:rsid w:val="004C5E25"/>
    <w:rsid w:val="004C63D6"/>
    <w:rsid w:val="004D0B4A"/>
    <w:rsid w:val="004D466E"/>
    <w:rsid w:val="004E31EF"/>
    <w:rsid w:val="004E3E0E"/>
    <w:rsid w:val="004E7877"/>
    <w:rsid w:val="004F5C0C"/>
    <w:rsid w:val="00501F93"/>
    <w:rsid w:val="00504916"/>
    <w:rsid w:val="00512301"/>
    <w:rsid w:val="00512C76"/>
    <w:rsid w:val="0053019C"/>
    <w:rsid w:val="00531936"/>
    <w:rsid w:val="00535166"/>
    <w:rsid w:val="00537F95"/>
    <w:rsid w:val="0054150E"/>
    <w:rsid w:val="00542526"/>
    <w:rsid w:val="005537C5"/>
    <w:rsid w:val="005565C5"/>
    <w:rsid w:val="0057087A"/>
    <w:rsid w:val="005714E7"/>
    <w:rsid w:val="00571D66"/>
    <w:rsid w:val="0058533F"/>
    <w:rsid w:val="00587CF5"/>
    <w:rsid w:val="005909AA"/>
    <w:rsid w:val="00593719"/>
    <w:rsid w:val="00593AED"/>
    <w:rsid w:val="005A058F"/>
    <w:rsid w:val="005A6B29"/>
    <w:rsid w:val="005B2A8A"/>
    <w:rsid w:val="005C4501"/>
    <w:rsid w:val="005C4C53"/>
    <w:rsid w:val="005C7A71"/>
    <w:rsid w:val="005D3605"/>
    <w:rsid w:val="005F264F"/>
    <w:rsid w:val="005F77C0"/>
    <w:rsid w:val="00600DFD"/>
    <w:rsid w:val="006013B9"/>
    <w:rsid w:val="006030F7"/>
    <w:rsid w:val="00604F04"/>
    <w:rsid w:val="00605DA5"/>
    <w:rsid w:val="006064FB"/>
    <w:rsid w:val="006149EA"/>
    <w:rsid w:val="006212E7"/>
    <w:rsid w:val="00621803"/>
    <w:rsid w:val="00627E9E"/>
    <w:rsid w:val="0063110C"/>
    <w:rsid w:val="0064189B"/>
    <w:rsid w:val="00641C98"/>
    <w:rsid w:val="00645976"/>
    <w:rsid w:val="006465F0"/>
    <w:rsid w:val="006474AB"/>
    <w:rsid w:val="006505A1"/>
    <w:rsid w:val="0065228A"/>
    <w:rsid w:val="00654102"/>
    <w:rsid w:val="00654C41"/>
    <w:rsid w:val="006602CE"/>
    <w:rsid w:val="00661DBC"/>
    <w:rsid w:val="00670CE4"/>
    <w:rsid w:val="006755CC"/>
    <w:rsid w:val="00683D85"/>
    <w:rsid w:val="00693717"/>
    <w:rsid w:val="006A1523"/>
    <w:rsid w:val="006A450E"/>
    <w:rsid w:val="006B169E"/>
    <w:rsid w:val="006B6AF6"/>
    <w:rsid w:val="006B6EC7"/>
    <w:rsid w:val="006C08DC"/>
    <w:rsid w:val="006C109F"/>
    <w:rsid w:val="006C1140"/>
    <w:rsid w:val="006D5E2F"/>
    <w:rsid w:val="006E7C57"/>
    <w:rsid w:val="006F27A1"/>
    <w:rsid w:val="007020A1"/>
    <w:rsid w:val="00702577"/>
    <w:rsid w:val="00702621"/>
    <w:rsid w:val="00716AC3"/>
    <w:rsid w:val="00717ED4"/>
    <w:rsid w:val="0072433A"/>
    <w:rsid w:val="007323D9"/>
    <w:rsid w:val="00755097"/>
    <w:rsid w:val="0075654F"/>
    <w:rsid w:val="00765819"/>
    <w:rsid w:val="007659CE"/>
    <w:rsid w:val="00767DB7"/>
    <w:rsid w:val="00773BB9"/>
    <w:rsid w:val="00781B44"/>
    <w:rsid w:val="007820A2"/>
    <w:rsid w:val="00782DD1"/>
    <w:rsid w:val="007913BE"/>
    <w:rsid w:val="007B4D83"/>
    <w:rsid w:val="007B7AC3"/>
    <w:rsid w:val="007D0367"/>
    <w:rsid w:val="007D0EBF"/>
    <w:rsid w:val="007D353D"/>
    <w:rsid w:val="007D4C78"/>
    <w:rsid w:val="007E36A5"/>
    <w:rsid w:val="007E5062"/>
    <w:rsid w:val="00811AA2"/>
    <w:rsid w:val="00817A97"/>
    <w:rsid w:val="00831B7D"/>
    <w:rsid w:val="00834BA1"/>
    <w:rsid w:val="008352E1"/>
    <w:rsid w:val="00836649"/>
    <w:rsid w:val="0083687D"/>
    <w:rsid w:val="008473F0"/>
    <w:rsid w:val="00851355"/>
    <w:rsid w:val="008518B8"/>
    <w:rsid w:val="00856729"/>
    <w:rsid w:val="008709DB"/>
    <w:rsid w:val="00871F53"/>
    <w:rsid w:val="008A4065"/>
    <w:rsid w:val="008B0B30"/>
    <w:rsid w:val="008B3D88"/>
    <w:rsid w:val="008C07DE"/>
    <w:rsid w:val="008C1D02"/>
    <w:rsid w:val="008C1F92"/>
    <w:rsid w:val="008D48B8"/>
    <w:rsid w:val="008E57DB"/>
    <w:rsid w:val="008F4873"/>
    <w:rsid w:val="00904865"/>
    <w:rsid w:val="0090729A"/>
    <w:rsid w:val="0091026E"/>
    <w:rsid w:val="0091244D"/>
    <w:rsid w:val="0091411E"/>
    <w:rsid w:val="009270DD"/>
    <w:rsid w:val="00933E1C"/>
    <w:rsid w:val="00941CBB"/>
    <w:rsid w:val="00944092"/>
    <w:rsid w:val="009518F6"/>
    <w:rsid w:val="00952F82"/>
    <w:rsid w:val="009632FC"/>
    <w:rsid w:val="00974270"/>
    <w:rsid w:val="009849DD"/>
    <w:rsid w:val="00984D91"/>
    <w:rsid w:val="009A2355"/>
    <w:rsid w:val="009B0B37"/>
    <w:rsid w:val="009D0A0F"/>
    <w:rsid w:val="009E2E23"/>
    <w:rsid w:val="009E37B8"/>
    <w:rsid w:val="009E41BF"/>
    <w:rsid w:val="009F1BE5"/>
    <w:rsid w:val="009F38C9"/>
    <w:rsid w:val="009F4F36"/>
    <w:rsid w:val="009F5CAA"/>
    <w:rsid w:val="00A008D4"/>
    <w:rsid w:val="00A0092A"/>
    <w:rsid w:val="00A13356"/>
    <w:rsid w:val="00A15441"/>
    <w:rsid w:val="00A2115C"/>
    <w:rsid w:val="00A27C40"/>
    <w:rsid w:val="00A30C65"/>
    <w:rsid w:val="00A31003"/>
    <w:rsid w:val="00A4618F"/>
    <w:rsid w:val="00A57598"/>
    <w:rsid w:val="00A60B59"/>
    <w:rsid w:val="00A70B82"/>
    <w:rsid w:val="00A70EAF"/>
    <w:rsid w:val="00A7371A"/>
    <w:rsid w:val="00A81A08"/>
    <w:rsid w:val="00AA3B42"/>
    <w:rsid w:val="00AA738D"/>
    <w:rsid w:val="00AB6DFF"/>
    <w:rsid w:val="00AB6EB8"/>
    <w:rsid w:val="00AC56CE"/>
    <w:rsid w:val="00AC763F"/>
    <w:rsid w:val="00AD6D1F"/>
    <w:rsid w:val="00AE4E62"/>
    <w:rsid w:val="00AE5C78"/>
    <w:rsid w:val="00AF05E8"/>
    <w:rsid w:val="00AF0F75"/>
    <w:rsid w:val="00AF24B8"/>
    <w:rsid w:val="00AF5E95"/>
    <w:rsid w:val="00B10DFA"/>
    <w:rsid w:val="00B148F5"/>
    <w:rsid w:val="00B2348C"/>
    <w:rsid w:val="00B23BCE"/>
    <w:rsid w:val="00B3072E"/>
    <w:rsid w:val="00B30ACB"/>
    <w:rsid w:val="00B31CDB"/>
    <w:rsid w:val="00B3426D"/>
    <w:rsid w:val="00B47347"/>
    <w:rsid w:val="00B50447"/>
    <w:rsid w:val="00B50A2E"/>
    <w:rsid w:val="00B609B4"/>
    <w:rsid w:val="00B644F5"/>
    <w:rsid w:val="00B65B79"/>
    <w:rsid w:val="00B66086"/>
    <w:rsid w:val="00B70B4E"/>
    <w:rsid w:val="00B71C28"/>
    <w:rsid w:val="00B81AF4"/>
    <w:rsid w:val="00BA2B52"/>
    <w:rsid w:val="00BA46E0"/>
    <w:rsid w:val="00BA4DD5"/>
    <w:rsid w:val="00BA6A55"/>
    <w:rsid w:val="00BB6124"/>
    <w:rsid w:val="00BC5BE0"/>
    <w:rsid w:val="00BD05C9"/>
    <w:rsid w:val="00BD2B31"/>
    <w:rsid w:val="00BD59D3"/>
    <w:rsid w:val="00BE15A3"/>
    <w:rsid w:val="00C001D4"/>
    <w:rsid w:val="00C05F02"/>
    <w:rsid w:val="00C07041"/>
    <w:rsid w:val="00C117C4"/>
    <w:rsid w:val="00C15A7D"/>
    <w:rsid w:val="00C17329"/>
    <w:rsid w:val="00C1781E"/>
    <w:rsid w:val="00C213A7"/>
    <w:rsid w:val="00C23831"/>
    <w:rsid w:val="00C24291"/>
    <w:rsid w:val="00C24B9B"/>
    <w:rsid w:val="00C27CB6"/>
    <w:rsid w:val="00C5316F"/>
    <w:rsid w:val="00C66870"/>
    <w:rsid w:val="00C84DB6"/>
    <w:rsid w:val="00C87520"/>
    <w:rsid w:val="00C959A7"/>
    <w:rsid w:val="00CB1205"/>
    <w:rsid w:val="00CB7613"/>
    <w:rsid w:val="00CD1F5B"/>
    <w:rsid w:val="00CD6FC8"/>
    <w:rsid w:val="00CE05A9"/>
    <w:rsid w:val="00CE1AC6"/>
    <w:rsid w:val="00CF014B"/>
    <w:rsid w:val="00CF0524"/>
    <w:rsid w:val="00CF29B5"/>
    <w:rsid w:val="00D01FF6"/>
    <w:rsid w:val="00D109AC"/>
    <w:rsid w:val="00D12A4E"/>
    <w:rsid w:val="00D14776"/>
    <w:rsid w:val="00D14C97"/>
    <w:rsid w:val="00D34A20"/>
    <w:rsid w:val="00D367B2"/>
    <w:rsid w:val="00D37CE3"/>
    <w:rsid w:val="00D37D5A"/>
    <w:rsid w:val="00D41270"/>
    <w:rsid w:val="00D44198"/>
    <w:rsid w:val="00D47A6C"/>
    <w:rsid w:val="00D47E78"/>
    <w:rsid w:val="00D5075C"/>
    <w:rsid w:val="00D54215"/>
    <w:rsid w:val="00D57F38"/>
    <w:rsid w:val="00D63201"/>
    <w:rsid w:val="00D763BF"/>
    <w:rsid w:val="00D930D6"/>
    <w:rsid w:val="00DB282E"/>
    <w:rsid w:val="00DB46AF"/>
    <w:rsid w:val="00DB65DB"/>
    <w:rsid w:val="00DB7F80"/>
    <w:rsid w:val="00DC20C9"/>
    <w:rsid w:val="00DD7EFA"/>
    <w:rsid w:val="00DE0482"/>
    <w:rsid w:val="00DE2F8B"/>
    <w:rsid w:val="00DE4903"/>
    <w:rsid w:val="00DF34DB"/>
    <w:rsid w:val="00DF49E0"/>
    <w:rsid w:val="00E16986"/>
    <w:rsid w:val="00E25F61"/>
    <w:rsid w:val="00E40B05"/>
    <w:rsid w:val="00E448E0"/>
    <w:rsid w:val="00E44F72"/>
    <w:rsid w:val="00E464F6"/>
    <w:rsid w:val="00E55829"/>
    <w:rsid w:val="00E561FD"/>
    <w:rsid w:val="00E63CED"/>
    <w:rsid w:val="00E66C03"/>
    <w:rsid w:val="00E72893"/>
    <w:rsid w:val="00E73642"/>
    <w:rsid w:val="00E739DA"/>
    <w:rsid w:val="00E8453A"/>
    <w:rsid w:val="00E84B57"/>
    <w:rsid w:val="00E87825"/>
    <w:rsid w:val="00E9350B"/>
    <w:rsid w:val="00EB314B"/>
    <w:rsid w:val="00EC347C"/>
    <w:rsid w:val="00EC7222"/>
    <w:rsid w:val="00ED16C4"/>
    <w:rsid w:val="00ED39EB"/>
    <w:rsid w:val="00EE1C88"/>
    <w:rsid w:val="00EE520B"/>
    <w:rsid w:val="00EE55D3"/>
    <w:rsid w:val="00EF202B"/>
    <w:rsid w:val="00EF3BB6"/>
    <w:rsid w:val="00F00EC2"/>
    <w:rsid w:val="00F06E3D"/>
    <w:rsid w:val="00F16B09"/>
    <w:rsid w:val="00F17AA6"/>
    <w:rsid w:val="00F20781"/>
    <w:rsid w:val="00F3591B"/>
    <w:rsid w:val="00F4476D"/>
    <w:rsid w:val="00F47AB4"/>
    <w:rsid w:val="00F50F76"/>
    <w:rsid w:val="00F52681"/>
    <w:rsid w:val="00F55EED"/>
    <w:rsid w:val="00F63B42"/>
    <w:rsid w:val="00F70F3D"/>
    <w:rsid w:val="00F72EB5"/>
    <w:rsid w:val="00F73242"/>
    <w:rsid w:val="00F82BF8"/>
    <w:rsid w:val="00F917F8"/>
    <w:rsid w:val="00F945FD"/>
    <w:rsid w:val="00FB40B0"/>
    <w:rsid w:val="00FB7F03"/>
    <w:rsid w:val="00FD133F"/>
    <w:rsid w:val="00FD2342"/>
    <w:rsid w:val="00FD766F"/>
    <w:rsid w:val="00FE7789"/>
    <w:rsid w:val="00FF5674"/>
  </w:rsids>
  <m:mathPr>
    <m:mathFont m:val="Cambria Math"/>
    <m:brkBin m:val="before"/>
    <m:brkBinSub m:val="--"/>
    <m:smallFrac m:val="0"/>
    <m:dispDef m:val="0"/>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7E55236"/>
  <w15:docId w15:val="{3A85B4D4-420B-4107-B630-74A1A0432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03DAB"/>
    <w:pPr>
      <w:autoSpaceDE w:val="0"/>
      <w:autoSpaceDN w:val="0"/>
      <w:spacing w:before="240"/>
      <w:ind w:left="1080"/>
      <w:jc w:val="both"/>
    </w:pPr>
    <w:rPr>
      <w:rFonts w:ascii="Times" w:eastAsia="Times New Roman" w:hAnsi="Times" w:cs="Times"/>
      <w:sz w:val="24"/>
      <w:szCs w:val="24"/>
      <w:lang w:val="en-US"/>
    </w:rPr>
  </w:style>
  <w:style w:type="paragraph" w:styleId="Heading2">
    <w:name w:val="heading 2"/>
    <w:basedOn w:val="Normal"/>
    <w:next w:val="Normal"/>
    <w:link w:val="Heading2Char"/>
    <w:uiPriority w:val="9"/>
    <w:qFormat/>
    <w:rsid w:val="00D03DAB"/>
    <w:pPr>
      <w:keepNext/>
      <w:keepLines/>
      <w:spacing w:before="200"/>
      <w:outlineLvl w:val="1"/>
    </w:pPr>
    <w:rPr>
      <w:rFonts w:ascii="Calibri" w:hAnsi="Calibri" w:cs="Times New Roman"/>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semiHidden/>
    <w:rsid w:val="00D03DAB"/>
    <w:rPr>
      <w:rFonts w:ascii="Calibri" w:eastAsia="Times New Roman" w:hAnsi="Calibri" w:cs="Times New Roman"/>
      <w:b/>
      <w:bCs/>
      <w:color w:val="4F81BD"/>
      <w:sz w:val="26"/>
      <w:szCs w:val="26"/>
      <w:lang w:val="en-US" w:eastAsia="en-GB"/>
    </w:rPr>
  </w:style>
  <w:style w:type="paragraph" w:customStyle="1" w:styleId="Programdisplay">
    <w:name w:val="Program display"/>
    <w:basedOn w:val="Normal"/>
    <w:uiPriority w:val="99"/>
    <w:rsid w:val="00D03DAB"/>
    <w:pPr>
      <w:keepNext/>
      <w:tabs>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right" w:pos="8280"/>
      </w:tabs>
      <w:spacing w:before="0"/>
      <w:ind w:left="1797"/>
      <w:jc w:val="left"/>
    </w:pPr>
    <w:rPr>
      <w:rFonts w:ascii="Courier" w:hAnsi="Courier" w:cs="Courier"/>
      <w:sz w:val="20"/>
      <w:szCs w:val="20"/>
    </w:rPr>
  </w:style>
  <w:style w:type="paragraph" w:customStyle="1" w:styleId="Display">
    <w:name w:val="Display"/>
    <w:basedOn w:val="Normal"/>
    <w:uiPriority w:val="99"/>
    <w:rsid w:val="00D03DAB"/>
    <w:pPr>
      <w:spacing w:before="0" w:after="100"/>
      <w:ind w:left="1797"/>
      <w:jc w:val="left"/>
    </w:pPr>
  </w:style>
  <w:style w:type="paragraph" w:customStyle="1" w:styleId="Item">
    <w:name w:val="Item"/>
    <w:basedOn w:val="Questioncontinuation"/>
    <w:rsid w:val="00441B39"/>
    <w:pPr>
      <w:numPr>
        <w:numId w:val="30"/>
      </w:numPr>
    </w:pPr>
  </w:style>
  <w:style w:type="paragraph" w:customStyle="1" w:styleId="Questioncontinuation">
    <w:name w:val="Question continuation"/>
    <w:basedOn w:val="Questionfirstpara"/>
    <w:uiPriority w:val="99"/>
    <w:rsid w:val="008C47CB"/>
    <w:pPr>
      <w:tabs>
        <w:tab w:val="clear" w:pos="426"/>
        <w:tab w:val="left" w:pos="284"/>
      </w:tabs>
      <w:spacing w:before="0"/>
      <w:ind w:firstLine="0"/>
    </w:pPr>
  </w:style>
  <w:style w:type="paragraph" w:customStyle="1" w:styleId="Questionfirstpara">
    <w:name w:val="Question first para"/>
    <w:next w:val="Questioncontinuation"/>
    <w:uiPriority w:val="99"/>
    <w:rsid w:val="00850C2C"/>
    <w:pPr>
      <w:keepNext/>
      <w:tabs>
        <w:tab w:val="left" w:pos="426"/>
      </w:tabs>
      <w:spacing w:before="280" w:after="140"/>
      <w:ind w:left="851" w:hanging="851"/>
      <w:jc w:val="both"/>
    </w:pPr>
    <w:rPr>
      <w:rFonts w:ascii="Times" w:eastAsia="Times New Roman" w:hAnsi="Times" w:cs="Times"/>
      <w:sz w:val="24"/>
      <w:szCs w:val="24"/>
      <w:lang w:val="en-US"/>
    </w:rPr>
  </w:style>
  <w:style w:type="paragraph" w:customStyle="1" w:styleId="Sectionheading">
    <w:name w:val="Section heading"/>
    <w:basedOn w:val="Heading2"/>
    <w:uiPriority w:val="99"/>
    <w:rsid w:val="00B4578A"/>
    <w:pPr>
      <w:keepNext w:val="0"/>
      <w:keepLines w:val="0"/>
      <w:pageBreakBefore/>
      <w:tabs>
        <w:tab w:val="right" w:pos="8931"/>
      </w:tabs>
      <w:spacing w:before="0" w:after="140"/>
      <w:ind w:left="0"/>
      <w:jc w:val="left"/>
    </w:pPr>
    <w:rPr>
      <w:rFonts w:ascii="Times" w:hAnsi="Times" w:cs="Times"/>
      <w:color w:val="auto"/>
      <w:sz w:val="28"/>
      <w:szCs w:val="28"/>
    </w:rPr>
  </w:style>
  <w:style w:type="paragraph" w:customStyle="1" w:styleId="Date1">
    <w:name w:val="Date1"/>
    <w:uiPriority w:val="99"/>
    <w:rsid w:val="001B3C21"/>
    <w:pPr>
      <w:tabs>
        <w:tab w:val="right" w:pos="8280"/>
      </w:tabs>
      <w:jc w:val="center"/>
    </w:pPr>
    <w:rPr>
      <w:rFonts w:ascii="Arial" w:eastAsia="Times New Roman" w:hAnsi="Arial" w:cs="Arial"/>
      <w:b/>
      <w:sz w:val="24"/>
      <w:szCs w:val="24"/>
      <w:lang w:val="en-US"/>
    </w:rPr>
  </w:style>
  <w:style w:type="paragraph" w:customStyle="1" w:styleId="Marks">
    <w:name w:val="Marks"/>
    <w:uiPriority w:val="99"/>
    <w:rsid w:val="00D03DAB"/>
    <w:pPr>
      <w:jc w:val="right"/>
    </w:pPr>
    <w:rPr>
      <w:rFonts w:ascii="Times" w:eastAsia="Times New Roman" w:hAnsi="Times" w:cs="Times"/>
      <w:sz w:val="24"/>
      <w:szCs w:val="24"/>
      <w:lang w:val="en-US"/>
    </w:rPr>
  </w:style>
  <w:style w:type="paragraph" w:customStyle="1" w:styleId="Title1">
    <w:name w:val="Title1"/>
    <w:basedOn w:val="Date1"/>
    <w:uiPriority w:val="99"/>
    <w:rsid w:val="002132DC"/>
    <w:rPr>
      <w:sz w:val="48"/>
    </w:rPr>
  </w:style>
  <w:style w:type="paragraph" w:styleId="Header">
    <w:name w:val="header"/>
    <w:basedOn w:val="Normal"/>
    <w:link w:val="HeaderChar"/>
    <w:uiPriority w:val="99"/>
    <w:rsid w:val="00D03DAB"/>
    <w:pPr>
      <w:tabs>
        <w:tab w:val="center" w:pos="4320"/>
        <w:tab w:val="right" w:pos="8640"/>
      </w:tabs>
    </w:pPr>
    <w:rPr>
      <w:rFonts w:cs="Times New Roman"/>
      <w:sz w:val="20"/>
      <w:szCs w:val="20"/>
    </w:rPr>
  </w:style>
  <w:style w:type="character" w:customStyle="1" w:styleId="HeaderChar">
    <w:name w:val="Header Char"/>
    <w:link w:val="Header"/>
    <w:uiPriority w:val="99"/>
    <w:rsid w:val="00D03DAB"/>
    <w:rPr>
      <w:rFonts w:ascii="Times" w:eastAsia="Times New Roman" w:hAnsi="Times" w:cs="Times"/>
      <w:lang w:val="en-US" w:eastAsia="en-GB"/>
    </w:rPr>
  </w:style>
  <w:style w:type="paragraph" w:customStyle="1" w:styleId="rubric">
    <w:name w:val="rubric"/>
    <w:basedOn w:val="Normal"/>
    <w:uiPriority w:val="99"/>
    <w:rsid w:val="00D03DAB"/>
    <w:pPr>
      <w:spacing w:before="720"/>
      <w:ind w:left="0"/>
      <w:jc w:val="center"/>
    </w:pPr>
    <w:rPr>
      <w:rFonts w:ascii="Arial" w:hAnsi="Arial" w:cs="Arial"/>
      <w:b/>
    </w:rPr>
  </w:style>
  <w:style w:type="character" w:styleId="PageNumber">
    <w:name w:val="page number"/>
    <w:uiPriority w:val="99"/>
    <w:rsid w:val="00D03DAB"/>
    <w:rPr>
      <w:rFonts w:cs="Times New Roman"/>
    </w:rPr>
  </w:style>
  <w:style w:type="paragraph" w:customStyle="1" w:styleId="Instructions">
    <w:name w:val="Instructions"/>
    <w:basedOn w:val="rubric"/>
    <w:link w:val="InstructionsChar"/>
    <w:uiPriority w:val="99"/>
    <w:rsid w:val="00D03DAB"/>
    <w:pPr>
      <w:autoSpaceDE/>
      <w:autoSpaceDN/>
      <w:spacing w:before="0" w:after="240"/>
      <w:jc w:val="both"/>
    </w:pPr>
    <w:rPr>
      <w:rFonts w:cs="Times New Roman"/>
      <w:sz w:val="20"/>
      <w:szCs w:val="20"/>
    </w:rPr>
  </w:style>
  <w:style w:type="character" w:customStyle="1" w:styleId="InstructionsChar">
    <w:name w:val="Instructions Char"/>
    <w:link w:val="Instructions"/>
    <w:uiPriority w:val="99"/>
    <w:locked/>
    <w:rsid w:val="00D03DAB"/>
    <w:rPr>
      <w:rFonts w:ascii="Arial" w:eastAsia="Times New Roman" w:hAnsi="Arial" w:cs="Times"/>
      <w:b/>
      <w:lang w:val="en-US" w:eastAsia="en-GB"/>
    </w:rPr>
  </w:style>
  <w:style w:type="paragraph" w:customStyle="1" w:styleId="8Footer">
    <w:name w:val="8. Footer"/>
    <w:basedOn w:val="Normal"/>
    <w:next w:val="Normal"/>
    <w:rsid w:val="00D03DAB"/>
    <w:pPr>
      <w:tabs>
        <w:tab w:val="center" w:pos="3969"/>
        <w:tab w:val="right" w:pos="8789"/>
      </w:tabs>
      <w:ind w:left="0"/>
    </w:pPr>
    <w:rPr>
      <w:b/>
      <w:bCs/>
      <w:sz w:val="20"/>
    </w:rPr>
  </w:style>
  <w:style w:type="paragraph" w:styleId="Footer">
    <w:name w:val="footer"/>
    <w:basedOn w:val="Normal"/>
    <w:link w:val="FooterChar"/>
    <w:uiPriority w:val="99"/>
    <w:unhideWhenUsed/>
    <w:rsid w:val="00D03DAB"/>
    <w:pPr>
      <w:tabs>
        <w:tab w:val="center" w:pos="4320"/>
        <w:tab w:val="right" w:pos="8640"/>
      </w:tabs>
      <w:spacing w:before="0"/>
    </w:pPr>
    <w:rPr>
      <w:rFonts w:cs="Times New Roman"/>
      <w:sz w:val="20"/>
      <w:szCs w:val="20"/>
    </w:rPr>
  </w:style>
  <w:style w:type="character" w:customStyle="1" w:styleId="FooterChar">
    <w:name w:val="Footer Char"/>
    <w:link w:val="Footer"/>
    <w:uiPriority w:val="99"/>
    <w:rsid w:val="00D03DAB"/>
    <w:rPr>
      <w:rFonts w:ascii="Times" w:eastAsia="Times New Roman" w:hAnsi="Times" w:cs="Times"/>
      <w:lang w:val="en-US" w:eastAsia="en-GB"/>
    </w:rPr>
  </w:style>
  <w:style w:type="paragraph" w:customStyle="1" w:styleId="Introduction">
    <w:name w:val="Introduction"/>
    <w:rsid w:val="00821EAB"/>
    <w:pPr>
      <w:jc w:val="center"/>
    </w:pPr>
    <w:rPr>
      <w:rFonts w:ascii="Arial" w:eastAsia="Times New Roman" w:hAnsi="Arial" w:cs="Arial"/>
      <w:b/>
      <w:sz w:val="24"/>
      <w:szCs w:val="24"/>
      <w:lang w:val="en-US"/>
    </w:rPr>
  </w:style>
  <w:style w:type="paragraph" w:styleId="Date">
    <w:name w:val="Date"/>
    <w:next w:val="Normal"/>
    <w:link w:val="DateChar"/>
    <w:rsid w:val="00F04E03"/>
    <w:pPr>
      <w:jc w:val="center"/>
    </w:pPr>
    <w:rPr>
      <w:rFonts w:ascii="Arial" w:eastAsia="Times New Roman" w:hAnsi="Arial" w:cs="Times"/>
      <w:b/>
      <w:sz w:val="24"/>
      <w:szCs w:val="24"/>
      <w:lang w:val="en-US"/>
    </w:rPr>
  </w:style>
  <w:style w:type="character" w:customStyle="1" w:styleId="DateChar">
    <w:name w:val="Date Char"/>
    <w:link w:val="Date"/>
    <w:rsid w:val="001B3C21"/>
    <w:rPr>
      <w:rFonts w:ascii="Arial" w:eastAsia="Times New Roman" w:hAnsi="Arial" w:cs="Times"/>
      <w:b/>
      <w:sz w:val="24"/>
      <w:szCs w:val="24"/>
      <w:lang w:val="en-US" w:eastAsia="en-GB" w:bidi="ar-SA"/>
    </w:rPr>
  </w:style>
  <w:style w:type="paragraph" w:customStyle="1" w:styleId="StylePlainTextBlueLeft">
    <w:name w:val="Style Plain Text + Blue Left"/>
    <w:basedOn w:val="PlainText"/>
    <w:uiPriority w:val="99"/>
    <w:rsid w:val="00FB7F03"/>
    <w:pPr>
      <w:spacing w:before="0"/>
      <w:ind w:left="1077"/>
      <w:jc w:val="left"/>
    </w:pPr>
    <w:rPr>
      <w:rFonts w:cs="Times New Roman"/>
      <w:color w:val="0000FF"/>
    </w:rPr>
  </w:style>
  <w:style w:type="paragraph" w:styleId="PlainText">
    <w:name w:val="Plain Text"/>
    <w:basedOn w:val="Normal"/>
    <w:link w:val="PlainTextChar"/>
    <w:rsid w:val="00FB7F03"/>
    <w:rPr>
      <w:rFonts w:ascii="Courier New" w:hAnsi="Courier New" w:cs="Courier New"/>
      <w:sz w:val="20"/>
      <w:szCs w:val="20"/>
    </w:rPr>
  </w:style>
  <w:style w:type="character" w:customStyle="1" w:styleId="PlainTextChar">
    <w:name w:val="Plain Text Char"/>
    <w:link w:val="PlainText"/>
    <w:rsid w:val="00FB7F03"/>
    <w:rPr>
      <w:rFonts w:ascii="Courier New" w:eastAsia="Times New Roman" w:hAnsi="Courier New" w:cs="Courier New"/>
      <w:lang w:val="en-US"/>
    </w:rPr>
  </w:style>
  <w:style w:type="paragraph" w:styleId="ListParagraph">
    <w:name w:val="List Paragraph"/>
    <w:basedOn w:val="Normal"/>
    <w:uiPriority w:val="34"/>
    <w:qFormat/>
    <w:rsid w:val="005C4501"/>
    <w:pPr>
      <w:autoSpaceDE/>
      <w:autoSpaceDN/>
      <w:spacing w:before="0" w:after="200" w:line="276" w:lineRule="auto"/>
      <w:ind w:left="720"/>
      <w:contextualSpacing/>
      <w:jc w:val="left"/>
    </w:pPr>
    <w:rPr>
      <w:rFonts w:ascii="Calibri" w:eastAsia="Calibri" w:hAnsi="Calibri" w:cs="Times New Roman"/>
      <w:sz w:val="22"/>
      <w:szCs w:val="22"/>
      <w:lang w:val="en-GB" w:eastAsia="en-US"/>
    </w:rPr>
  </w:style>
  <w:style w:type="paragraph" w:styleId="BalloonText">
    <w:name w:val="Balloon Text"/>
    <w:basedOn w:val="Normal"/>
    <w:link w:val="BalloonTextChar"/>
    <w:rsid w:val="00CF0524"/>
    <w:pPr>
      <w:spacing w:before="0"/>
    </w:pPr>
    <w:rPr>
      <w:rFonts w:ascii="Segoe UI" w:hAnsi="Segoe UI" w:cs="Segoe UI"/>
      <w:sz w:val="18"/>
      <w:szCs w:val="18"/>
    </w:rPr>
  </w:style>
  <w:style w:type="character" w:customStyle="1" w:styleId="BalloonTextChar">
    <w:name w:val="Balloon Text Char"/>
    <w:link w:val="BalloonText"/>
    <w:rsid w:val="00CF0524"/>
    <w:rPr>
      <w:rFonts w:ascii="Segoe UI" w:eastAsia="Times New Roman" w:hAnsi="Segoe UI" w:cs="Segoe UI"/>
      <w:sz w:val="18"/>
      <w:szCs w:val="18"/>
      <w:lang w:val="en-US"/>
    </w:rPr>
  </w:style>
  <w:style w:type="paragraph" w:customStyle="1" w:styleId="InstructionstoInvigilators">
    <w:name w:val="Instructions to Invigilators"/>
    <w:basedOn w:val="Normal"/>
    <w:autoRedefine/>
    <w:qFormat/>
    <w:rsid w:val="004E7877"/>
    <w:pPr>
      <w:ind w:left="12"/>
      <w:jc w:val="center"/>
    </w:pPr>
    <w:rPr>
      <w:rFonts w:ascii="Arial" w:hAnsi="Arial" w:cs="Times New Roman"/>
      <w:b/>
      <w:bCs/>
      <w:sz w:val="32"/>
      <w:szCs w:val="20"/>
      <w:u w:val="single"/>
    </w:rPr>
  </w:style>
  <w:style w:type="character" w:styleId="PlaceholderText">
    <w:name w:val="Placeholder Text"/>
    <w:basedOn w:val="DefaultParagraphFont"/>
    <w:rsid w:val="00E7364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808347">
      <w:bodyDiv w:val="1"/>
      <w:marLeft w:val="0"/>
      <w:marRight w:val="0"/>
      <w:marTop w:val="0"/>
      <w:marBottom w:val="0"/>
      <w:divBdr>
        <w:top w:val="none" w:sz="0" w:space="0" w:color="auto"/>
        <w:left w:val="none" w:sz="0" w:space="0" w:color="auto"/>
        <w:bottom w:val="none" w:sz="0" w:space="0" w:color="auto"/>
        <w:right w:val="none" w:sz="0" w:space="0" w:color="auto"/>
      </w:divBdr>
    </w:div>
    <w:div w:id="222957127">
      <w:bodyDiv w:val="1"/>
      <w:marLeft w:val="0"/>
      <w:marRight w:val="0"/>
      <w:marTop w:val="0"/>
      <w:marBottom w:val="0"/>
      <w:divBdr>
        <w:top w:val="none" w:sz="0" w:space="0" w:color="auto"/>
        <w:left w:val="none" w:sz="0" w:space="0" w:color="auto"/>
        <w:bottom w:val="none" w:sz="0" w:space="0" w:color="auto"/>
        <w:right w:val="none" w:sz="0" w:space="0" w:color="auto"/>
      </w:divBdr>
    </w:div>
    <w:div w:id="252516398">
      <w:bodyDiv w:val="1"/>
      <w:marLeft w:val="0"/>
      <w:marRight w:val="0"/>
      <w:marTop w:val="0"/>
      <w:marBottom w:val="0"/>
      <w:divBdr>
        <w:top w:val="none" w:sz="0" w:space="0" w:color="auto"/>
        <w:left w:val="none" w:sz="0" w:space="0" w:color="auto"/>
        <w:bottom w:val="none" w:sz="0" w:space="0" w:color="auto"/>
        <w:right w:val="none" w:sz="0" w:space="0" w:color="auto"/>
      </w:divBdr>
    </w:div>
    <w:div w:id="507721739">
      <w:bodyDiv w:val="1"/>
      <w:marLeft w:val="0"/>
      <w:marRight w:val="0"/>
      <w:marTop w:val="0"/>
      <w:marBottom w:val="0"/>
      <w:divBdr>
        <w:top w:val="none" w:sz="0" w:space="0" w:color="auto"/>
        <w:left w:val="none" w:sz="0" w:space="0" w:color="auto"/>
        <w:bottom w:val="none" w:sz="0" w:space="0" w:color="auto"/>
        <w:right w:val="none" w:sz="0" w:space="0" w:color="auto"/>
      </w:divBdr>
    </w:div>
    <w:div w:id="886527453">
      <w:bodyDiv w:val="1"/>
      <w:marLeft w:val="0"/>
      <w:marRight w:val="0"/>
      <w:marTop w:val="0"/>
      <w:marBottom w:val="0"/>
      <w:divBdr>
        <w:top w:val="none" w:sz="0" w:space="0" w:color="auto"/>
        <w:left w:val="none" w:sz="0" w:space="0" w:color="auto"/>
        <w:bottom w:val="none" w:sz="0" w:space="0" w:color="auto"/>
        <w:right w:val="none" w:sz="0" w:space="0" w:color="auto"/>
      </w:divBdr>
    </w:div>
    <w:div w:id="1210191832">
      <w:bodyDiv w:val="1"/>
      <w:marLeft w:val="0"/>
      <w:marRight w:val="0"/>
      <w:marTop w:val="0"/>
      <w:marBottom w:val="0"/>
      <w:divBdr>
        <w:top w:val="none" w:sz="0" w:space="0" w:color="auto"/>
        <w:left w:val="none" w:sz="0" w:space="0" w:color="auto"/>
        <w:bottom w:val="none" w:sz="0" w:space="0" w:color="auto"/>
        <w:right w:val="none" w:sz="0" w:space="0" w:color="auto"/>
      </w:divBdr>
    </w:div>
    <w:div w:id="1234009299">
      <w:bodyDiv w:val="1"/>
      <w:marLeft w:val="0"/>
      <w:marRight w:val="0"/>
      <w:marTop w:val="0"/>
      <w:marBottom w:val="0"/>
      <w:divBdr>
        <w:top w:val="none" w:sz="0" w:space="0" w:color="auto"/>
        <w:left w:val="none" w:sz="0" w:space="0" w:color="auto"/>
        <w:bottom w:val="none" w:sz="0" w:space="0" w:color="auto"/>
        <w:right w:val="none" w:sz="0" w:space="0" w:color="auto"/>
      </w:divBdr>
    </w:div>
    <w:div w:id="1737167163">
      <w:bodyDiv w:val="1"/>
      <w:marLeft w:val="0"/>
      <w:marRight w:val="0"/>
      <w:marTop w:val="0"/>
      <w:marBottom w:val="0"/>
      <w:divBdr>
        <w:top w:val="none" w:sz="0" w:space="0" w:color="auto"/>
        <w:left w:val="none" w:sz="0" w:space="0" w:color="auto"/>
        <w:bottom w:val="none" w:sz="0" w:space="0" w:color="auto"/>
        <w:right w:val="none" w:sz="0" w:space="0" w:color="auto"/>
      </w:divBdr>
    </w:div>
    <w:div w:id="1766270141">
      <w:bodyDiv w:val="1"/>
      <w:marLeft w:val="0"/>
      <w:marRight w:val="0"/>
      <w:marTop w:val="0"/>
      <w:marBottom w:val="0"/>
      <w:divBdr>
        <w:top w:val="none" w:sz="0" w:space="0" w:color="auto"/>
        <w:left w:val="none" w:sz="0" w:space="0" w:color="auto"/>
        <w:bottom w:val="none" w:sz="0" w:space="0" w:color="auto"/>
        <w:right w:val="none" w:sz="0" w:space="0" w:color="auto"/>
      </w:divBdr>
    </w:div>
    <w:div w:id="1799176944">
      <w:bodyDiv w:val="1"/>
      <w:marLeft w:val="0"/>
      <w:marRight w:val="0"/>
      <w:marTop w:val="0"/>
      <w:marBottom w:val="0"/>
      <w:divBdr>
        <w:top w:val="none" w:sz="0" w:space="0" w:color="auto"/>
        <w:left w:val="none" w:sz="0" w:space="0" w:color="auto"/>
        <w:bottom w:val="none" w:sz="0" w:space="0" w:color="auto"/>
        <w:right w:val="none" w:sz="0" w:space="0" w:color="auto"/>
      </w:divBdr>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Temp\wwwcache\Temporary%20Internet%20Files\Content.Outlook\IQPZGO1J\Exam%20template%20Gail%20V14%20October%202010%20(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D9DCE58-8B14-40F2-BEA3-84528F60A5C4}">
  <ds:schemaRefs>
    <ds:schemaRef ds:uri="http://schemas.microsoft.com/sharepoint/v3/contenttype/forms"/>
  </ds:schemaRefs>
</ds:datastoreItem>
</file>

<file path=customXml/itemProps2.xml><?xml version="1.0" encoding="utf-8"?>
<ds:datastoreItem xmlns:ds="http://schemas.openxmlformats.org/officeDocument/2006/customXml" ds:itemID="{808BBEA2-20BB-4FE9-90CB-29BB9E716D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DD260CCD-51A9-41A7-B62B-18415788A96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C:\Temp\wwwcache\Temporary Internet Files\Content.Outlook\IQPZGO1J\Exam template Gail V14 October 2010 (3).dot</Template>
  <TotalTime>196</TotalTime>
  <Pages>9</Pages>
  <Words>1145</Words>
  <Characters>6529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Exam template session 2010-11</vt:lpstr>
    </vt:vector>
  </TitlesOfParts>
  <Company>Computing Science</Company>
  <LinksUpToDate>false</LinksUpToDate>
  <CharactersWithSpaces>7659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 template session 2010-11</dc:title>
  <dc:creator>Gail E Reat</dc:creator>
  <cp:keywords>Exam Template</cp:keywords>
  <cp:lastModifiedBy>Michel Steuwer</cp:lastModifiedBy>
  <cp:revision>344</cp:revision>
  <cp:lastPrinted>2018-01-24T15:11:00Z</cp:lastPrinted>
  <dcterms:created xsi:type="dcterms:W3CDTF">2019-01-27T11:41:00Z</dcterms:created>
  <dcterms:modified xsi:type="dcterms:W3CDTF">2019-03-21T14:28:00Z</dcterms:modified>
</cp:coreProperties>
</file>